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7749"/>
      </w:tblGrid>
      <w:tr w:rsidR="002F5494" w:rsidRPr="002E18EE">
        <w:trPr>
          <w:trHeight w:val="2086"/>
        </w:trPr>
        <w:tc>
          <w:tcPr>
            <w:tcW w:w="9558" w:type="dxa"/>
            <w:gridSpan w:val="2"/>
            <w:vAlign w:val="center"/>
          </w:tcPr>
          <w:p w:rsidR="007C20AA" w:rsidRDefault="002E18EE" w:rsidP="002846D9">
            <w:pPr>
              <w:jc w:val="center"/>
              <w:rPr>
                <w:rFonts w:ascii="Times New Roman" w:hAnsi="Times New Roman"/>
                <w:b/>
                <w:bCs/>
                <w:color w:val="0000FF"/>
                <w:sz w:val="40"/>
                <w:szCs w:val="36"/>
                <w:u w:val="single"/>
              </w:rPr>
            </w:pPr>
            <w:r w:rsidRPr="002E18EE">
              <w:rPr>
                <w:rFonts w:ascii="Times New Roman" w:hAnsi="Times New Roman"/>
                <w:b/>
                <w:bCs/>
                <w:color w:val="0000FF"/>
                <w:sz w:val="40"/>
                <w:szCs w:val="36"/>
                <w:u w:val="single"/>
              </w:rPr>
              <w:t>Assignment 2</w:t>
            </w:r>
          </w:p>
          <w:p w:rsidR="002E18EE" w:rsidRDefault="002E18EE" w:rsidP="002846D9">
            <w:pPr>
              <w:jc w:val="center"/>
              <w:rPr>
                <w:rFonts w:ascii="Times New Roman" w:hAnsi="Times New Roman"/>
                <w:b/>
                <w:bCs/>
                <w:color w:val="0000FF"/>
                <w:sz w:val="40"/>
                <w:szCs w:val="36"/>
                <w:u w:val="single"/>
              </w:rPr>
            </w:pPr>
            <w:r>
              <w:rPr>
                <w:rFonts w:ascii="Times New Roman" w:hAnsi="Times New Roman"/>
                <w:b/>
                <w:bCs/>
                <w:color w:val="0000FF"/>
                <w:sz w:val="40"/>
                <w:szCs w:val="36"/>
                <w:u w:val="single"/>
              </w:rPr>
              <w:t>Kick off</w:t>
            </w:r>
          </w:p>
          <w:p w:rsidR="002E18EE" w:rsidRPr="002E18EE" w:rsidRDefault="002E18EE" w:rsidP="002846D9">
            <w:pPr>
              <w:jc w:val="center"/>
              <w:rPr>
                <w:rFonts w:ascii="Times New Roman" w:hAnsi="Times New Roman"/>
                <w:b/>
                <w:bCs/>
                <w:color w:val="0000FF"/>
                <w:sz w:val="40"/>
                <w:szCs w:val="36"/>
                <w:u w:val="single"/>
              </w:rPr>
            </w:pPr>
            <w:r>
              <w:rPr>
                <w:rFonts w:ascii="Times New Roman" w:hAnsi="Times New Roman"/>
                <w:b/>
                <w:bCs/>
                <w:color w:val="0000FF"/>
                <w:sz w:val="40"/>
                <w:szCs w:val="36"/>
                <w:u w:val="single"/>
              </w:rPr>
              <w:t>Meeting Minutes</w:t>
            </w:r>
          </w:p>
        </w:tc>
      </w:tr>
      <w:tr w:rsidR="002F5494" w:rsidRPr="002E18EE">
        <w:tc>
          <w:tcPr>
            <w:tcW w:w="1809" w:type="dxa"/>
          </w:tcPr>
          <w:p w:rsidR="002F5494" w:rsidRPr="002E18EE" w:rsidRDefault="002F5494" w:rsidP="002F5494">
            <w:pPr>
              <w:rPr>
                <w:rFonts w:ascii="Times New Roman" w:hAnsi="Times New Roman"/>
                <w:sz w:val="24"/>
                <w:szCs w:val="24"/>
              </w:rPr>
            </w:pPr>
            <w:r w:rsidRPr="002E18EE">
              <w:rPr>
                <w:rFonts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7749" w:type="dxa"/>
          </w:tcPr>
          <w:p w:rsidR="002F5494" w:rsidRPr="002E18EE" w:rsidRDefault="002E18EE" w:rsidP="00F4336C">
            <w:pPr>
              <w:rPr>
                <w:rFonts w:ascii="Times New Roman" w:hAnsi="Times New Roman"/>
                <w:sz w:val="28"/>
                <w:szCs w:val="28"/>
              </w:rPr>
            </w:pPr>
            <w:bookmarkStart w:id="0" w:name="date"/>
            <w:r>
              <w:rPr>
                <w:rFonts w:ascii="Times New Roman" w:hAnsi="Times New Roman"/>
                <w:sz w:val="28"/>
                <w:szCs w:val="28"/>
              </w:rPr>
              <w:t>14</w:t>
            </w:r>
            <w:r w:rsidR="00270158" w:rsidRPr="002E18E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September</w:t>
            </w:r>
            <w:r w:rsidR="004B7253" w:rsidRPr="002E18EE">
              <w:rPr>
                <w:rFonts w:ascii="Times New Roman" w:hAnsi="Times New Roman"/>
                <w:sz w:val="28"/>
                <w:szCs w:val="28"/>
              </w:rPr>
              <w:t xml:space="preserve"> 20</w:t>
            </w:r>
            <w:bookmarkEnd w:id="0"/>
            <w:r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</w:tr>
    </w:tbl>
    <w:p w:rsidR="00F60A9B" w:rsidRPr="002E18EE" w:rsidRDefault="00F60A9B">
      <w:pPr>
        <w:jc w:val="center"/>
        <w:rPr>
          <w:rFonts w:ascii="Times New Roman" w:hAnsi="Times New Roman"/>
          <w:sz w:val="24"/>
        </w:rPr>
      </w:pPr>
    </w:p>
    <w:p w:rsidR="00136BE2" w:rsidRPr="002E18EE" w:rsidRDefault="00136BE2">
      <w:pPr>
        <w:rPr>
          <w:rFonts w:ascii="Times New Roman" w:hAnsi="Times New Roman"/>
          <w:b/>
          <w:sz w:val="12"/>
          <w:szCs w:val="22"/>
          <w:u w:val="single"/>
        </w:rPr>
      </w:pPr>
    </w:p>
    <w:p w:rsidR="0087202F" w:rsidRPr="002E18EE" w:rsidRDefault="00F60A9B">
      <w:pPr>
        <w:rPr>
          <w:rFonts w:ascii="Times New Roman" w:hAnsi="Times New Roman"/>
          <w:sz w:val="24"/>
          <w:szCs w:val="24"/>
          <w:u w:val="single"/>
        </w:rPr>
      </w:pPr>
      <w:r w:rsidRPr="002E18EE">
        <w:rPr>
          <w:rFonts w:ascii="Times New Roman" w:hAnsi="Times New Roman"/>
          <w:b/>
          <w:sz w:val="24"/>
          <w:szCs w:val="24"/>
          <w:u w:val="single"/>
        </w:rPr>
        <w:t>P</w:t>
      </w:r>
      <w:r w:rsidR="00896D43" w:rsidRPr="002E18EE">
        <w:rPr>
          <w:rFonts w:ascii="Times New Roman" w:hAnsi="Times New Roman"/>
          <w:b/>
          <w:sz w:val="24"/>
          <w:szCs w:val="24"/>
          <w:u w:val="single"/>
        </w:rPr>
        <w:t>resent</w:t>
      </w:r>
      <w:r w:rsidR="00C07532" w:rsidRPr="002E18EE">
        <w:rPr>
          <w:rFonts w:ascii="Times New Roman" w:hAnsi="Times New Roman"/>
          <w:sz w:val="24"/>
          <w:szCs w:val="24"/>
          <w:u w:val="single"/>
        </w:rPr>
        <w:t>:</w:t>
      </w: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426"/>
        <w:gridCol w:w="2693"/>
        <w:gridCol w:w="425"/>
        <w:gridCol w:w="2693"/>
        <w:gridCol w:w="426"/>
      </w:tblGrid>
      <w:tr w:rsidR="00C824D6" w:rsidRPr="002E18EE">
        <w:tc>
          <w:tcPr>
            <w:tcW w:w="2943" w:type="dxa"/>
            <w:vAlign w:val="bottom"/>
          </w:tcPr>
          <w:p w:rsidR="00C824D6" w:rsidRPr="002E18EE" w:rsidRDefault="002E18EE" w:rsidP="00E1735D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Alan Shen</w:t>
            </w:r>
          </w:p>
        </w:tc>
        <w:tc>
          <w:tcPr>
            <w:tcW w:w="426" w:type="dxa"/>
          </w:tcPr>
          <w:p w:rsidR="00C824D6" w:rsidRPr="002E18EE" w:rsidRDefault="00F4336C" w:rsidP="00E1735D">
            <w:pPr>
              <w:jc w:val="center"/>
              <w:rPr>
                <w:rFonts w:ascii="Times New Roman" w:hAnsi="Times New Roman"/>
                <w:szCs w:val="22"/>
              </w:rPr>
            </w:pPr>
            <w:r w:rsidRPr="002E18EE">
              <w:rPr>
                <w:rFonts w:ascii="Times New Roman" w:hAnsi="Times New Roman"/>
                <w:szCs w:val="22"/>
              </w:rPr>
              <w:t>X</w:t>
            </w:r>
          </w:p>
        </w:tc>
        <w:tc>
          <w:tcPr>
            <w:tcW w:w="2693" w:type="dxa"/>
            <w:vAlign w:val="center"/>
          </w:tcPr>
          <w:p w:rsidR="00C824D6" w:rsidRPr="002E18EE" w:rsidRDefault="002E18EE" w:rsidP="00E1735D">
            <w:pPr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Girishkumar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Dhotarkar</w:t>
            </w:r>
            <w:proofErr w:type="spellEnd"/>
          </w:p>
        </w:tc>
        <w:tc>
          <w:tcPr>
            <w:tcW w:w="425" w:type="dxa"/>
          </w:tcPr>
          <w:p w:rsidR="00C824D6" w:rsidRPr="002E18EE" w:rsidRDefault="004226F2" w:rsidP="00E1735D">
            <w:pPr>
              <w:jc w:val="center"/>
              <w:rPr>
                <w:rFonts w:ascii="Times New Roman" w:hAnsi="Times New Roman"/>
                <w:szCs w:val="22"/>
              </w:rPr>
            </w:pPr>
            <w:r w:rsidRPr="002E18EE">
              <w:rPr>
                <w:rFonts w:ascii="Times New Roman" w:hAnsi="Times New Roman"/>
                <w:szCs w:val="22"/>
              </w:rPr>
              <w:t>X</w:t>
            </w:r>
          </w:p>
        </w:tc>
        <w:tc>
          <w:tcPr>
            <w:tcW w:w="2693" w:type="dxa"/>
            <w:vAlign w:val="center"/>
          </w:tcPr>
          <w:p w:rsidR="00C824D6" w:rsidRPr="002E18EE" w:rsidRDefault="002E18EE" w:rsidP="00E1735D">
            <w:pPr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Nagib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Shah</w:t>
            </w:r>
          </w:p>
        </w:tc>
        <w:tc>
          <w:tcPr>
            <w:tcW w:w="426" w:type="dxa"/>
          </w:tcPr>
          <w:p w:rsidR="00C824D6" w:rsidRPr="002E18EE" w:rsidRDefault="00C824D6" w:rsidP="00E1735D">
            <w:pPr>
              <w:jc w:val="center"/>
              <w:rPr>
                <w:rFonts w:ascii="Times New Roman" w:hAnsi="Times New Roman"/>
                <w:szCs w:val="22"/>
              </w:rPr>
            </w:pPr>
            <w:r w:rsidRPr="002E18EE">
              <w:rPr>
                <w:rFonts w:ascii="Times New Roman" w:hAnsi="Times New Roman"/>
                <w:szCs w:val="22"/>
              </w:rPr>
              <w:t>X</w:t>
            </w:r>
          </w:p>
        </w:tc>
      </w:tr>
      <w:tr w:rsidR="00C824D6" w:rsidRPr="002E18EE">
        <w:tc>
          <w:tcPr>
            <w:tcW w:w="2943" w:type="dxa"/>
            <w:vAlign w:val="bottom"/>
          </w:tcPr>
          <w:p w:rsidR="00C824D6" w:rsidRPr="002E18EE" w:rsidRDefault="00BA7155" w:rsidP="00E1735D">
            <w:pPr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Qiushi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Zhang</w:t>
            </w:r>
          </w:p>
        </w:tc>
        <w:tc>
          <w:tcPr>
            <w:tcW w:w="426" w:type="dxa"/>
          </w:tcPr>
          <w:p w:rsidR="00C824D6" w:rsidRPr="002E18EE" w:rsidRDefault="00004D66" w:rsidP="00E1735D">
            <w:pPr>
              <w:jc w:val="center"/>
              <w:rPr>
                <w:rFonts w:ascii="Times New Roman" w:hAnsi="Times New Roman"/>
                <w:szCs w:val="22"/>
              </w:rPr>
            </w:pPr>
            <w:r w:rsidRPr="002E18EE">
              <w:rPr>
                <w:rFonts w:ascii="Times New Roman" w:hAnsi="Times New Roman"/>
                <w:szCs w:val="22"/>
              </w:rPr>
              <w:t>X</w:t>
            </w:r>
          </w:p>
        </w:tc>
        <w:tc>
          <w:tcPr>
            <w:tcW w:w="2693" w:type="dxa"/>
            <w:vAlign w:val="bottom"/>
          </w:tcPr>
          <w:p w:rsidR="00C824D6" w:rsidRPr="002E18EE" w:rsidRDefault="00BA7155" w:rsidP="00E1735D">
            <w:pPr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Xinan</w:t>
            </w:r>
            <w:proofErr w:type="spellEnd"/>
            <w:r w:rsidR="00F55BE5">
              <w:rPr>
                <w:rFonts w:ascii="Times New Roman" w:hAnsi="Times New Roman"/>
                <w:sz w:val="20"/>
              </w:rPr>
              <w:t xml:space="preserve"> (Langley)</w:t>
            </w:r>
            <w:r>
              <w:rPr>
                <w:rFonts w:ascii="Times New Roman" w:hAnsi="Times New Roman"/>
                <w:sz w:val="20"/>
              </w:rPr>
              <w:t xml:space="preserve"> Ma</w:t>
            </w:r>
          </w:p>
        </w:tc>
        <w:tc>
          <w:tcPr>
            <w:tcW w:w="425" w:type="dxa"/>
          </w:tcPr>
          <w:p w:rsidR="00C824D6" w:rsidRPr="002E18EE" w:rsidRDefault="00C824D6" w:rsidP="00E1735D">
            <w:pPr>
              <w:jc w:val="center"/>
              <w:rPr>
                <w:rFonts w:ascii="Times New Roman" w:hAnsi="Times New Roman"/>
                <w:szCs w:val="22"/>
              </w:rPr>
            </w:pPr>
            <w:r w:rsidRPr="002E18EE">
              <w:rPr>
                <w:rFonts w:ascii="Times New Roman" w:hAnsi="Times New Roman"/>
                <w:szCs w:val="22"/>
              </w:rPr>
              <w:t>X</w:t>
            </w:r>
          </w:p>
        </w:tc>
        <w:tc>
          <w:tcPr>
            <w:tcW w:w="2693" w:type="dxa"/>
            <w:vAlign w:val="bottom"/>
          </w:tcPr>
          <w:p w:rsidR="00C824D6" w:rsidRPr="002E18EE" w:rsidRDefault="00BA7155" w:rsidP="00E1735D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Young Choi</w:t>
            </w:r>
          </w:p>
        </w:tc>
        <w:tc>
          <w:tcPr>
            <w:tcW w:w="426" w:type="dxa"/>
          </w:tcPr>
          <w:p w:rsidR="00C824D6" w:rsidRPr="002E18EE" w:rsidRDefault="00BA7155" w:rsidP="00E1735D">
            <w:pPr>
              <w:jc w:val="center"/>
              <w:rPr>
                <w:rFonts w:ascii="Times New Roman" w:hAnsi="Times New Roman"/>
                <w:szCs w:val="22"/>
              </w:rPr>
            </w:pPr>
            <w:r w:rsidRPr="002E18EE">
              <w:rPr>
                <w:rFonts w:ascii="Times New Roman" w:hAnsi="Times New Roman"/>
                <w:szCs w:val="22"/>
              </w:rPr>
              <w:t>X</w:t>
            </w:r>
          </w:p>
        </w:tc>
      </w:tr>
    </w:tbl>
    <w:p w:rsidR="00091410" w:rsidRPr="002E18EE" w:rsidRDefault="00091410" w:rsidP="0018085E">
      <w:pPr>
        <w:rPr>
          <w:rFonts w:ascii="Times New Roman" w:hAnsi="Times New Roman"/>
          <w:b/>
          <w:bCs/>
          <w:smallCaps/>
          <w:color w:val="008000"/>
          <w:sz w:val="36"/>
          <w:szCs w:val="36"/>
          <w:u w:val="single"/>
        </w:rPr>
      </w:pPr>
    </w:p>
    <w:p w:rsidR="00384180" w:rsidRPr="00271D10" w:rsidRDefault="002F5494" w:rsidP="0018085E">
      <w:pPr>
        <w:rPr>
          <w:rFonts w:ascii="Times New Roman" w:hAnsi="Times New Roman"/>
          <w:b/>
          <w:bCs/>
          <w:smallCaps/>
          <w:color w:val="E36C0A" w:themeColor="accent6" w:themeShade="BF"/>
          <w:szCs w:val="22"/>
          <w:u w:val="single"/>
        </w:rPr>
      </w:pPr>
      <w:r w:rsidRPr="00271D10">
        <w:rPr>
          <w:rFonts w:ascii="Times New Roman" w:hAnsi="Times New Roman"/>
          <w:b/>
          <w:bCs/>
          <w:smallCaps/>
          <w:color w:val="E36C0A" w:themeColor="accent6" w:themeShade="BF"/>
          <w:sz w:val="36"/>
          <w:szCs w:val="36"/>
          <w:u w:val="single"/>
        </w:rPr>
        <w:t>M</w:t>
      </w:r>
      <w:r w:rsidR="0018085E" w:rsidRPr="00271D10">
        <w:rPr>
          <w:rFonts w:ascii="Times New Roman" w:hAnsi="Times New Roman"/>
          <w:b/>
          <w:bCs/>
          <w:smallCaps/>
          <w:color w:val="E36C0A" w:themeColor="accent6" w:themeShade="BF"/>
          <w:sz w:val="36"/>
          <w:szCs w:val="36"/>
          <w:u w:val="single"/>
        </w:rPr>
        <w:t>inutes</w:t>
      </w:r>
    </w:p>
    <w:tbl>
      <w:tblPr>
        <w:tblW w:w="9889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7796"/>
      </w:tblGrid>
      <w:tr w:rsidR="00145EBF" w:rsidRPr="002E18EE">
        <w:tc>
          <w:tcPr>
            <w:tcW w:w="2093" w:type="dxa"/>
          </w:tcPr>
          <w:p w:rsidR="00145EBF" w:rsidRPr="002E18EE" w:rsidRDefault="00BD1310" w:rsidP="00E15453">
            <w:pPr>
              <w:rPr>
                <w:rFonts w:ascii="Times New Roman" w:hAnsi="Times New Roman"/>
                <w:b/>
                <w:szCs w:val="22"/>
              </w:rPr>
            </w:pPr>
            <w:r w:rsidRPr="002E18EE">
              <w:rPr>
                <w:rFonts w:ascii="Times New Roman" w:hAnsi="Times New Roman"/>
                <w:b/>
                <w:szCs w:val="22"/>
              </w:rPr>
              <w:t>Agenda</w:t>
            </w:r>
          </w:p>
        </w:tc>
        <w:tc>
          <w:tcPr>
            <w:tcW w:w="7796" w:type="dxa"/>
          </w:tcPr>
          <w:p w:rsidR="00F4336C" w:rsidRDefault="00BA7155" w:rsidP="008F3A8F">
            <w:pPr>
              <w:pStyle w:val="ListParagraph"/>
              <w:numPr>
                <w:ilvl w:val="0"/>
                <w:numId w:val="25"/>
              </w:numPr>
              <w:spacing w:before="120" w:after="120"/>
              <w:ind w:left="357" w:hanging="35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Introduce Group Members</w:t>
            </w:r>
          </w:p>
          <w:p w:rsidR="00BA7155" w:rsidRPr="002E18EE" w:rsidRDefault="00BA7155" w:rsidP="008F3A8F">
            <w:pPr>
              <w:pStyle w:val="ListParagraph"/>
              <w:numPr>
                <w:ilvl w:val="0"/>
                <w:numId w:val="25"/>
              </w:numPr>
              <w:spacing w:before="120" w:after="120"/>
              <w:ind w:left="357" w:hanging="35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Nominate Roll</w:t>
            </w:r>
          </w:p>
          <w:p w:rsidR="00F4336C" w:rsidRPr="002E18EE" w:rsidRDefault="00BA7155" w:rsidP="008F3A8F">
            <w:pPr>
              <w:pStyle w:val="ListParagraph"/>
              <w:numPr>
                <w:ilvl w:val="0"/>
                <w:numId w:val="25"/>
              </w:numPr>
              <w:ind w:left="357" w:hanging="35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Select Data Sets</w:t>
            </w:r>
          </w:p>
          <w:p w:rsidR="00F4336C" w:rsidRPr="00BA7155" w:rsidRDefault="00BA7155" w:rsidP="00BA7155">
            <w:pPr>
              <w:pStyle w:val="ListParagraph"/>
              <w:numPr>
                <w:ilvl w:val="0"/>
                <w:numId w:val="25"/>
              </w:numPr>
              <w:spacing w:before="120" w:after="120"/>
              <w:ind w:left="357" w:hanging="35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Discuss</w:t>
            </w:r>
            <w:r w:rsidR="00F77A23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software, tool, method..</w:t>
            </w:r>
            <w:r w:rsidR="00F4336C" w:rsidRPr="002E18EE">
              <w:rPr>
                <w:rFonts w:ascii="Times New Roman" w:hAnsi="Times New Roman"/>
              </w:rPr>
              <w:t xml:space="preserve"> </w:t>
            </w:r>
          </w:p>
          <w:p w:rsidR="00896D43" w:rsidRPr="002E18EE" w:rsidRDefault="00F4336C" w:rsidP="008F3A8F">
            <w:pPr>
              <w:pStyle w:val="ListParagraph"/>
              <w:numPr>
                <w:ilvl w:val="0"/>
                <w:numId w:val="25"/>
              </w:numPr>
              <w:spacing w:before="120" w:after="120"/>
              <w:ind w:left="357" w:hanging="357"/>
              <w:rPr>
                <w:rFonts w:ascii="Times New Roman" w:hAnsi="Times New Roman"/>
              </w:rPr>
            </w:pPr>
            <w:r w:rsidRPr="002E18EE">
              <w:rPr>
                <w:rFonts w:ascii="Times New Roman" w:hAnsi="Times New Roman"/>
              </w:rPr>
              <w:t>Further planning and goal setting</w:t>
            </w:r>
          </w:p>
        </w:tc>
      </w:tr>
      <w:tr w:rsidR="0072249D" w:rsidRPr="002E18EE">
        <w:tc>
          <w:tcPr>
            <w:tcW w:w="2093" w:type="dxa"/>
          </w:tcPr>
          <w:p w:rsidR="0072249D" w:rsidRPr="002E18EE" w:rsidRDefault="009B6014" w:rsidP="00E15453">
            <w:pPr>
              <w:rPr>
                <w:rFonts w:ascii="Times New Roman" w:hAnsi="Times New Roman"/>
                <w:b/>
                <w:szCs w:val="22"/>
              </w:rPr>
            </w:pPr>
            <w:r w:rsidRPr="002E18EE">
              <w:rPr>
                <w:rFonts w:ascii="Times New Roman" w:hAnsi="Times New Roman"/>
                <w:b/>
                <w:szCs w:val="22"/>
              </w:rPr>
              <w:t>Outcome</w:t>
            </w:r>
          </w:p>
        </w:tc>
        <w:tc>
          <w:tcPr>
            <w:tcW w:w="7796" w:type="dxa"/>
          </w:tcPr>
          <w:p w:rsidR="009B6014" w:rsidRDefault="009B6014" w:rsidP="0072249D">
            <w:pPr>
              <w:pStyle w:val="BulletStyle1"/>
              <w:spacing w:before="120" w:after="120"/>
              <w:ind w:left="357" w:hanging="357"/>
              <w:rPr>
                <w:rFonts w:ascii="Times New Roman" w:hAnsi="Times New Roman"/>
                <w:b/>
              </w:rPr>
            </w:pPr>
            <w:r w:rsidRPr="002E18EE">
              <w:rPr>
                <w:rFonts w:ascii="Times New Roman" w:hAnsi="Times New Roman"/>
                <w:b/>
              </w:rPr>
              <w:t>Suggestions:</w:t>
            </w:r>
          </w:p>
          <w:p w:rsidR="009E7266" w:rsidRPr="002E18EE" w:rsidRDefault="009E7266" w:rsidP="009E7266">
            <w:pPr>
              <w:pStyle w:val="BulletStyle1"/>
              <w:numPr>
                <w:ilvl w:val="0"/>
                <w:numId w:val="0"/>
              </w:numPr>
              <w:spacing w:before="120" w:after="120"/>
              <w:ind w:left="357"/>
              <w:rPr>
                <w:rFonts w:ascii="Times New Roman" w:hAnsi="Times New Roman"/>
                <w:b/>
              </w:rPr>
            </w:pPr>
          </w:p>
          <w:p w:rsidR="006579B2" w:rsidRPr="002E18EE" w:rsidRDefault="00DC501C" w:rsidP="008F3A8F">
            <w:pPr>
              <w:pStyle w:val="BulletStyle1"/>
              <w:numPr>
                <w:ilvl w:val="0"/>
                <w:numId w:val="34"/>
              </w:num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Choose Flights data set (flight delay data):</w:t>
            </w:r>
          </w:p>
          <w:p w:rsidR="00ED41BC" w:rsidRDefault="00DC501C" w:rsidP="008F3A8F">
            <w:pPr>
              <w:pStyle w:val="BulletStyle1"/>
              <w:numPr>
                <w:ilvl w:val="1"/>
                <w:numId w:val="34"/>
              </w:numPr>
              <w:spacing w:before="120" w:after="12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Loade</w:t>
            </w:r>
            <w:proofErr w:type="spellEnd"/>
            <w:r>
              <w:rPr>
                <w:rFonts w:ascii="Times New Roman" w:hAnsi="Times New Roman"/>
              </w:rPr>
              <w:t xml:space="preserve"> data set in SQL Data base</w:t>
            </w:r>
          </w:p>
          <w:p w:rsidR="00DC501C" w:rsidRDefault="00F55BE5" w:rsidP="008F3A8F">
            <w:pPr>
              <w:pStyle w:val="BulletStyle1"/>
              <w:numPr>
                <w:ilvl w:val="1"/>
                <w:numId w:val="34"/>
              </w:num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Analysis of the data</w:t>
            </w:r>
          </w:p>
          <w:p w:rsidR="00DC501C" w:rsidRPr="002E18EE" w:rsidRDefault="00DC501C" w:rsidP="00F55BE5">
            <w:pPr>
              <w:pStyle w:val="BulletStyle1"/>
              <w:numPr>
                <w:ilvl w:val="0"/>
                <w:numId w:val="0"/>
              </w:numPr>
              <w:spacing w:before="120" w:after="120"/>
              <w:ind w:left="360" w:hanging="360"/>
              <w:rPr>
                <w:rFonts w:ascii="Times New Roman" w:hAnsi="Times New Roman"/>
              </w:rPr>
            </w:pPr>
          </w:p>
          <w:p w:rsidR="00DC501C" w:rsidRPr="002E18EE" w:rsidRDefault="00F55BE5" w:rsidP="00DC501C">
            <w:pPr>
              <w:pStyle w:val="BulletStyle1"/>
              <w:numPr>
                <w:ilvl w:val="0"/>
                <w:numId w:val="34"/>
              </w:num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Come up</w:t>
            </w:r>
            <w:r w:rsidR="00F77A23">
              <w:rPr>
                <w:rFonts w:ascii="Times New Roman" w:hAnsi="Times New Roman"/>
              </w:rPr>
              <w:t xml:space="preserve"> with</w:t>
            </w:r>
            <w:r>
              <w:rPr>
                <w:rFonts w:ascii="Times New Roman" w:hAnsi="Times New Roman"/>
              </w:rPr>
              <w:t xml:space="preserve"> 2 Questions</w:t>
            </w:r>
            <w:r w:rsidR="00F77A23">
              <w:rPr>
                <w:rFonts w:ascii="Times New Roman" w:hAnsi="Times New Roman"/>
              </w:rPr>
              <w:t xml:space="preserve"> from</w:t>
            </w:r>
            <w:r>
              <w:rPr>
                <w:rFonts w:ascii="Times New Roman" w:hAnsi="Times New Roman"/>
              </w:rPr>
              <w:t xml:space="preserve"> each member </w:t>
            </w:r>
          </w:p>
          <w:p w:rsidR="00DC501C" w:rsidRDefault="00F55BE5" w:rsidP="00DC501C">
            <w:pPr>
              <w:pStyle w:val="BulletStyle1"/>
              <w:numPr>
                <w:ilvl w:val="1"/>
                <w:numId w:val="34"/>
              </w:num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Due</w:t>
            </w:r>
            <w:r w:rsidR="00F77A23">
              <w:rPr>
                <w:rFonts w:ascii="Times New Roman" w:hAnsi="Times New Roman"/>
              </w:rPr>
              <w:t xml:space="preserve"> by</w:t>
            </w:r>
            <w:r>
              <w:rPr>
                <w:rFonts w:ascii="Times New Roman" w:hAnsi="Times New Roman"/>
              </w:rPr>
              <w:t xml:space="preserve"> 5:00 pm 16 Sep 2017 (Sat)</w:t>
            </w:r>
          </w:p>
          <w:p w:rsidR="00F77A23" w:rsidRDefault="00F77A23" w:rsidP="00F77A23">
            <w:pPr>
              <w:pStyle w:val="BulletStyle1"/>
              <w:numPr>
                <w:ilvl w:val="0"/>
                <w:numId w:val="0"/>
              </w:numPr>
              <w:spacing w:before="120" w:after="120"/>
              <w:ind w:left="360" w:hanging="360"/>
              <w:rPr>
                <w:rFonts w:ascii="Times New Roman" w:hAnsi="Times New Roman"/>
              </w:rPr>
            </w:pPr>
          </w:p>
          <w:p w:rsidR="00650C03" w:rsidRDefault="00F77A23" w:rsidP="00F77A23">
            <w:pPr>
              <w:pStyle w:val="BulletStyle1"/>
              <w:numPr>
                <w:ilvl w:val="0"/>
                <w:numId w:val="34"/>
              </w:num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Method of communication using WhatsApp</w:t>
            </w:r>
          </w:p>
          <w:p w:rsidR="00F77A23" w:rsidRDefault="00F77A23" w:rsidP="00F77A23">
            <w:pPr>
              <w:pStyle w:val="BulletStyle1"/>
              <w:numPr>
                <w:ilvl w:val="0"/>
                <w:numId w:val="0"/>
              </w:numPr>
              <w:spacing w:before="120" w:after="120"/>
              <w:ind w:left="360" w:hanging="360"/>
              <w:rPr>
                <w:rFonts w:ascii="Times New Roman" w:hAnsi="Times New Roman"/>
              </w:rPr>
            </w:pPr>
          </w:p>
          <w:p w:rsidR="00F77A23" w:rsidRPr="00271D10" w:rsidRDefault="00F77A23" w:rsidP="00271D10">
            <w:pPr>
              <w:pStyle w:val="BulletStyle1"/>
              <w:numPr>
                <w:ilvl w:val="0"/>
                <w:numId w:val="34"/>
              </w:num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Share information using github.com</w:t>
            </w:r>
            <w:bookmarkStart w:id="1" w:name="_GoBack"/>
            <w:bookmarkEnd w:id="1"/>
          </w:p>
        </w:tc>
      </w:tr>
      <w:tr w:rsidR="00145EBF" w:rsidRPr="002E18EE">
        <w:tc>
          <w:tcPr>
            <w:tcW w:w="2093" w:type="dxa"/>
          </w:tcPr>
          <w:p w:rsidR="00145EBF" w:rsidRPr="002E18EE" w:rsidRDefault="00F4336C" w:rsidP="00620E92">
            <w:pPr>
              <w:rPr>
                <w:rFonts w:ascii="Times New Roman" w:hAnsi="Times New Roman"/>
                <w:b/>
                <w:szCs w:val="22"/>
              </w:rPr>
            </w:pPr>
            <w:r w:rsidRPr="002E18EE">
              <w:rPr>
                <w:rFonts w:ascii="Times New Roman" w:hAnsi="Times New Roman"/>
                <w:b/>
                <w:szCs w:val="22"/>
              </w:rPr>
              <w:t>Actions</w:t>
            </w:r>
          </w:p>
        </w:tc>
        <w:tc>
          <w:tcPr>
            <w:tcW w:w="7796" w:type="dxa"/>
          </w:tcPr>
          <w:p w:rsidR="00664A5C" w:rsidRPr="002E18EE" w:rsidRDefault="00664A5C" w:rsidP="003E331E">
            <w:pPr>
              <w:pStyle w:val="ListParagraph"/>
              <w:numPr>
                <w:ilvl w:val="0"/>
                <w:numId w:val="25"/>
              </w:numPr>
              <w:spacing w:before="120" w:after="120"/>
              <w:ind w:left="357" w:hanging="357"/>
              <w:rPr>
                <w:rFonts w:ascii="Times New Roman" w:hAnsi="Times New Roman"/>
              </w:rPr>
            </w:pPr>
            <w:r w:rsidRPr="002E18EE">
              <w:rPr>
                <w:rFonts w:ascii="Times New Roman" w:hAnsi="Times New Roman"/>
              </w:rPr>
              <w:t xml:space="preserve"> </w:t>
            </w:r>
            <w:proofErr w:type="spellStart"/>
            <w:r w:rsidR="00F55BE5">
              <w:rPr>
                <w:rFonts w:ascii="Times New Roman" w:hAnsi="Times New Roman"/>
              </w:rPr>
              <w:t>Loded</w:t>
            </w:r>
            <w:proofErr w:type="spellEnd"/>
            <w:r w:rsidR="00F55BE5">
              <w:rPr>
                <w:rFonts w:ascii="Times New Roman" w:hAnsi="Times New Roman"/>
              </w:rPr>
              <w:t xml:space="preserve"> data set to Data base</w:t>
            </w:r>
          </w:p>
          <w:p w:rsidR="00151160" w:rsidRPr="002E18EE" w:rsidRDefault="00F55BE5" w:rsidP="00151160">
            <w:pPr>
              <w:pStyle w:val="ListParagraph"/>
              <w:numPr>
                <w:ilvl w:val="1"/>
                <w:numId w:val="25"/>
              </w:numPr>
              <w:spacing w:before="120" w:after="12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Nagib</w:t>
            </w:r>
            <w:proofErr w:type="spellEnd"/>
          </w:p>
          <w:p w:rsidR="00146CE4" w:rsidRPr="002E18EE" w:rsidRDefault="00F55BE5" w:rsidP="00146CE4">
            <w:pPr>
              <w:pStyle w:val="ListParagraph"/>
              <w:numPr>
                <w:ilvl w:val="0"/>
                <w:numId w:val="25"/>
              </w:numPr>
              <w:spacing w:before="120" w:after="120"/>
              <w:ind w:left="357" w:hanging="35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Try to ArcGIS</w:t>
            </w:r>
          </w:p>
          <w:p w:rsidR="00146CE4" w:rsidRPr="002E18EE" w:rsidRDefault="00F55BE5" w:rsidP="00146CE4">
            <w:pPr>
              <w:pStyle w:val="ListParagraph"/>
              <w:numPr>
                <w:ilvl w:val="1"/>
                <w:numId w:val="25"/>
              </w:num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Langley</w:t>
            </w:r>
          </w:p>
          <w:p w:rsidR="007D1493" w:rsidRPr="002E18EE" w:rsidRDefault="00F77A23" w:rsidP="007D1493">
            <w:pPr>
              <w:pStyle w:val="ListParagraph"/>
              <w:numPr>
                <w:ilvl w:val="0"/>
                <w:numId w:val="25"/>
              </w:numPr>
              <w:spacing w:before="120" w:after="120"/>
              <w:ind w:left="357" w:hanging="35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Meeting Minutes</w:t>
            </w:r>
          </w:p>
          <w:p w:rsidR="007D1493" w:rsidRPr="002E18EE" w:rsidRDefault="00F77A23" w:rsidP="007D1493">
            <w:pPr>
              <w:pStyle w:val="ListParagraph"/>
              <w:numPr>
                <w:ilvl w:val="1"/>
                <w:numId w:val="25"/>
              </w:num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Young</w:t>
            </w:r>
          </w:p>
          <w:p w:rsidR="001174E5" w:rsidRPr="002E18EE" w:rsidRDefault="00F77A23" w:rsidP="001174E5">
            <w:pPr>
              <w:pStyle w:val="ListParagraph"/>
              <w:numPr>
                <w:ilvl w:val="0"/>
                <w:numId w:val="25"/>
              </w:numPr>
              <w:spacing w:before="120" w:after="120"/>
              <w:ind w:left="357" w:hanging="35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Data analyse </w:t>
            </w:r>
          </w:p>
          <w:p w:rsidR="006579B2" w:rsidRPr="002E18EE" w:rsidRDefault="00F77A23" w:rsidP="001174E5">
            <w:pPr>
              <w:pStyle w:val="ListParagraph"/>
              <w:numPr>
                <w:ilvl w:val="1"/>
                <w:numId w:val="25"/>
              </w:num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everyone</w:t>
            </w:r>
          </w:p>
        </w:tc>
      </w:tr>
      <w:tr w:rsidR="00145EBF" w:rsidRPr="002E18EE">
        <w:tc>
          <w:tcPr>
            <w:tcW w:w="2093" w:type="dxa"/>
          </w:tcPr>
          <w:p w:rsidR="00145EBF" w:rsidRPr="002E18EE" w:rsidRDefault="00896D43" w:rsidP="00DC4707">
            <w:pPr>
              <w:rPr>
                <w:rFonts w:ascii="Times New Roman" w:hAnsi="Times New Roman"/>
                <w:b/>
                <w:szCs w:val="22"/>
              </w:rPr>
            </w:pPr>
            <w:r w:rsidRPr="002E18EE">
              <w:rPr>
                <w:rFonts w:ascii="Times New Roman" w:hAnsi="Times New Roman"/>
                <w:b/>
                <w:szCs w:val="22"/>
              </w:rPr>
              <w:t>C</w:t>
            </w:r>
            <w:r w:rsidR="007D4896" w:rsidRPr="002E18EE">
              <w:rPr>
                <w:rFonts w:ascii="Times New Roman" w:hAnsi="Times New Roman"/>
                <w:b/>
                <w:szCs w:val="22"/>
              </w:rPr>
              <w:t>onclusion(s)</w:t>
            </w:r>
          </w:p>
        </w:tc>
        <w:tc>
          <w:tcPr>
            <w:tcW w:w="7796" w:type="dxa"/>
          </w:tcPr>
          <w:p w:rsidR="00D9541B" w:rsidRPr="002E18EE" w:rsidRDefault="00802EBB" w:rsidP="00D9541B">
            <w:pPr>
              <w:pStyle w:val="BulletStyle1"/>
              <w:numPr>
                <w:ilvl w:val="0"/>
                <w:numId w:val="0"/>
              </w:numPr>
              <w:spacing w:before="120" w:after="120"/>
              <w:rPr>
                <w:rFonts w:ascii="Times New Roman" w:hAnsi="Times New Roman"/>
              </w:rPr>
            </w:pPr>
            <w:r w:rsidRPr="002E18EE">
              <w:rPr>
                <w:rFonts w:ascii="Times New Roman" w:hAnsi="Times New Roman"/>
              </w:rPr>
              <w:t xml:space="preserve">We have very short time so </w:t>
            </w:r>
            <w:r w:rsidR="00D9541B" w:rsidRPr="002E18EE">
              <w:rPr>
                <w:rFonts w:ascii="Times New Roman" w:hAnsi="Times New Roman"/>
              </w:rPr>
              <w:t>we have the keep the momentum which is essential.</w:t>
            </w:r>
          </w:p>
          <w:p w:rsidR="00D9541B" w:rsidRPr="002E18EE" w:rsidRDefault="00D9541B" w:rsidP="00D9541B">
            <w:pPr>
              <w:pStyle w:val="BulletStyle1"/>
              <w:numPr>
                <w:ilvl w:val="0"/>
                <w:numId w:val="0"/>
              </w:numPr>
              <w:spacing w:before="120" w:after="120"/>
              <w:rPr>
                <w:rFonts w:ascii="Times New Roman" w:hAnsi="Times New Roman"/>
              </w:rPr>
            </w:pPr>
          </w:p>
        </w:tc>
      </w:tr>
    </w:tbl>
    <w:p w:rsidR="00397CF8" w:rsidRPr="002E18EE" w:rsidRDefault="00397CF8" w:rsidP="00271D10">
      <w:pPr>
        <w:rPr>
          <w:rFonts w:ascii="Times New Roman" w:hAnsi="Times New Roman"/>
        </w:rPr>
      </w:pPr>
    </w:p>
    <w:sectPr w:rsidR="00397CF8" w:rsidRPr="002E18EE" w:rsidSect="007B3FB3">
      <w:headerReference w:type="default" r:id="rId8"/>
      <w:footerReference w:type="default" r:id="rId9"/>
      <w:pgSz w:w="12240" w:h="15840"/>
      <w:pgMar w:top="720" w:right="1411" w:bottom="720" w:left="141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7271" w:rsidRDefault="00727271">
      <w:r>
        <w:separator/>
      </w:r>
    </w:p>
  </w:endnote>
  <w:endnote w:type="continuationSeparator" w:id="0">
    <w:p w:rsidR="00727271" w:rsidRDefault="007272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49BD" w:rsidRPr="00BE13B5" w:rsidRDefault="00BE13B5" w:rsidP="00F60538">
    <w:pPr>
      <w:pStyle w:val="Footer"/>
      <w:pBdr>
        <w:top w:val="single" w:sz="4" w:space="1" w:color="A6A6A6"/>
      </w:pBdr>
      <w:rPr>
        <w:rFonts w:ascii="Times New Roman" w:hAnsi="Times New Roman"/>
        <w:szCs w:val="22"/>
      </w:rPr>
    </w:pPr>
    <w:r w:rsidRPr="00BE13B5">
      <w:rPr>
        <w:rFonts w:ascii="Times New Roman" w:hAnsi="Times New Roman"/>
        <w:szCs w:val="22"/>
      </w:rPr>
      <w:t>COMP5048</w:t>
    </w:r>
    <w:r w:rsidR="00DD49BD" w:rsidRPr="00BE13B5">
      <w:rPr>
        <w:rFonts w:ascii="Times New Roman" w:hAnsi="Times New Roman"/>
        <w:szCs w:val="22"/>
      </w:rPr>
      <w:t xml:space="preserve"> – </w:t>
    </w:r>
    <w:r w:rsidRPr="00BE13B5">
      <w:rPr>
        <w:rFonts w:ascii="Times New Roman" w:hAnsi="Times New Roman"/>
        <w:szCs w:val="22"/>
      </w:rPr>
      <w:t xml:space="preserve">Group 30 </w:t>
    </w:r>
    <w:r w:rsidR="00DD49BD" w:rsidRPr="00BE13B5">
      <w:rPr>
        <w:rFonts w:ascii="Times New Roman" w:hAnsi="Times New Roman"/>
        <w:szCs w:val="22"/>
      </w:rPr>
      <w:t>Meeting Minutes</w:t>
    </w:r>
    <w:r w:rsidR="00DD49BD" w:rsidRPr="00BE13B5">
      <w:rPr>
        <w:rFonts w:ascii="Times New Roman" w:hAnsi="Times New Roman"/>
        <w:szCs w:val="22"/>
      </w:rPr>
      <w:tab/>
    </w:r>
    <w:r w:rsidR="00DD49BD" w:rsidRPr="00BE13B5">
      <w:rPr>
        <w:rFonts w:ascii="Times New Roman" w:hAnsi="Times New Roman"/>
        <w:szCs w:val="22"/>
      </w:rPr>
      <w:tab/>
      <w:t xml:space="preserve">Page </w:t>
    </w:r>
    <w:r w:rsidR="00BA7F5F" w:rsidRPr="00BE13B5">
      <w:rPr>
        <w:rFonts w:ascii="Times New Roman" w:hAnsi="Times New Roman"/>
        <w:b/>
        <w:szCs w:val="22"/>
      </w:rPr>
      <w:fldChar w:fldCharType="begin"/>
    </w:r>
    <w:r w:rsidR="00DD49BD" w:rsidRPr="00BE13B5">
      <w:rPr>
        <w:rFonts w:ascii="Times New Roman" w:hAnsi="Times New Roman"/>
        <w:b/>
        <w:szCs w:val="22"/>
      </w:rPr>
      <w:instrText xml:space="preserve"> PAGE </w:instrText>
    </w:r>
    <w:r w:rsidR="00BA7F5F" w:rsidRPr="00BE13B5">
      <w:rPr>
        <w:rFonts w:ascii="Times New Roman" w:hAnsi="Times New Roman"/>
        <w:b/>
        <w:szCs w:val="22"/>
      </w:rPr>
      <w:fldChar w:fldCharType="separate"/>
    </w:r>
    <w:r w:rsidR="00271D10">
      <w:rPr>
        <w:rFonts w:ascii="Times New Roman" w:hAnsi="Times New Roman"/>
        <w:b/>
        <w:noProof/>
        <w:szCs w:val="22"/>
      </w:rPr>
      <w:t>1</w:t>
    </w:r>
    <w:r w:rsidR="00BA7F5F" w:rsidRPr="00BE13B5">
      <w:rPr>
        <w:rFonts w:ascii="Times New Roman" w:hAnsi="Times New Roman"/>
        <w:b/>
        <w:szCs w:val="22"/>
      </w:rPr>
      <w:fldChar w:fldCharType="end"/>
    </w:r>
    <w:r w:rsidR="00DD49BD" w:rsidRPr="00BE13B5">
      <w:rPr>
        <w:rFonts w:ascii="Times New Roman" w:hAnsi="Times New Roman"/>
        <w:szCs w:val="22"/>
      </w:rPr>
      <w:t xml:space="preserve"> of </w:t>
    </w:r>
    <w:r w:rsidR="00BA7F5F" w:rsidRPr="00BE13B5">
      <w:rPr>
        <w:rFonts w:ascii="Times New Roman" w:hAnsi="Times New Roman"/>
        <w:b/>
        <w:szCs w:val="22"/>
      </w:rPr>
      <w:fldChar w:fldCharType="begin"/>
    </w:r>
    <w:r w:rsidR="00DD49BD" w:rsidRPr="00BE13B5">
      <w:rPr>
        <w:rFonts w:ascii="Times New Roman" w:hAnsi="Times New Roman"/>
        <w:b/>
        <w:szCs w:val="22"/>
      </w:rPr>
      <w:instrText xml:space="preserve"> NUMPAGES  </w:instrText>
    </w:r>
    <w:r w:rsidR="00BA7F5F" w:rsidRPr="00BE13B5">
      <w:rPr>
        <w:rFonts w:ascii="Times New Roman" w:hAnsi="Times New Roman"/>
        <w:b/>
        <w:szCs w:val="22"/>
      </w:rPr>
      <w:fldChar w:fldCharType="separate"/>
    </w:r>
    <w:r w:rsidR="00271D10">
      <w:rPr>
        <w:rFonts w:ascii="Times New Roman" w:hAnsi="Times New Roman"/>
        <w:b/>
        <w:noProof/>
        <w:szCs w:val="22"/>
      </w:rPr>
      <w:t>1</w:t>
    </w:r>
    <w:r w:rsidR="00BA7F5F" w:rsidRPr="00BE13B5">
      <w:rPr>
        <w:rFonts w:ascii="Times New Roman" w:hAnsi="Times New Roman"/>
        <w:b/>
        <w:szCs w:val="22"/>
      </w:rPr>
      <w:fldChar w:fldCharType="end"/>
    </w:r>
  </w:p>
  <w:p w:rsidR="00DD49BD" w:rsidRPr="00BE13B5" w:rsidRDefault="009C0326">
    <w:pPr>
      <w:pStyle w:val="Footer"/>
      <w:rPr>
        <w:rFonts w:ascii="Times New Roman" w:hAnsi="Times New Roman"/>
        <w:szCs w:val="22"/>
      </w:rPr>
    </w:pPr>
    <w:r w:rsidRPr="00BE13B5">
      <w:rPr>
        <w:rFonts w:ascii="Times New Roman" w:hAnsi="Times New Roman"/>
        <w:szCs w:val="22"/>
      </w:rPr>
      <w:fldChar w:fldCharType="begin"/>
    </w:r>
    <w:r w:rsidRPr="00BE13B5">
      <w:rPr>
        <w:rFonts w:ascii="Times New Roman" w:hAnsi="Times New Roman"/>
        <w:szCs w:val="22"/>
      </w:rPr>
      <w:instrText xml:space="preserve"> REF date \h  \* MERGEFORMAT </w:instrText>
    </w:r>
    <w:r w:rsidRPr="00BE13B5">
      <w:rPr>
        <w:rFonts w:ascii="Times New Roman" w:hAnsi="Times New Roman"/>
        <w:szCs w:val="22"/>
      </w:rPr>
    </w:r>
    <w:r w:rsidRPr="00BE13B5">
      <w:rPr>
        <w:rFonts w:ascii="Times New Roman" w:hAnsi="Times New Roman"/>
        <w:szCs w:val="22"/>
      </w:rPr>
      <w:fldChar w:fldCharType="separate"/>
    </w:r>
    <w:r w:rsidR="00BE13B5">
      <w:rPr>
        <w:rFonts w:ascii="Times New Roman" w:hAnsi="Times New Roman"/>
        <w:szCs w:val="22"/>
      </w:rPr>
      <w:t>14</w:t>
    </w:r>
    <w:r w:rsidR="00DD49BD" w:rsidRPr="00BE13B5">
      <w:rPr>
        <w:rFonts w:ascii="Times New Roman" w:hAnsi="Times New Roman"/>
        <w:szCs w:val="22"/>
      </w:rPr>
      <w:t xml:space="preserve">th </w:t>
    </w:r>
    <w:r w:rsidR="00BE13B5">
      <w:rPr>
        <w:rFonts w:ascii="Times New Roman" w:hAnsi="Times New Roman"/>
        <w:szCs w:val="22"/>
      </w:rPr>
      <w:t>September</w:t>
    </w:r>
    <w:r w:rsidR="00DD49BD" w:rsidRPr="00BE13B5">
      <w:rPr>
        <w:rFonts w:ascii="Times New Roman" w:hAnsi="Times New Roman"/>
        <w:szCs w:val="22"/>
      </w:rPr>
      <w:t xml:space="preserve"> 201</w:t>
    </w:r>
    <w:r w:rsidR="00BE13B5">
      <w:rPr>
        <w:rFonts w:ascii="Times New Roman" w:hAnsi="Times New Roman"/>
        <w:szCs w:val="22"/>
      </w:rPr>
      <w:t>7</w:t>
    </w:r>
    <w:r w:rsidRPr="00BE13B5">
      <w:rPr>
        <w:rFonts w:ascii="Times New Roman" w:hAnsi="Times New Roman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7271" w:rsidRDefault="00727271">
      <w:r>
        <w:separator/>
      </w:r>
    </w:p>
  </w:footnote>
  <w:footnote w:type="continuationSeparator" w:id="0">
    <w:p w:rsidR="00727271" w:rsidRDefault="007272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49BD" w:rsidRPr="00865CDA" w:rsidRDefault="00865CDA" w:rsidP="00865CDA">
    <w:pPr>
      <w:pStyle w:val="Heading1"/>
      <w:rPr>
        <w:b/>
        <w:color w:val="E36C0A" w:themeColor="accent6" w:themeShade="BF"/>
        <w:sz w:val="72"/>
      </w:rPr>
    </w:pPr>
    <w:r>
      <w:rPr>
        <w:noProof/>
        <w:lang w:eastAsia="ko-KR"/>
      </w:rPr>
      <w:drawing>
        <wp:inline distT="0" distB="0" distL="0" distR="0" wp14:anchorId="0769E240" wp14:editId="6CDF399B">
          <wp:extent cx="1583356" cy="44958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3356" cy="4495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D49BD">
      <w:t xml:space="preserve">                                     </w:t>
    </w:r>
    <w:r>
      <w:t xml:space="preserve">            </w:t>
    </w:r>
    <w:r w:rsidR="002E18EE">
      <w:t xml:space="preserve">                   </w:t>
    </w:r>
    <w:r w:rsidR="00DD49BD">
      <w:t xml:space="preserve"> </w:t>
    </w:r>
    <w:r w:rsidRPr="00BA7155">
      <w:rPr>
        <w:rFonts w:ascii="Times New Roman" w:hAnsi="Times New Roman"/>
        <w:b/>
        <w:noProof/>
        <w:color w:val="E36C0A" w:themeColor="accent6" w:themeShade="BF"/>
        <w:sz w:val="60"/>
        <w:szCs w:val="60"/>
        <w:lang w:eastAsia="ko-KR"/>
      </w:rPr>
      <w:t xml:space="preserve">Group </w:t>
    </w:r>
    <w:r w:rsidR="00BA7155" w:rsidRPr="00BA7155">
      <w:rPr>
        <w:rFonts w:ascii="Times New Roman" w:hAnsi="Times New Roman"/>
        <w:b/>
        <w:noProof/>
        <w:color w:val="E36C0A" w:themeColor="accent6" w:themeShade="BF"/>
        <w:sz w:val="60"/>
        <w:szCs w:val="60"/>
        <w:lang w:eastAsia="ko-KR"/>
      </w:rPr>
      <w:t>30</w:t>
    </w:r>
  </w:p>
  <w:p w:rsidR="00DD49BD" w:rsidRPr="007A62BE" w:rsidRDefault="00DD49BD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3D52D3E6"/>
    <w:lvl w:ilvl="0">
      <w:numFmt w:val="bullet"/>
      <w:lvlText w:val="*"/>
      <w:lvlJc w:val="left"/>
    </w:lvl>
  </w:abstractNum>
  <w:abstractNum w:abstractNumId="1" w15:restartNumberingAfterBreak="0">
    <w:nsid w:val="027978CF"/>
    <w:multiLevelType w:val="hybridMultilevel"/>
    <w:tmpl w:val="F560011C"/>
    <w:lvl w:ilvl="0" w:tplc="CBAE79A4">
      <w:numFmt w:val="bullet"/>
      <w:pStyle w:val="Action"/>
      <w:lvlText w:val=""/>
      <w:lvlJc w:val="left"/>
      <w:pPr>
        <w:ind w:left="360" w:hanging="360"/>
      </w:pPr>
      <w:rPr>
        <w:rFonts w:ascii="Wingdings" w:hAnsi="Wingdings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70C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E14521"/>
    <w:multiLevelType w:val="hybridMultilevel"/>
    <w:tmpl w:val="7E7820B8"/>
    <w:lvl w:ilvl="0" w:tplc="0C09000F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1797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09FC3AE8"/>
    <w:multiLevelType w:val="hybridMultilevel"/>
    <w:tmpl w:val="075CD904"/>
    <w:lvl w:ilvl="0" w:tplc="B90A3AAA">
      <w:start w:val="1"/>
      <w:numFmt w:val="bullet"/>
      <w:lvlText w:val="o"/>
      <w:lvlJc w:val="left"/>
      <w:pPr>
        <w:ind w:left="677" w:hanging="360"/>
      </w:pPr>
      <w:rPr>
        <w:rFonts w:ascii="Courier New" w:hAnsi="Courier New" w:hint="default"/>
        <w:sz w:val="20"/>
      </w:rPr>
    </w:lvl>
    <w:lvl w:ilvl="1" w:tplc="0C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4" w15:restartNumberingAfterBreak="0">
    <w:nsid w:val="0B7C45E8"/>
    <w:multiLevelType w:val="hybridMultilevel"/>
    <w:tmpl w:val="23B8C46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58070E"/>
    <w:multiLevelType w:val="hybridMultilevel"/>
    <w:tmpl w:val="B5808604"/>
    <w:lvl w:ilvl="0" w:tplc="0C090001">
      <w:start w:val="1"/>
      <w:numFmt w:val="bullet"/>
      <w:lvlText w:val=""/>
      <w:lvlJc w:val="left"/>
      <w:pPr>
        <w:ind w:left="-3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ind w:left="717" w:hanging="360"/>
      </w:pPr>
    </w:lvl>
    <w:lvl w:ilvl="2" w:tplc="0C09001B">
      <w:start w:val="1"/>
      <w:numFmt w:val="lowerRoman"/>
      <w:lvlText w:val="%3."/>
      <w:lvlJc w:val="right"/>
      <w:pPr>
        <w:ind w:left="1437" w:hanging="180"/>
      </w:pPr>
    </w:lvl>
    <w:lvl w:ilvl="3" w:tplc="0C09000F" w:tentative="1">
      <w:start w:val="1"/>
      <w:numFmt w:val="decimal"/>
      <w:lvlText w:val="%4."/>
      <w:lvlJc w:val="left"/>
      <w:pPr>
        <w:ind w:left="2157" w:hanging="360"/>
      </w:pPr>
    </w:lvl>
    <w:lvl w:ilvl="4" w:tplc="0C090019" w:tentative="1">
      <w:start w:val="1"/>
      <w:numFmt w:val="lowerLetter"/>
      <w:lvlText w:val="%5."/>
      <w:lvlJc w:val="left"/>
      <w:pPr>
        <w:ind w:left="2877" w:hanging="360"/>
      </w:pPr>
    </w:lvl>
    <w:lvl w:ilvl="5" w:tplc="0C09001B" w:tentative="1">
      <w:start w:val="1"/>
      <w:numFmt w:val="lowerRoman"/>
      <w:lvlText w:val="%6."/>
      <w:lvlJc w:val="right"/>
      <w:pPr>
        <w:ind w:left="3597" w:hanging="180"/>
      </w:pPr>
    </w:lvl>
    <w:lvl w:ilvl="6" w:tplc="0C09000F" w:tentative="1">
      <w:start w:val="1"/>
      <w:numFmt w:val="decimal"/>
      <w:lvlText w:val="%7."/>
      <w:lvlJc w:val="left"/>
      <w:pPr>
        <w:ind w:left="4317" w:hanging="360"/>
      </w:pPr>
    </w:lvl>
    <w:lvl w:ilvl="7" w:tplc="0C090019" w:tentative="1">
      <w:start w:val="1"/>
      <w:numFmt w:val="lowerLetter"/>
      <w:lvlText w:val="%8."/>
      <w:lvlJc w:val="left"/>
      <w:pPr>
        <w:ind w:left="5037" w:hanging="360"/>
      </w:pPr>
    </w:lvl>
    <w:lvl w:ilvl="8" w:tplc="0C09001B" w:tentative="1">
      <w:start w:val="1"/>
      <w:numFmt w:val="lowerRoman"/>
      <w:lvlText w:val="%9."/>
      <w:lvlJc w:val="right"/>
      <w:pPr>
        <w:ind w:left="5757" w:hanging="180"/>
      </w:pPr>
    </w:lvl>
  </w:abstractNum>
  <w:abstractNum w:abstractNumId="6" w15:restartNumberingAfterBreak="0">
    <w:nsid w:val="156D2AA8"/>
    <w:multiLevelType w:val="hybridMultilevel"/>
    <w:tmpl w:val="68C254B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ED601D"/>
    <w:multiLevelType w:val="hybridMultilevel"/>
    <w:tmpl w:val="ACF01400"/>
    <w:lvl w:ilvl="0" w:tplc="80D2700A">
      <w:start w:val="1"/>
      <w:numFmt w:val="bullet"/>
      <w:pStyle w:val="BulletStyle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135C4"/>
    <w:multiLevelType w:val="hybridMultilevel"/>
    <w:tmpl w:val="45E0F832"/>
    <w:lvl w:ilvl="0" w:tplc="2910948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FF40630">
      <w:start w:val="1"/>
      <w:numFmt w:val="bullet"/>
      <w:pStyle w:val="Bullet2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EE040D3"/>
    <w:multiLevelType w:val="hybridMultilevel"/>
    <w:tmpl w:val="5316CC9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1F59A3"/>
    <w:multiLevelType w:val="hybridMultilevel"/>
    <w:tmpl w:val="F68E406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68624F2"/>
    <w:multiLevelType w:val="hybridMultilevel"/>
    <w:tmpl w:val="14484E5A"/>
    <w:lvl w:ilvl="0" w:tplc="2486AB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  <w:szCs w:val="22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6E727CA"/>
    <w:multiLevelType w:val="hybridMultilevel"/>
    <w:tmpl w:val="63A29FEE"/>
    <w:lvl w:ilvl="0" w:tplc="0C09000F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63C8477A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27FD4FAC"/>
    <w:multiLevelType w:val="hybridMultilevel"/>
    <w:tmpl w:val="729676F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1B46CA"/>
    <w:multiLevelType w:val="hybridMultilevel"/>
    <w:tmpl w:val="EF227C26"/>
    <w:lvl w:ilvl="0" w:tplc="9A1811EE">
      <w:start w:val="1"/>
      <w:numFmt w:val="bullet"/>
      <w:lvlText w:val="o"/>
      <w:lvlJc w:val="left"/>
      <w:pPr>
        <w:ind w:left="677" w:hanging="360"/>
      </w:pPr>
      <w:rPr>
        <w:rFonts w:ascii="Courier New" w:hAnsi="Courier New" w:hint="default"/>
        <w:sz w:val="20"/>
      </w:rPr>
    </w:lvl>
    <w:lvl w:ilvl="1" w:tplc="0C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5" w15:restartNumberingAfterBreak="0">
    <w:nsid w:val="2F1A2202"/>
    <w:multiLevelType w:val="hybridMultilevel"/>
    <w:tmpl w:val="AC00FF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EB4FB4"/>
    <w:multiLevelType w:val="hybridMultilevel"/>
    <w:tmpl w:val="D6B2FF2C"/>
    <w:lvl w:ilvl="0" w:tplc="0C09000F">
      <w:start w:val="1"/>
      <w:numFmt w:val="decimal"/>
      <w:lvlText w:val="%1."/>
      <w:lvlJc w:val="left"/>
      <w:pPr>
        <w:ind w:left="717" w:hanging="360"/>
      </w:pPr>
    </w:lvl>
    <w:lvl w:ilvl="1" w:tplc="0C090019" w:tentative="1">
      <w:start w:val="1"/>
      <w:numFmt w:val="lowerLetter"/>
      <w:lvlText w:val="%2."/>
      <w:lvlJc w:val="left"/>
      <w:pPr>
        <w:ind w:left="1437" w:hanging="360"/>
      </w:pPr>
    </w:lvl>
    <w:lvl w:ilvl="2" w:tplc="0C09001B" w:tentative="1">
      <w:start w:val="1"/>
      <w:numFmt w:val="lowerRoman"/>
      <w:lvlText w:val="%3."/>
      <w:lvlJc w:val="right"/>
      <w:pPr>
        <w:ind w:left="2157" w:hanging="180"/>
      </w:pPr>
    </w:lvl>
    <w:lvl w:ilvl="3" w:tplc="0C09000F" w:tentative="1">
      <w:start w:val="1"/>
      <w:numFmt w:val="decimal"/>
      <w:lvlText w:val="%4."/>
      <w:lvlJc w:val="left"/>
      <w:pPr>
        <w:ind w:left="2877" w:hanging="360"/>
      </w:pPr>
    </w:lvl>
    <w:lvl w:ilvl="4" w:tplc="0C090019" w:tentative="1">
      <w:start w:val="1"/>
      <w:numFmt w:val="lowerLetter"/>
      <w:lvlText w:val="%5."/>
      <w:lvlJc w:val="left"/>
      <w:pPr>
        <w:ind w:left="3597" w:hanging="360"/>
      </w:pPr>
    </w:lvl>
    <w:lvl w:ilvl="5" w:tplc="0C09001B" w:tentative="1">
      <w:start w:val="1"/>
      <w:numFmt w:val="lowerRoman"/>
      <w:lvlText w:val="%6."/>
      <w:lvlJc w:val="right"/>
      <w:pPr>
        <w:ind w:left="4317" w:hanging="180"/>
      </w:pPr>
    </w:lvl>
    <w:lvl w:ilvl="6" w:tplc="0C09000F" w:tentative="1">
      <w:start w:val="1"/>
      <w:numFmt w:val="decimal"/>
      <w:lvlText w:val="%7."/>
      <w:lvlJc w:val="left"/>
      <w:pPr>
        <w:ind w:left="5037" w:hanging="360"/>
      </w:pPr>
    </w:lvl>
    <w:lvl w:ilvl="7" w:tplc="0C090019" w:tentative="1">
      <w:start w:val="1"/>
      <w:numFmt w:val="lowerLetter"/>
      <w:lvlText w:val="%8."/>
      <w:lvlJc w:val="left"/>
      <w:pPr>
        <w:ind w:left="5757" w:hanging="360"/>
      </w:pPr>
    </w:lvl>
    <w:lvl w:ilvl="8" w:tplc="0C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7" w15:restartNumberingAfterBreak="0">
    <w:nsid w:val="37AC0461"/>
    <w:multiLevelType w:val="hybridMultilevel"/>
    <w:tmpl w:val="63A29FEE"/>
    <w:lvl w:ilvl="0" w:tplc="0C09000F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63C8477A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8" w15:restartNumberingAfterBreak="0">
    <w:nsid w:val="37B25599"/>
    <w:multiLevelType w:val="hybridMultilevel"/>
    <w:tmpl w:val="091A9F18"/>
    <w:lvl w:ilvl="0" w:tplc="0C09000F">
      <w:start w:val="1"/>
      <w:numFmt w:val="decimal"/>
      <w:lvlText w:val="%1."/>
      <w:lvlJc w:val="left"/>
      <w:pPr>
        <w:ind w:left="717" w:hanging="360"/>
      </w:pPr>
    </w:lvl>
    <w:lvl w:ilvl="1" w:tplc="0C090019" w:tentative="1">
      <w:start w:val="1"/>
      <w:numFmt w:val="lowerLetter"/>
      <w:lvlText w:val="%2."/>
      <w:lvlJc w:val="left"/>
      <w:pPr>
        <w:ind w:left="1437" w:hanging="360"/>
      </w:pPr>
    </w:lvl>
    <w:lvl w:ilvl="2" w:tplc="0C09001B" w:tentative="1">
      <w:start w:val="1"/>
      <w:numFmt w:val="lowerRoman"/>
      <w:lvlText w:val="%3."/>
      <w:lvlJc w:val="right"/>
      <w:pPr>
        <w:ind w:left="2157" w:hanging="180"/>
      </w:pPr>
    </w:lvl>
    <w:lvl w:ilvl="3" w:tplc="0C09000F" w:tentative="1">
      <w:start w:val="1"/>
      <w:numFmt w:val="decimal"/>
      <w:lvlText w:val="%4."/>
      <w:lvlJc w:val="left"/>
      <w:pPr>
        <w:ind w:left="2877" w:hanging="360"/>
      </w:pPr>
    </w:lvl>
    <w:lvl w:ilvl="4" w:tplc="0C090019" w:tentative="1">
      <w:start w:val="1"/>
      <w:numFmt w:val="lowerLetter"/>
      <w:lvlText w:val="%5."/>
      <w:lvlJc w:val="left"/>
      <w:pPr>
        <w:ind w:left="3597" w:hanging="360"/>
      </w:pPr>
    </w:lvl>
    <w:lvl w:ilvl="5" w:tplc="0C09001B" w:tentative="1">
      <w:start w:val="1"/>
      <w:numFmt w:val="lowerRoman"/>
      <w:lvlText w:val="%6."/>
      <w:lvlJc w:val="right"/>
      <w:pPr>
        <w:ind w:left="4317" w:hanging="180"/>
      </w:pPr>
    </w:lvl>
    <w:lvl w:ilvl="6" w:tplc="0C09000F" w:tentative="1">
      <w:start w:val="1"/>
      <w:numFmt w:val="decimal"/>
      <w:lvlText w:val="%7."/>
      <w:lvlJc w:val="left"/>
      <w:pPr>
        <w:ind w:left="5037" w:hanging="360"/>
      </w:pPr>
    </w:lvl>
    <w:lvl w:ilvl="7" w:tplc="0C090019" w:tentative="1">
      <w:start w:val="1"/>
      <w:numFmt w:val="lowerLetter"/>
      <w:lvlText w:val="%8."/>
      <w:lvlJc w:val="left"/>
      <w:pPr>
        <w:ind w:left="5757" w:hanging="360"/>
      </w:pPr>
    </w:lvl>
    <w:lvl w:ilvl="8" w:tplc="0C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9" w15:restartNumberingAfterBreak="0">
    <w:nsid w:val="43AB3157"/>
    <w:multiLevelType w:val="hybridMultilevel"/>
    <w:tmpl w:val="1F4E369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091A15"/>
    <w:multiLevelType w:val="hybridMultilevel"/>
    <w:tmpl w:val="888A882C"/>
    <w:lvl w:ilvl="0" w:tplc="0C09000F">
      <w:start w:val="1"/>
      <w:numFmt w:val="decimal"/>
      <w:lvlText w:val="%1."/>
      <w:lvlJc w:val="left"/>
      <w:pPr>
        <w:ind w:left="717" w:hanging="360"/>
      </w:pPr>
    </w:lvl>
    <w:lvl w:ilvl="1" w:tplc="0C090019" w:tentative="1">
      <w:start w:val="1"/>
      <w:numFmt w:val="lowerLetter"/>
      <w:lvlText w:val="%2."/>
      <w:lvlJc w:val="left"/>
      <w:pPr>
        <w:ind w:left="1437" w:hanging="360"/>
      </w:pPr>
    </w:lvl>
    <w:lvl w:ilvl="2" w:tplc="0C09001B" w:tentative="1">
      <w:start w:val="1"/>
      <w:numFmt w:val="lowerRoman"/>
      <w:lvlText w:val="%3."/>
      <w:lvlJc w:val="right"/>
      <w:pPr>
        <w:ind w:left="2157" w:hanging="180"/>
      </w:pPr>
    </w:lvl>
    <w:lvl w:ilvl="3" w:tplc="0C09000F" w:tentative="1">
      <w:start w:val="1"/>
      <w:numFmt w:val="decimal"/>
      <w:lvlText w:val="%4."/>
      <w:lvlJc w:val="left"/>
      <w:pPr>
        <w:ind w:left="2877" w:hanging="360"/>
      </w:pPr>
    </w:lvl>
    <w:lvl w:ilvl="4" w:tplc="0C090019" w:tentative="1">
      <w:start w:val="1"/>
      <w:numFmt w:val="lowerLetter"/>
      <w:lvlText w:val="%5."/>
      <w:lvlJc w:val="left"/>
      <w:pPr>
        <w:ind w:left="3597" w:hanging="360"/>
      </w:pPr>
    </w:lvl>
    <w:lvl w:ilvl="5" w:tplc="0C09001B" w:tentative="1">
      <w:start w:val="1"/>
      <w:numFmt w:val="lowerRoman"/>
      <w:lvlText w:val="%6."/>
      <w:lvlJc w:val="right"/>
      <w:pPr>
        <w:ind w:left="4317" w:hanging="180"/>
      </w:pPr>
    </w:lvl>
    <w:lvl w:ilvl="6" w:tplc="0C09000F" w:tentative="1">
      <w:start w:val="1"/>
      <w:numFmt w:val="decimal"/>
      <w:lvlText w:val="%7."/>
      <w:lvlJc w:val="left"/>
      <w:pPr>
        <w:ind w:left="5037" w:hanging="360"/>
      </w:pPr>
    </w:lvl>
    <w:lvl w:ilvl="7" w:tplc="0C090019" w:tentative="1">
      <w:start w:val="1"/>
      <w:numFmt w:val="lowerLetter"/>
      <w:lvlText w:val="%8."/>
      <w:lvlJc w:val="left"/>
      <w:pPr>
        <w:ind w:left="5757" w:hanging="360"/>
      </w:pPr>
    </w:lvl>
    <w:lvl w:ilvl="8" w:tplc="0C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1" w15:restartNumberingAfterBreak="0">
    <w:nsid w:val="4AD4643D"/>
    <w:multiLevelType w:val="hybridMultilevel"/>
    <w:tmpl w:val="694AA9B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BCA4F41"/>
    <w:multiLevelType w:val="hybridMultilevel"/>
    <w:tmpl w:val="54EE7ED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AB622D"/>
    <w:multiLevelType w:val="hybridMultilevel"/>
    <w:tmpl w:val="457AD7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F5833ED"/>
    <w:multiLevelType w:val="hybridMultilevel"/>
    <w:tmpl w:val="7F94D19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3C847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4F2304"/>
    <w:multiLevelType w:val="hybridMultilevel"/>
    <w:tmpl w:val="285E00D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51E180D"/>
    <w:multiLevelType w:val="hybridMultilevel"/>
    <w:tmpl w:val="0518A928"/>
    <w:lvl w:ilvl="0" w:tplc="E3CEF53C"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6065B3D"/>
    <w:multiLevelType w:val="multilevel"/>
    <w:tmpl w:val="B296B7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8207C5F"/>
    <w:multiLevelType w:val="hybridMultilevel"/>
    <w:tmpl w:val="5882F27E"/>
    <w:lvl w:ilvl="0" w:tplc="5CFED2A4">
      <w:numFmt w:val="bullet"/>
      <w:lvlText w:val="-"/>
      <w:lvlJc w:val="left"/>
      <w:pPr>
        <w:ind w:left="1037" w:hanging="360"/>
      </w:pPr>
      <w:rPr>
        <w:rFonts w:ascii="Calibri" w:eastAsia="Times New Roman" w:hAnsi="Calibr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9" w15:restartNumberingAfterBreak="0">
    <w:nsid w:val="61C8760F"/>
    <w:multiLevelType w:val="hybridMultilevel"/>
    <w:tmpl w:val="BF5E1952"/>
    <w:lvl w:ilvl="0" w:tplc="0C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61CD3DC3"/>
    <w:multiLevelType w:val="hybridMultilevel"/>
    <w:tmpl w:val="467EA37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6657FA1"/>
    <w:multiLevelType w:val="hybridMultilevel"/>
    <w:tmpl w:val="5254C56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3C847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9C132C"/>
    <w:multiLevelType w:val="hybridMultilevel"/>
    <w:tmpl w:val="59B261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C11780"/>
    <w:multiLevelType w:val="hybridMultilevel"/>
    <w:tmpl w:val="768417BC"/>
    <w:lvl w:ilvl="0" w:tplc="E3CEF53C"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C6B0089"/>
    <w:multiLevelType w:val="hybridMultilevel"/>
    <w:tmpl w:val="449A5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2B3E14"/>
    <w:multiLevelType w:val="hybridMultilevel"/>
    <w:tmpl w:val="88688942"/>
    <w:lvl w:ilvl="0" w:tplc="0C09000F">
      <w:start w:val="1"/>
      <w:numFmt w:val="decimal"/>
      <w:lvlText w:val="%1."/>
      <w:lvlJc w:val="left"/>
      <w:pPr>
        <w:ind w:left="-363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357" w:hanging="360"/>
      </w:pPr>
    </w:lvl>
    <w:lvl w:ilvl="2" w:tplc="0C09001B">
      <w:start w:val="1"/>
      <w:numFmt w:val="lowerRoman"/>
      <w:lvlText w:val="%3."/>
      <w:lvlJc w:val="right"/>
      <w:pPr>
        <w:ind w:left="1077" w:hanging="180"/>
      </w:pPr>
    </w:lvl>
    <w:lvl w:ilvl="3" w:tplc="0C09000F" w:tentative="1">
      <w:start w:val="1"/>
      <w:numFmt w:val="decimal"/>
      <w:lvlText w:val="%4."/>
      <w:lvlJc w:val="left"/>
      <w:pPr>
        <w:ind w:left="1797" w:hanging="360"/>
      </w:pPr>
    </w:lvl>
    <w:lvl w:ilvl="4" w:tplc="0C090019" w:tentative="1">
      <w:start w:val="1"/>
      <w:numFmt w:val="lowerLetter"/>
      <w:lvlText w:val="%5."/>
      <w:lvlJc w:val="left"/>
      <w:pPr>
        <w:ind w:left="2517" w:hanging="360"/>
      </w:pPr>
    </w:lvl>
    <w:lvl w:ilvl="5" w:tplc="0C09001B" w:tentative="1">
      <w:start w:val="1"/>
      <w:numFmt w:val="lowerRoman"/>
      <w:lvlText w:val="%6."/>
      <w:lvlJc w:val="right"/>
      <w:pPr>
        <w:ind w:left="3237" w:hanging="180"/>
      </w:pPr>
    </w:lvl>
    <w:lvl w:ilvl="6" w:tplc="0C09000F" w:tentative="1">
      <w:start w:val="1"/>
      <w:numFmt w:val="decimal"/>
      <w:lvlText w:val="%7."/>
      <w:lvlJc w:val="left"/>
      <w:pPr>
        <w:ind w:left="3957" w:hanging="360"/>
      </w:pPr>
    </w:lvl>
    <w:lvl w:ilvl="7" w:tplc="0C090019" w:tentative="1">
      <w:start w:val="1"/>
      <w:numFmt w:val="lowerLetter"/>
      <w:lvlText w:val="%8."/>
      <w:lvlJc w:val="left"/>
      <w:pPr>
        <w:ind w:left="4677" w:hanging="360"/>
      </w:pPr>
    </w:lvl>
    <w:lvl w:ilvl="8" w:tplc="0C09001B" w:tentative="1">
      <w:start w:val="1"/>
      <w:numFmt w:val="lowerRoman"/>
      <w:lvlText w:val="%9."/>
      <w:lvlJc w:val="right"/>
      <w:pPr>
        <w:ind w:left="5397" w:hanging="180"/>
      </w:pPr>
    </w:lvl>
  </w:abstractNum>
  <w:abstractNum w:abstractNumId="36" w15:restartNumberingAfterBreak="0">
    <w:nsid w:val="73DD2DCE"/>
    <w:multiLevelType w:val="hybridMultilevel"/>
    <w:tmpl w:val="6CCE9E8E"/>
    <w:lvl w:ilvl="0" w:tplc="BF9C65E4">
      <w:start w:val="1"/>
      <w:numFmt w:val="bullet"/>
      <w:lvlText w:val="o"/>
      <w:lvlJc w:val="left"/>
      <w:pPr>
        <w:ind w:left="677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581A5EC4">
      <w:start w:val="1"/>
      <w:numFmt w:val="bullet"/>
      <w:pStyle w:val="BulletStyle2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611CD510">
      <w:start w:val="1"/>
      <w:numFmt w:val="bullet"/>
      <w:lvlText w:val="-"/>
      <w:lvlJc w:val="left"/>
      <w:pPr>
        <w:ind w:left="2117" w:hanging="360"/>
      </w:pPr>
      <w:rPr>
        <w:rFonts w:ascii="Calibri" w:eastAsia="Times New Roman" w:hAnsi="Calibri" w:cs="Times New Roman" w:hint="default"/>
      </w:rPr>
    </w:lvl>
    <w:lvl w:ilvl="3" w:tplc="0C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1"/>
  </w:num>
  <w:num w:numId="4">
    <w:abstractNumId w:val="25"/>
  </w:num>
  <w:num w:numId="5">
    <w:abstractNumId w:val="27"/>
  </w:num>
  <w:num w:numId="6">
    <w:abstractNumId w:val="4"/>
  </w:num>
  <w:num w:numId="7">
    <w:abstractNumId w:val="7"/>
  </w:num>
  <w:num w:numId="8">
    <w:abstractNumId w:val="3"/>
  </w:num>
  <w:num w:numId="9">
    <w:abstractNumId w:val="1"/>
  </w:num>
  <w:num w:numId="10">
    <w:abstractNumId w:val="36"/>
  </w:num>
  <w:num w:numId="11">
    <w:abstractNumId w:val="14"/>
  </w:num>
  <w:num w:numId="12">
    <w:abstractNumId w:val="28"/>
  </w:num>
  <w:num w:numId="13">
    <w:abstractNumId w:val="36"/>
  </w:num>
  <w:num w:numId="14">
    <w:abstractNumId w:val="34"/>
  </w:num>
  <w:num w:numId="15">
    <w:abstractNumId w:val="23"/>
  </w:num>
  <w:num w:numId="16">
    <w:abstractNumId w:val="26"/>
  </w:num>
  <w:num w:numId="17">
    <w:abstractNumId w:val="33"/>
  </w:num>
  <w:num w:numId="18">
    <w:abstractNumId w:val="7"/>
  </w:num>
  <w:num w:numId="19">
    <w:abstractNumId w:val="35"/>
  </w:num>
  <w:num w:numId="20">
    <w:abstractNumId w:val="30"/>
  </w:num>
  <w:num w:numId="21">
    <w:abstractNumId w:val="22"/>
  </w:num>
  <w:num w:numId="22">
    <w:abstractNumId w:val="6"/>
  </w:num>
  <w:num w:numId="23">
    <w:abstractNumId w:val="10"/>
  </w:num>
  <w:num w:numId="24">
    <w:abstractNumId w:val="9"/>
  </w:num>
  <w:num w:numId="25">
    <w:abstractNumId w:val="13"/>
  </w:num>
  <w:num w:numId="26">
    <w:abstractNumId w:val="5"/>
  </w:num>
  <w:num w:numId="27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2"/>
        </w:rPr>
      </w:lvl>
    </w:lvlOverride>
  </w:num>
  <w:num w:numId="28">
    <w:abstractNumId w:val="7"/>
  </w:num>
  <w:num w:numId="29">
    <w:abstractNumId w:val="15"/>
  </w:num>
  <w:num w:numId="30">
    <w:abstractNumId w:val="32"/>
  </w:num>
  <w:num w:numId="31">
    <w:abstractNumId w:val="7"/>
  </w:num>
  <w:num w:numId="32">
    <w:abstractNumId w:val="31"/>
  </w:num>
  <w:num w:numId="33">
    <w:abstractNumId w:val="24"/>
  </w:num>
  <w:num w:numId="34">
    <w:abstractNumId w:val="12"/>
  </w:num>
  <w:num w:numId="35">
    <w:abstractNumId w:val="2"/>
  </w:num>
  <w:num w:numId="36">
    <w:abstractNumId w:val="20"/>
  </w:num>
  <w:num w:numId="37">
    <w:abstractNumId w:val="21"/>
  </w:num>
  <w:num w:numId="38">
    <w:abstractNumId w:val="19"/>
  </w:num>
  <w:num w:numId="39">
    <w:abstractNumId w:val="16"/>
  </w:num>
  <w:num w:numId="40">
    <w:abstractNumId w:val="7"/>
  </w:num>
  <w:num w:numId="41">
    <w:abstractNumId w:val="7"/>
  </w:num>
  <w:num w:numId="42">
    <w:abstractNumId w:val="7"/>
  </w:num>
  <w:num w:numId="43">
    <w:abstractNumId w:val="7"/>
  </w:num>
  <w:num w:numId="44">
    <w:abstractNumId w:val="7"/>
  </w:num>
  <w:num w:numId="45">
    <w:abstractNumId w:val="7"/>
  </w:num>
  <w:num w:numId="46">
    <w:abstractNumId w:val="29"/>
  </w:num>
  <w:num w:numId="47">
    <w:abstractNumId w:val="17"/>
  </w:num>
  <w:num w:numId="48">
    <w:abstractNumId w:val="7"/>
  </w:num>
  <w:num w:numId="49">
    <w:abstractNumId w:val="1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D446E"/>
    <w:rsid w:val="00002A1C"/>
    <w:rsid w:val="00004D66"/>
    <w:rsid w:val="000074AB"/>
    <w:rsid w:val="00007F10"/>
    <w:rsid w:val="000150D5"/>
    <w:rsid w:val="000153B0"/>
    <w:rsid w:val="00017AEF"/>
    <w:rsid w:val="00017DE7"/>
    <w:rsid w:val="0002267E"/>
    <w:rsid w:val="000226C2"/>
    <w:rsid w:val="00024EDE"/>
    <w:rsid w:val="0002762A"/>
    <w:rsid w:val="000316A1"/>
    <w:rsid w:val="00033015"/>
    <w:rsid w:val="00034346"/>
    <w:rsid w:val="00035D60"/>
    <w:rsid w:val="00036068"/>
    <w:rsid w:val="00041A28"/>
    <w:rsid w:val="00043C4A"/>
    <w:rsid w:val="0004672E"/>
    <w:rsid w:val="00047F60"/>
    <w:rsid w:val="00052775"/>
    <w:rsid w:val="00052A19"/>
    <w:rsid w:val="000643B3"/>
    <w:rsid w:val="0006470D"/>
    <w:rsid w:val="000775FE"/>
    <w:rsid w:val="00081766"/>
    <w:rsid w:val="00084C49"/>
    <w:rsid w:val="00086208"/>
    <w:rsid w:val="00086F28"/>
    <w:rsid w:val="00087A7F"/>
    <w:rsid w:val="00090E02"/>
    <w:rsid w:val="000912F6"/>
    <w:rsid w:val="00091410"/>
    <w:rsid w:val="00093842"/>
    <w:rsid w:val="00094A26"/>
    <w:rsid w:val="00095EF8"/>
    <w:rsid w:val="0009649C"/>
    <w:rsid w:val="00097075"/>
    <w:rsid w:val="000A046C"/>
    <w:rsid w:val="000A287D"/>
    <w:rsid w:val="000A3F38"/>
    <w:rsid w:val="000A5C20"/>
    <w:rsid w:val="000A7067"/>
    <w:rsid w:val="000A7B79"/>
    <w:rsid w:val="000B1565"/>
    <w:rsid w:val="000B2745"/>
    <w:rsid w:val="000B2A6F"/>
    <w:rsid w:val="000B33DC"/>
    <w:rsid w:val="000B3BBB"/>
    <w:rsid w:val="000C0411"/>
    <w:rsid w:val="000C2658"/>
    <w:rsid w:val="000C4A67"/>
    <w:rsid w:val="000D23F9"/>
    <w:rsid w:val="000D2407"/>
    <w:rsid w:val="000D32B4"/>
    <w:rsid w:val="000D549E"/>
    <w:rsid w:val="000D6A00"/>
    <w:rsid w:val="000E17AD"/>
    <w:rsid w:val="000E24E0"/>
    <w:rsid w:val="000E3C39"/>
    <w:rsid w:val="000E4646"/>
    <w:rsid w:val="000E4CE8"/>
    <w:rsid w:val="000E6869"/>
    <w:rsid w:val="000E6D23"/>
    <w:rsid w:val="000F01E1"/>
    <w:rsid w:val="000F0F03"/>
    <w:rsid w:val="000F1644"/>
    <w:rsid w:val="000F47FA"/>
    <w:rsid w:val="000F5BEE"/>
    <w:rsid w:val="00110814"/>
    <w:rsid w:val="001120D7"/>
    <w:rsid w:val="00113A41"/>
    <w:rsid w:val="00114E0D"/>
    <w:rsid w:val="001174E5"/>
    <w:rsid w:val="001228B0"/>
    <w:rsid w:val="00122C92"/>
    <w:rsid w:val="0012579B"/>
    <w:rsid w:val="00126C66"/>
    <w:rsid w:val="00127499"/>
    <w:rsid w:val="00132B3B"/>
    <w:rsid w:val="00133330"/>
    <w:rsid w:val="00134907"/>
    <w:rsid w:val="00136BE2"/>
    <w:rsid w:val="001377C2"/>
    <w:rsid w:val="001423C9"/>
    <w:rsid w:val="00144039"/>
    <w:rsid w:val="00144A4D"/>
    <w:rsid w:val="00145AAB"/>
    <w:rsid w:val="00145EBF"/>
    <w:rsid w:val="0014643A"/>
    <w:rsid w:val="00146CE4"/>
    <w:rsid w:val="001473F1"/>
    <w:rsid w:val="00150FB2"/>
    <w:rsid w:val="00151160"/>
    <w:rsid w:val="00153B8D"/>
    <w:rsid w:val="00157A26"/>
    <w:rsid w:val="00157B5A"/>
    <w:rsid w:val="00161153"/>
    <w:rsid w:val="001656D7"/>
    <w:rsid w:val="00166239"/>
    <w:rsid w:val="001676D3"/>
    <w:rsid w:val="001679BF"/>
    <w:rsid w:val="0017120F"/>
    <w:rsid w:val="00171D5A"/>
    <w:rsid w:val="00174ED1"/>
    <w:rsid w:val="0017763F"/>
    <w:rsid w:val="00180546"/>
    <w:rsid w:val="0018085E"/>
    <w:rsid w:val="00183DC1"/>
    <w:rsid w:val="00184B58"/>
    <w:rsid w:val="00185E61"/>
    <w:rsid w:val="00191877"/>
    <w:rsid w:val="00193256"/>
    <w:rsid w:val="001A0245"/>
    <w:rsid w:val="001A11D1"/>
    <w:rsid w:val="001A2268"/>
    <w:rsid w:val="001A71C5"/>
    <w:rsid w:val="001B09DB"/>
    <w:rsid w:val="001B25D8"/>
    <w:rsid w:val="001B2ACB"/>
    <w:rsid w:val="001B363E"/>
    <w:rsid w:val="001B7195"/>
    <w:rsid w:val="001C1150"/>
    <w:rsid w:val="001C4ADF"/>
    <w:rsid w:val="001C4EDF"/>
    <w:rsid w:val="001D15B9"/>
    <w:rsid w:val="001D22D7"/>
    <w:rsid w:val="001D36FD"/>
    <w:rsid w:val="001D43B1"/>
    <w:rsid w:val="001D7E12"/>
    <w:rsid w:val="001E6DF9"/>
    <w:rsid w:val="001E7BF3"/>
    <w:rsid w:val="001F12A1"/>
    <w:rsid w:val="001F17B9"/>
    <w:rsid w:val="001F4D10"/>
    <w:rsid w:val="001F64DC"/>
    <w:rsid w:val="00201D37"/>
    <w:rsid w:val="00202C68"/>
    <w:rsid w:val="00203DB7"/>
    <w:rsid w:val="00205F17"/>
    <w:rsid w:val="0020660F"/>
    <w:rsid w:val="00207ADC"/>
    <w:rsid w:val="00207B63"/>
    <w:rsid w:val="00210358"/>
    <w:rsid w:val="00213014"/>
    <w:rsid w:val="00220E03"/>
    <w:rsid w:val="00223FC6"/>
    <w:rsid w:val="002255A0"/>
    <w:rsid w:val="002318AA"/>
    <w:rsid w:val="0023328F"/>
    <w:rsid w:val="00234BE0"/>
    <w:rsid w:val="00235E71"/>
    <w:rsid w:val="00237D18"/>
    <w:rsid w:val="00246D8E"/>
    <w:rsid w:val="002551E9"/>
    <w:rsid w:val="002552E6"/>
    <w:rsid w:val="0025714C"/>
    <w:rsid w:val="00262B16"/>
    <w:rsid w:val="00270158"/>
    <w:rsid w:val="00271D10"/>
    <w:rsid w:val="0027215D"/>
    <w:rsid w:val="00272549"/>
    <w:rsid w:val="00273815"/>
    <w:rsid w:val="00277D52"/>
    <w:rsid w:val="00280113"/>
    <w:rsid w:val="002836FD"/>
    <w:rsid w:val="00283C95"/>
    <w:rsid w:val="002846D9"/>
    <w:rsid w:val="00284859"/>
    <w:rsid w:val="00286B3A"/>
    <w:rsid w:val="0029336F"/>
    <w:rsid w:val="00297765"/>
    <w:rsid w:val="002A272F"/>
    <w:rsid w:val="002A3DFE"/>
    <w:rsid w:val="002A51D8"/>
    <w:rsid w:val="002A5824"/>
    <w:rsid w:val="002B0525"/>
    <w:rsid w:val="002B1F6B"/>
    <w:rsid w:val="002B4538"/>
    <w:rsid w:val="002B5481"/>
    <w:rsid w:val="002B6506"/>
    <w:rsid w:val="002C22AF"/>
    <w:rsid w:val="002C4BA4"/>
    <w:rsid w:val="002C55EA"/>
    <w:rsid w:val="002C6118"/>
    <w:rsid w:val="002C69B9"/>
    <w:rsid w:val="002D40EE"/>
    <w:rsid w:val="002E18EE"/>
    <w:rsid w:val="002E29FB"/>
    <w:rsid w:val="002E3FE3"/>
    <w:rsid w:val="002F27A6"/>
    <w:rsid w:val="002F405E"/>
    <w:rsid w:val="002F50E4"/>
    <w:rsid w:val="002F5494"/>
    <w:rsid w:val="002F71A2"/>
    <w:rsid w:val="0030009C"/>
    <w:rsid w:val="0030168B"/>
    <w:rsid w:val="0030672E"/>
    <w:rsid w:val="00306907"/>
    <w:rsid w:val="00312482"/>
    <w:rsid w:val="00314D36"/>
    <w:rsid w:val="00316B5B"/>
    <w:rsid w:val="00320244"/>
    <w:rsid w:val="0032214D"/>
    <w:rsid w:val="0032382B"/>
    <w:rsid w:val="00324B5D"/>
    <w:rsid w:val="00330BFB"/>
    <w:rsid w:val="00335F16"/>
    <w:rsid w:val="0033647B"/>
    <w:rsid w:val="0034175A"/>
    <w:rsid w:val="00344D37"/>
    <w:rsid w:val="0034628E"/>
    <w:rsid w:val="00347724"/>
    <w:rsid w:val="0035149E"/>
    <w:rsid w:val="00353A3C"/>
    <w:rsid w:val="00357620"/>
    <w:rsid w:val="00360DD7"/>
    <w:rsid w:val="00367370"/>
    <w:rsid w:val="00371DDB"/>
    <w:rsid w:val="00376291"/>
    <w:rsid w:val="0037722E"/>
    <w:rsid w:val="00382CE9"/>
    <w:rsid w:val="00383493"/>
    <w:rsid w:val="00384180"/>
    <w:rsid w:val="00386344"/>
    <w:rsid w:val="003917E4"/>
    <w:rsid w:val="003924D9"/>
    <w:rsid w:val="003932A1"/>
    <w:rsid w:val="0039414F"/>
    <w:rsid w:val="00396B83"/>
    <w:rsid w:val="003970B4"/>
    <w:rsid w:val="00397CF8"/>
    <w:rsid w:val="003A0D1C"/>
    <w:rsid w:val="003A1513"/>
    <w:rsid w:val="003A3466"/>
    <w:rsid w:val="003A4A9D"/>
    <w:rsid w:val="003B073B"/>
    <w:rsid w:val="003B23F2"/>
    <w:rsid w:val="003B7C95"/>
    <w:rsid w:val="003C0BFF"/>
    <w:rsid w:val="003C15DF"/>
    <w:rsid w:val="003C53B6"/>
    <w:rsid w:val="003C7C23"/>
    <w:rsid w:val="003C7FDB"/>
    <w:rsid w:val="003D1231"/>
    <w:rsid w:val="003D20D8"/>
    <w:rsid w:val="003E0106"/>
    <w:rsid w:val="003E331E"/>
    <w:rsid w:val="003E62A5"/>
    <w:rsid w:val="004029C0"/>
    <w:rsid w:val="00403326"/>
    <w:rsid w:val="00404936"/>
    <w:rsid w:val="00406FEF"/>
    <w:rsid w:val="00412C7E"/>
    <w:rsid w:val="004131BA"/>
    <w:rsid w:val="00416326"/>
    <w:rsid w:val="00416B0A"/>
    <w:rsid w:val="004178FF"/>
    <w:rsid w:val="00417EE6"/>
    <w:rsid w:val="004226F2"/>
    <w:rsid w:val="00426016"/>
    <w:rsid w:val="00430D13"/>
    <w:rsid w:val="00433E71"/>
    <w:rsid w:val="0044239B"/>
    <w:rsid w:val="004436B2"/>
    <w:rsid w:val="0045142F"/>
    <w:rsid w:val="00451678"/>
    <w:rsid w:val="004536CF"/>
    <w:rsid w:val="00454C27"/>
    <w:rsid w:val="004630C9"/>
    <w:rsid w:val="00466468"/>
    <w:rsid w:val="00470989"/>
    <w:rsid w:val="00470BC9"/>
    <w:rsid w:val="00472AA5"/>
    <w:rsid w:val="00474448"/>
    <w:rsid w:val="00482AF9"/>
    <w:rsid w:val="00483FEF"/>
    <w:rsid w:val="00484463"/>
    <w:rsid w:val="004903E1"/>
    <w:rsid w:val="00496836"/>
    <w:rsid w:val="00496E8D"/>
    <w:rsid w:val="004A2399"/>
    <w:rsid w:val="004A7453"/>
    <w:rsid w:val="004A7FF6"/>
    <w:rsid w:val="004B256F"/>
    <w:rsid w:val="004B366D"/>
    <w:rsid w:val="004B5A3D"/>
    <w:rsid w:val="004B7253"/>
    <w:rsid w:val="004C013F"/>
    <w:rsid w:val="004C29F1"/>
    <w:rsid w:val="004C4E30"/>
    <w:rsid w:val="004C6505"/>
    <w:rsid w:val="004D0E2A"/>
    <w:rsid w:val="004D45FE"/>
    <w:rsid w:val="004D6621"/>
    <w:rsid w:val="004E1FC7"/>
    <w:rsid w:val="004E375E"/>
    <w:rsid w:val="004E45D6"/>
    <w:rsid w:val="004E4D77"/>
    <w:rsid w:val="004E4ECA"/>
    <w:rsid w:val="004E5496"/>
    <w:rsid w:val="004E55A0"/>
    <w:rsid w:val="004E58DA"/>
    <w:rsid w:val="004F4773"/>
    <w:rsid w:val="00503C18"/>
    <w:rsid w:val="00506534"/>
    <w:rsid w:val="0050660C"/>
    <w:rsid w:val="00507795"/>
    <w:rsid w:val="00513D73"/>
    <w:rsid w:val="005147DB"/>
    <w:rsid w:val="00516C32"/>
    <w:rsid w:val="0052318E"/>
    <w:rsid w:val="00524AE1"/>
    <w:rsid w:val="00525CEC"/>
    <w:rsid w:val="005262CB"/>
    <w:rsid w:val="00527534"/>
    <w:rsid w:val="005312DB"/>
    <w:rsid w:val="00532C56"/>
    <w:rsid w:val="00533107"/>
    <w:rsid w:val="00534E79"/>
    <w:rsid w:val="0053603D"/>
    <w:rsid w:val="00541BE5"/>
    <w:rsid w:val="00544284"/>
    <w:rsid w:val="005475CC"/>
    <w:rsid w:val="00555149"/>
    <w:rsid w:val="00564DAB"/>
    <w:rsid w:val="0056672B"/>
    <w:rsid w:val="005668F4"/>
    <w:rsid w:val="00567D6B"/>
    <w:rsid w:val="00570BF9"/>
    <w:rsid w:val="005733D2"/>
    <w:rsid w:val="00577A41"/>
    <w:rsid w:val="00583B8C"/>
    <w:rsid w:val="00585E69"/>
    <w:rsid w:val="00586071"/>
    <w:rsid w:val="005865D7"/>
    <w:rsid w:val="005867A8"/>
    <w:rsid w:val="0059182E"/>
    <w:rsid w:val="00592138"/>
    <w:rsid w:val="005953F6"/>
    <w:rsid w:val="005A75E6"/>
    <w:rsid w:val="005B0506"/>
    <w:rsid w:val="005B335C"/>
    <w:rsid w:val="005B6F9F"/>
    <w:rsid w:val="005C09EC"/>
    <w:rsid w:val="005C0A74"/>
    <w:rsid w:val="005C1214"/>
    <w:rsid w:val="005C5483"/>
    <w:rsid w:val="005D453A"/>
    <w:rsid w:val="005D4F78"/>
    <w:rsid w:val="005D53CC"/>
    <w:rsid w:val="005E08AA"/>
    <w:rsid w:val="005E2DD9"/>
    <w:rsid w:val="005E46FA"/>
    <w:rsid w:val="005E7556"/>
    <w:rsid w:val="005F0021"/>
    <w:rsid w:val="005F0AC7"/>
    <w:rsid w:val="005F3083"/>
    <w:rsid w:val="005F690C"/>
    <w:rsid w:val="005F7D54"/>
    <w:rsid w:val="006002E9"/>
    <w:rsid w:val="00600B5F"/>
    <w:rsid w:val="00603557"/>
    <w:rsid w:val="0060625C"/>
    <w:rsid w:val="00612F08"/>
    <w:rsid w:val="00617DF0"/>
    <w:rsid w:val="00620E92"/>
    <w:rsid w:val="00622905"/>
    <w:rsid w:val="00622DB2"/>
    <w:rsid w:val="00643A1C"/>
    <w:rsid w:val="00646138"/>
    <w:rsid w:val="00650C03"/>
    <w:rsid w:val="0065613C"/>
    <w:rsid w:val="006579B2"/>
    <w:rsid w:val="00660630"/>
    <w:rsid w:val="006623E8"/>
    <w:rsid w:val="00664787"/>
    <w:rsid w:val="00664A5C"/>
    <w:rsid w:val="00665BA2"/>
    <w:rsid w:val="00674F7F"/>
    <w:rsid w:val="00676055"/>
    <w:rsid w:val="0068137C"/>
    <w:rsid w:val="006813AA"/>
    <w:rsid w:val="00685693"/>
    <w:rsid w:val="00685FAD"/>
    <w:rsid w:val="006873C4"/>
    <w:rsid w:val="006A143E"/>
    <w:rsid w:val="006A21FA"/>
    <w:rsid w:val="006A3060"/>
    <w:rsid w:val="006A5B83"/>
    <w:rsid w:val="006C316C"/>
    <w:rsid w:val="006C4E22"/>
    <w:rsid w:val="006C702D"/>
    <w:rsid w:val="006C75A5"/>
    <w:rsid w:val="006D2645"/>
    <w:rsid w:val="006D3761"/>
    <w:rsid w:val="006D4575"/>
    <w:rsid w:val="006D53C0"/>
    <w:rsid w:val="006D59C6"/>
    <w:rsid w:val="006D7047"/>
    <w:rsid w:val="006D7323"/>
    <w:rsid w:val="006E0651"/>
    <w:rsid w:val="006E4503"/>
    <w:rsid w:val="006E4B56"/>
    <w:rsid w:val="006E5724"/>
    <w:rsid w:val="006F3F5E"/>
    <w:rsid w:val="006F4421"/>
    <w:rsid w:val="006F6077"/>
    <w:rsid w:val="007030B1"/>
    <w:rsid w:val="00704266"/>
    <w:rsid w:val="00710375"/>
    <w:rsid w:val="007136E6"/>
    <w:rsid w:val="007157CA"/>
    <w:rsid w:val="007200B2"/>
    <w:rsid w:val="00721773"/>
    <w:rsid w:val="0072249D"/>
    <w:rsid w:val="00723622"/>
    <w:rsid w:val="00723988"/>
    <w:rsid w:val="0072554C"/>
    <w:rsid w:val="00725B50"/>
    <w:rsid w:val="00727271"/>
    <w:rsid w:val="007279C0"/>
    <w:rsid w:val="00731A28"/>
    <w:rsid w:val="007353D0"/>
    <w:rsid w:val="0073554F"/>
    <w:rsid w:val="00736FF5"/>
    <w:rsid w:val="00742075"/>
    <w:rsid w:val="00746E6F"/>
    <w:rsid w:val="00752A53"/>
    <w:rsid w:val="007541E0"/>
    <w:rsid w:val="007569CF"/>
    <w:rsid w:val="00756E98"/>
    <w:rsid w:val="00757286"/>
    <w:rsid w:val="00757971"/>
    <w:rsid w:val="007706A2"/>
    <w:rsid w:val="007721D3"/>
    <w:rsid w:val="00776657"/>
    <w:rsid w:val="007778BC"/>
    <w:rsid w:val="00784053"/>
    <w:rsid w:val="0078487C"/>
    <w:rsid w:val="00784B99"/>
    <w:rsid w:val="007861FE"/>
    <w:rsid w:val="00786B15"/>
    <w:rsid w:val="00786EB8"/>
    <w:rsid w:val="00787090"/>
    <w:rsid w:val="00791B7B"/>
    <w:rsid w:val="0079267F"/>
    <w:rsid w:val="0079622D"/>
    <w:rsid w:val="0079733F"/>
    <w:rsid w:val="007974BB"/>
    <w:rsid w:val="007A36B5"/>
    <w:rsid w:val="007A3BEB"/>
    <w:rsid w:val="007A5710"/>
    <w:rsid w:val="007A62BE"/>
    <w:rsid w:val="007B27A5"/>
    <w:rsid w:val="007B2DB2"/>
    <w:rsid w:val="007B3FB3"/>
    <w:rsid w:val="007B4B66"/>
    <w:rsid w:val="007B59AC"/>
    <w:rsid w:val="007C20AA"/>
    <w:rsid w:val="007C29DA"/>
    <w:rsid w:val="007C4321"/>
    <w:rsid w:val="007C7E17"/>
    <w:rsid w:val="007D1493"/>
    <w:rsid w:val="007D255D"/>
    <w:rsid w:val="007D3B50"/>
    <w:rsid w:val="007D4896"/>
    <w:rsid w:val="007E0EEB"/>
    <w:rsid w:val="007E27BF"/>
    <w:rsid w:val="007E6616"/>
    <w:rsid w:val="007F2C63"/>
    <w:rsid w:val="00800A74"/>
    <w:rsid w:val="00801183"/>
    <w:rsid w:val="00802EBB"/>
    <w:rsid w:val="00802FDB"/>
    <w:rsid w:val="00803E58"/>
    <w:rsid w:val="0080654A"/>
    <w:rsid w:val="00807F44"/>
    <w:rsid w:val="008133B8"/>
    <w:rsid w:val="00814832"/>
    <w:rsid w:val="00820B37"/>
    <w:rsid w:val="00821952"/>
    <w:rsid w:val="00823333"/>
    <w:rsid w:val="008272BC"/>
    <w:rsid w:val="008337ED"/>
    <w:rsid w:val="00833969"/>
    <w:rsid w:val="008379BD"/>
    <w:rsid w:val="0084354F"/>
    <w:rsid w:val="00844F08"/>
    <w:rsid w:val="0084675B"/>
    <w:rsid w:val="00852A46"/>
    <w:rsid w:val="008537E6"/>
    <w:rsid w:val="00855BCF"/>
    <w:rsid w:val="00860C0D"/>
    <w:rsid w:val="00865CDA"/>
    <w:rsid w:val="00866D5E"/>
    <w:rsid w:val="00871955"/>
    <w:rsid w:val="00871B58"/>
    <w:rsid w:val="0087202F"/>
    <w:rsid w:val="00874380"/>
    <w:rsid w:val="008768A7"/>
    <w:rsid w:val="00880544"/>
    <w:rsid w:val="00881083"/>
    <w:rsid w:val="00882E0F"/>
    <w:rsid w:val="008834AF"/>
    <w:rsid w:val="00885D2E"/>
    <w:rsid w:val="0089116B"/>
    <w:rsid w:val="00893901"/>
    <w:rsid w:val="00894BF2"/>
    <w:rsid w:val="00896526"/>
    <w:rsid w:val="00896D43"/>
    <w:rsid w:val="00897316"/>
    <w:rsid w:val="00897ADD"/>
    <w:rsid w:val="008A0A6E"/>
    <w:rsid w:val="008A2F35"/>
    <w:rsid w:val="008A590B"/>
    <w:rsid w:val="008C06E0"/>
    <w:rsid w:val="008C138B"/>
    <w:rsid w:val="008C25AE"/>
    <w:rsid w:val="008C31F3"/>
    <w:rsid w:val="008C5587"/>
    <w:rsid w:val="008D0D42"/>
    <w:rsid w:val="008D13E4"/>
    <w:rsid w:val="008D3104"/>
    <w:rsid w:val="008D3A08"/>
    <w:rsid w:val="008E42C3"/>
    <w:rsid w:val="008F04AB"/>
    <w:rsid w:val="008F3A8F"/>
    <w:rsid w:val="008F4944"/>
    <w:rsid w:val="008F5482"/>
    <w:rsid w:val="008F6B31"/>
    <w:rsid w:val="0090086F"/>
    <w:rsid w:val="00900C6F"/>
    <w:rsid w:val="00900F78"/>
    <w:rsid w:val="009018A3"/>
    <w:rsid w:val="009033F8"/>
    <w:rsid w:val="00903A21"/>
    <w:rsid w:val="00910908"/>
    <w:rsid w:val="009158D8"/>
    <w:rsid w:val="00925DA6"/>
    <w:rsid w:val="0092608A"/>
    <w:rsid w:val="00931B47"/>
    <w:rsid w:val="00936F48"/>
    <w:rsid w:val="009374DF"/>
    <w:rsid w:val="00945FC2"/>
    <w:rsid w:val="009462DD"/>
    <w:rsid w:val="00946B1C"/>
    <w:rsid w:val="00950D50"/>
    <w:rsid w:val="009523DA"/>
    <w:rsid w:val="00953496"/>
    <w:rsid w:val="009630D9"/>
    <w:rsid w:val="00964F38"/>
    <w:rsid w:val="00967CED"/>
    <w:rsid w:val="009708BE"/>
    <w:rsid w:val="00974A00"/>
    <w:rsid w:val="00974BA3"/>
    <w:rsid w:val="009756BA"/>
    <w:rsid w:val="009804E5"/>
    <w:rsid w:val="00981843"/>
    <w:rsid w:val="00981E94"/>
    <w:rsid w:val="00982D16"/>
    <w:rsid w:val="0099092A"/>
    <w:rsid w:val="009914A3"/>
    <w:rsid w:val="00991CCD"/>
    <w:rsid w:val="009966C5"/>
    <w:rsid w:val="009A0D47"/>
    <w:rsid w:val="009A4F40"/>
    <w:rsid w:val="009A642A"/>
    <w:rsid w:val="009A74B8"/>
    <w:rsid w:val="009B01E5"/>
    <w:rsid w:val="009B6014"/>
    <w:rsid w:val="009C0326"/>
    <w:rsid w:val="009C13F7"/>
    <w:rsid w:val="009D5B94"/>
    <w:rsid w:val="009D7644"/>
    <w:rsid w:val="009D7DDF"/>
    <w:rsid w:val="009E068A"/>
    <w:rsid w:val="009E412D"/>
    <w:rsid w:val="009E55AC"/>
    <w:rsid w:val="009E55C8"/>
    <w:rsid w:val="009E7266"/>
    <w:rsid w:val="009F3081"/>
    <w:rsid w:val="00A00699"/>
    <w:rsid w:val="00A015CA"/>
    <w:rsid w:val="00A07199"/>
    <w:rsid w:val="00A121A9"/>
    <w:rsid w:val="00A1724C"/>
    <w:rsid w:val="00A20544"/>
    <w:rsid w:val="00A2413C"/>
    <w:rsid w:val="00A24302"/>
    <w:rsid w:val="00A25A6C"/>
    <w:rsid w:val="00A31BAE"/>
    <w:rsid w:val="00A32195"/>
    <w:rsid w:val="00A36ED4"/>
    <w:rsid w:val="00A370FB"/>
    <w:rsid w:val="00A417ED"/>
    <w:rsid w:val="00A428F8"/>
    <w:rsid w:val="00A42FB5"/>
    <w:rsid w:val="00A44B84"/>
    <w:rsid w:val="00A52696"/>
    <w:rsid w:val="00A64F72"/>
    <w:rsid w:val="00A6511A"/>
    <w:rsid w:val="00A71D9D"/>
    <w:rsid w:val="00A72F59"/>
    <w:rsid w:val="00A73175"/>
    <w:rsid w:val="00A73EF5"/>
    <w:rsid w:val="00A75247"/>
    <w:rsid w:val="00A76FFC"/>
    <w:rsid w:val="00A77095"/>
    <w:rsid w:val="00A82E7F"/>
    <w:rsid w:val="00A841B3"/>
    <w:rsid w:val="00A8652D"/>
    <w:rsid w:val="00A8655A"/>
    <w:rsid w:val="00A90072"/>
    <w:rsid w:val="00A9020A"/>
    <w:rsid w:val="00A90271"/>
    <w:rsid w:val="00A926A9"/>
    <w:rsid w:val="00A945E2"/>
    <w:rsid w:val="00A94B9E"/>
    <w:rsid w:val="00A95979"/>
    <w:rsid w:val="00A9600B"/>
    <w:rsid w:val="00A963F5"/>
    <w:rsid w:val="00AA074C"/>
    <w:rsid w:val="00AA276C"/>
    <w:rsid w:val="00AA71FD"/>
    <w:rsid w:val="00AA75CF"/>
    <w:rsid w:val="00AC0028"/>
    <w:rsid w:val="00AC0F4B"/>
    <w:rsid w:val="00AC34A7"/>
    <w:rsid w:val="00AC4EFE"/>
    <w:rsid w:val="00AD1F01"/>
    <w:rsid w:val="00AD28F5"/>
    <w:rsid w:val="00AD746C"/>
    <w:rsid w:val="00AD76D3"/>
    <w:rsid w:val="00AE11B0"/>
    <w:rsid w:val="00AE50B6"/>
    <w:rsid w:val="00AE5548"/>
    <w:rsid w:val="00AE6E4C"/>
    <w:rsid w:val="00AF3E5C"/>
    <w:rsid w:val="00B03DC2"/>
    <w:rsid w:val="00B121B6"/>
    <w:rsid w:val="00B12E35"/>
    <w:rsid w:val="00B13987"/>
    <w:rsid w:val="00B15456"/>
    <w:rsid w:val="00B176A5"/>
    <w:rsid w:val="00B209E1"/>
    <w:rsid w:val="00B25808"/>
    <w:rsid w:val="00B3070F"/>
    <w:rsid w:val="00B31B8E"/>
    <w:rsid w:val="00B34423"/>
    <w:rsid w:val="00B37483"/>
    <w:rsid w:val="00B4144F"/>
    <w:rsid w:val="00B41837"/>
    <w:rsid w:val="00B437B6"/>
    <w:rsid w:val="00B50F9F"/>
    <w:rsid w:val="00B526BE"/>
    <w:rsid w:val="00B53800"/>
    <w:rsid w:val="00B5456B"/>
    <w:rsid w:val="00B5690F"/>
    <w:rsid w:val="00B60E56"/>
    <w:rsid w:val="00B65786"/>
    <w:rsid w:val="00B66CC2"/>
    <w:rsid w:val="00B70355"/>
    <w:rsid w:val="00B77ECB"/>
    <w:rsid w:val="00B805F2"/>
    <w:rsid w:val="00B8296E"/>
    <w:rsid w:val="00B86B4D"/>
    <w:rsid w:val="00B86EE1"/>
    <w:rsid w:val="00B87E92"/>
    <w:rsid w:val="00B95BE4"/>
    <w:rsid w:val="00B965D4"/>
    <w:rsid w:val="00B97245"/>
    <w:rsid w:val="00BA0706"/>
    <w:rsid w:val="00BA1453"/>
    <w:rsid w:val="00BA3A2A"/>
    <w:rsid w:val="00BA7155"/>
    <w:rsid w:val="00BA7F5F"/>
    <w:rsid w:val="00BB11D6"/>
    <w:rsid w:val="00BB249A"/>
    <w:rsid w:val="00BB3F2F"/>
    <w:rsid w:val="00BB4F5E"/>
    <w:rsid w:val="00BB6530"/>
    <w:rsid w:val="00BB67FD"/>
    <w:rsid w:val="00BB7A01"/>
    <w:rsid w:val="00BC1138"/>
    <w:rsid w:val="00BC33F7"/>
    <w:rsid w:val="00BC442B"/>
    <w:rsid w:val="00BC5A5D"/>
    <w:rsid w:val="00BC7FEE"/>
    <w:rsid w:val="00BD1310"/>
    <w:rsid w:val="00BD1686"/>
    <w:rsid w:val="00BD24AE"/>
    <w:rsid w:val="00BD7B06"/>
    <w:rsid w:val="00BE13B5"/>
    <w:rsid w:val="00BE178F"/>
    <w:rsid w:val="00BE1C88"/>
    <w:rsid w:val="00BE7DA3"/>
    <w:rsid w:val="00BF0C99"/>
    <w:rsid w:val="00BF27CB"/>
    <w:rsid w:val="00BF4DF5"/>
    <w:rsid w:val="00BF6D3A"/>
    <w:rsid w:val="00BF716F"/>
    <w:rsid w:val="00BF72D8"/>
    <w:rsid w:val="00BF7EE9"/>
    <w:rsid w:val="00C0089B"/>
    <w:rsid w:val="00C00D5B"/>
    <w:rsid w:val="00C0175C"/>
    <w:rsid w:val="00C0187A"/>
    <w:rsid w:val="00C018BC"/>
    <w:rsid w:val="00C023EC"/>
    <w:rsid w:val="00C03C4D"/>
    <w:rsid w:val="00C05CA1"/>
    <w:rsid w:val="00C06021"/>
    <w:rsid w:val="00C07532"/>
    <w:rsid w:val="00C11E45"/>
    <w:rsid w:val="00C12ED8"/>
    <w:rsid w:val="00C203EF"/>
    <w:rsid w:val="00C25900"/>
    <w:rsid w:val="00C26349"/>
    <w:rsid w:val="00C30E49"/>
    <w:rsid w:val="00C31B54"/>
    <w:rsid w:val="00C3208E"/>
    <w:rsid w:val="00C341B7"/>
    <w:rsid w:val="00C37B54"/>
    <w:rsid w:val="00C4464A"/>
    <w:rsid w:val="00C47C44"/>
    <w:rsid w:val="00C5172D"/>
    <w:rsid w:val="00C5475D"/>
    <w:rsid w:val="00C55612"/>
    <w:rsid w:val="00C6283B"/>
    <w:rsid w:val="00C62949"/>
    <w:rsid w:val="00C64577"/>
    <w:rsid w:val="00C6536D"/>
    <w:rsid w:val="00C77966"/>
    <w:rsid w:val="00C819B5"/>
    <w:rsid w:val="00C82412"/>
    <w:rsid w:val="00C824D6"/>
    <w:rsid w:val="00C842DE"/>
    <w:rsid w:val="00C843A8"/>
    <w:rsid w:val="00C8702E"/>
    <w:rsid w:val="00C916C9"/>
    <w:rsid w:val="00C94C99"/>
    <w:rsid w:val="00C956A4"/>
    <w:rsid w:val="00C96571"/>
    <w:rsid w:val="00C96AA0"/>
    <w:rsid w:val="00C97795"/>
    <w:rsid w:val="00CA1049"/>
    <w:rsid w:val="00CA5496"/>
    <w:rsid w:val="00CA5ACC"/>
    <w:rsid w:val="00CB0CF9"/>
    <w:rsid w:val="00CB37D3"/>
    <w:rsid w:val="00CB40A5"/>
    <w:rsid w:val="00CB4292"/>
    <w:rsid w:val="00CB4997"/>
    <w:rsid w:val="00CB6F81"/>
    <w:rsid w:val="00CB6F85"/>
    <w:rsid w:val="00CC0174"/>
    <w:rsid w:val="00CC02F1"/>
    <w:rsid w:val="00CC29A7"/>
    <w:rsid w:val="00CC3455"/>
    <w:rsid w:val="00CD2019"/>
    <w:rsid w:val="00CD3F89"/>
    <w:rsid w:val="00CD4137"/>
    <w:rsid w:val="00CD446E"/>
    <w:rsid w:val="00CD59FF"/>
    <w:rsid w:val="00CE36DD"/>
    <w:rsid w:val="00CE70B0"/>
    <w:rsid w:val="00CF0077"/>
    <w:rsid w:val="00CF0F14"/>
    <w:rsid w:val="00CF3DD7"/>
    <w:rsid w:val="00CF7B46"/>
    <w:rsid w:val="00D00F5B"/>
    <w:rsid w:val="00D0123D"/>
    <w:rsid w:val="00D038FC"/>
    <w:rsid w:val="00D14533"/>
    <w:rsid w:val="00D14ADF"/>
    <w:rsid w:val="00D173E2"/>
    <w:rsid w:val="00D1765B"/>
    <w:rsid w:val="00D2305D"/>
    <w:rsid w:val="00D24ABF"/>
    <w:rsid w:val="00D2720A"/>
    <w:rsid w:val="00D27261"/>
    <w:rsid w:val="00D428EE"/>
    <w:rsid w:val="00D4375A"/>
    <w:rsid w:val="00D43EF0"/>
    <w:rsid w:val="00D44C86"/>
    <w:rsid w:val="00D46D1F"/>
    <w:rsid w:val="00D52992"/>
    <w:rsid w:val="00D5447F"/>
    <w:rsid w:val="00D54579"/>
    <w:rsid w:val="00D60C5D"/>
    <w:rsid w:val="00D60E49"/>
    <w:rsid w:val="00D61073"/>
    <w:rsid w:val="00D62A60"/>
    <w:rsid w:val="00D646E9"/>
    <w:rsid w:val="00D65653"/>
    <w:rsid w:val="00D668FE"/>
    <w:rsid w:val="00D74156"/>
    <w:rsid w:val="00D75A06"/>
    <w:rsid w:val="00D82E21"/>
    <w:rsid w:val="00D86279"/>
    <w:rsid w:val="00D9109F"/>
    <w:rsid w:val="00D92507"/>
    <w:rsid w:val="00D93680"/>
    <w:rsid w:val="00D9412A"/>
    <w:rsid w:val="00D94715"/>
    <w:rsid w:val="00D9541B"/>
    <w:rsid w:val="00D96105"/>
    <w:rsid w:val="00DA0650"/>
    <w:rsid w:val="00DA225C"/>
    <w:rsid w:val="00DA7EB6"/>
    <w:rsid w:val="00DB7EA2"/>
    <w:rsid w:val="00DC4707"/>
    <w:rsid w:val="00DC49A5"/>
    <w:rsid w:val="00DC501C"/>
    <w:rsid w:val="00DC6896"/>
    <w:rsid w:val="00DD00C2"/>
    <w:rsid w:val="00DD0580"/>
    <w:rsid w:val="00DD1B7D"/>
    <w:rsid w:val="00DD386F"/>
    <w:rsid w:val="00DD482F"/>
    <w:rsid w:val="00DD49BD"/>
    <w:rsid w:val="00DD6A5F"/>
    <w:rsid w:val="00DE2FFF"/>
    <w:rsid w:val="00DE461A"/>
    <w:rsid w:val="00DE601C"/>
    <w:rsid w:val="00DF1452"/>
    <w:rsid w:val="00DF14A5"/>
    <w:rsid w:val="00DF1C98"/>
    <w:rsid w:val="00DF2823"/>
    <w:rsid w:val="00DF317B"/>
    <w:rsid w:val="00DF33B2"/>
    <w:rsid w:val="00DF3801"/>
    <w:rsid w:val="00E00B39"/>
    <w:rsid w:val="00E0226F"/>
    <w:rsid w:val="00E1082D"/>
    <w:rsid w:val="00E12769"/>
    <w:rsid w:val="00E15453"/>
    <w:rsid w:val="00E15BB3"/>
    <w:rsid w:val="00E1735D"/>
    <w:rsid w:val="00E179E1"/>
    <w:rsid w:val="00E20F59"/>
    <w:rsid w:val="00E331A6"/>
    <w:rsid w:val="00E34BE2"/>
    <w:rsid w:val="00E47415"/>
    <w:rsid w:val="00E476E8"/>
    <w:rsid w:val="00E7032D"/>
    <w:rsid w:val="00E7077F"/>
    <w:rsid w:val="00E70F3A"/>
    <w:rsid w:val="00E712A7"/>
    <w:rsid w:val="00E74720"/>
    <w:rsid w:val="00E749EB"/>
    <w:rsid w:val="00E753BB"/>
    <w:rsid w:val="00E76A29"/>
    <w:rsid w:val="00E76D97"/>
    <w:rsid w:val="00E77D10"/>
    <w:rsid w:val="00E858CA"/>
    <w:rsid w:val="00E87F87"/>
    <w:rsid w:val="00E93BA9"/>
    <w:rsid w:val="00E952C4"/>
    <w:rsid w:val="00E958B6"/>
    <w:rsid w:val="00EA063F"/>
    <w:rsid w:val="00EA06B6"/>
    <w:rsid w:val="00EA0EAC"/>
    <w:rsid w:val="00EA1DD5"/>
    <w:rsid w:val="00EA44EB"/>
    <w:rsid w:val="00EA4825"/>
    <w:rsid w:val="00EB0D3A"/>
    <w:rsid w:val="00EB1B0D"/>
    <w:rsid w:val="00EB1DEC"/>
    <w:rsid w:val="00EB31F6"/>
    <w:rsid w:val="00EC0B3E"/>
    <w:rsid w:val="00EC1C4C"/>
    <w:rsid w:val="00EC3DD2"/>
    <w:rsid w:val="00ED2B79"/>
    <w:rsid w:val="00ED2D57"/>
    <w:rsid w:val="00ED41BC"/>
    <w:rsid w:val="00EE041D"/>
    <w:rsid w:val="00EE1F3E"/>
    <w:rsid w:val="00EE2412"/>
    <w:rsid w:val="00EF0B5E"/>
    <w:rsid w:val="00EF104F"/>
    <w:rsid w:val="00EF1A0F"/>
    <w:rsid w:val="00EF4726"/>
    <w:rsid w:val="00EF59E9"/>
    <w:rsid w:val="00EF76DA"/>
    <w:rsid w:val="00EF770C"/>
    <w:rsid w:val="00F01F43"/>
    <w:rsid w:val="00F05991"/>
    <w:rsid w:val="00F10EAF"/>
    <w:rsid w:val="00F131C3"/>
    <w:rsid w:val="00F15441"/>
    <w:rsid w:val="00F16B9B"/>
    <w:rsid w:val="00F17DF2"/>
    <w:rsid w:val="00F226CA"/>
    <w:rsid w:val="00F25D31"/>
    <w:rsid w:val="00F26676"/>
    <w:rsid w:val="00F31F95"/>
    <w:rsid w:val="00F33497"/>
    <w:rsid w:val="00F373AA"/>
    <w:rsid w:val="00F4103A"/>
    <w:rsid w:val="00F4179B"/>
    <w:rsid w:val="00F4336C"/>
    <w:rsid w:val="00F437FB"/>
    <w:rsid w:val="00F43F02"/>
    <w:rsid w:val="00F463CD"/>
    <w:rsid w:val="00F51897"/>
    <w:rsid w:val="00F53D12"/>
    <w:rsid w:val="00F541F9"/>
    <w:rsid w:val="00F55BE5"/>
    <w:rsid w:val="00F60538"/>
    <w:rsid w:val="00F60A9B"/>
    <w:rsid w:val="00F639BF"/>
    <w:rsid w:val="00F6450E"/>
    <w:rsid w:val="00F64EEC"/>
    <w:rsid w:val="00F73493"/>
    <w:rsid w:val="00F74537"/>
    <w:rsid w:val="00F767E5"/>
    <w:rsid w:val="00F77A23"/>
    <w:rsid w:val="00F80B47"/>
    <w:rsid w:val="00F80C0F"/>
    <w:rsid w:val="00F82CD8"/>
    <w:rsid w:val="00F85A3E"/>
    <w:rsid w:val="00F8606C"/>
    <w:rsid w:val="00F93EEF"/>
    <w:rsid w:val="00FA0250"/>
    <w:rsid w:val="00FA043A"/>
    <w:rsid w:val="00FA5BD4"/>
    <w:rsid w:val="00FA6314"/>
    <w:rsid w:val="00FB030B"/>
    <w:rsid w:val="00FB35A0"/>
    <w:rsid w:val="00FB385D"/>
    <w:rsid w:val="00FB3E6D"/>
    <w:rsid w:val="00FC46FA"/>
    <w:rsid w:val="00FC4EF9"/>
    <w:rsid w:val="00FC5079"/>
    <w:rsid w:val="00FD107B"/>
    <w:rsid w:val="00FD18F5"/>
    <w:rsid w:val="00FD1BA9"/>
    <w:rsid w:val="00FD3758"/>
    <w:rsid w:val="00FD6CFD"/>
    <w:rsid w:val="00FE15DD"/>
    <w:rsid w:val="00FE3824"/>
    <w:rsid w:val="00FE3AB0"/>
    <w:rsid w:val="00FE5852"/>
    <w:rsid w:val="00FE5C1F"/>
    <w:rsid w:val="00FE6428"/>
    <w:rsid w:val="00FF3EBF"/>
    <w:rsid w:val="00FF5DDA"/>
    <w:rsid w:val="00FF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7B840A"/>
  <w15:docId w15:val="{25CE03BA-28C5-4DEC-8D33-6E51A6A72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ko-KR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201D37"/>
    <w:rPr>
      <w:rFonts w:ascii="Calibri" w:hAnsi="Calibri"/>
      <w:sz w:val="22"/>
      <w:lang w:eastAsia="ja-JP"/>
    </w:rPr>
  </w:style>
  <w:style w:type="paragraph" w:styleId="Heading1">
    <w:name w:val="heading 1"/>
    <w:basedOn w:val="Normal"/>
    <w:next w:val="Normal"/>
    <w:qFormat/>
    <w:rsid w:val="00E958B6"/>
    <w:pPr>
      <w:keepNext/>
      <w:ind w:firstLine="360"/>
      <w:outlineLvl w:val="0"/>
    </w:pPr>
    <w:rPr>
      <w:i/>
      <w:sz w:val="24"/>
    </w:rPr>
  </w:style>
  <w:style w:type="paragraph" w:styleId="Heading2">
    <w:name w:val="heading 2"/>
    <w:basedOn w:val="Normal"/>
    <w:next w:val="Normal"/>
    <w:qFormat/>
    <w:rsid w:val="00E958B6"/>
    <w:pPr>
      <w:keepNext/>
      <w:ind w:left="360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E958B6"/>
    <w:pPr>
      <w:keepNext/>
      <w:ind w:left="708"/>
      <w:outlineLvl w:val="2"/>
    </w:pPr>
    <w:rPr>
      <w:sz w:val="24"/>
      <w:lang w:val="en-GB"/>
    </w:rPr>
  </w:style>
  <w:style w:type="paragraph" w:styleId="Heading4">
    <w:name w:val="heading 4"/>
    <w:basedOn w:val="Normal"/>
    <w:next w:val="Normal"/>
    <w:qFormat/>
    <w:rsid w:val="00E958B6"/>
    <w:pPr>
      <w:keepNext/>
      <w:outlineLvl w:val="3"/>
    </w:pPr>
    <w:rPr>
      <w:b/>
      <w:sz w:val="24"/>
      <w:lang w:val="en-GB"/>
    </w:rPr>
  </w:style>
  <w:style w:type="paragraph" w:styleId="Heading5">
    <w:name w:val="heading 5"/>
    <w:basedOn w:val="Normal"/>
    <w:next w:val="Normal"/>
    <w:qFormat/>
    <w:rsid w:val="00E958B6"/>
    <w:pPr>
      <w:keepNext/>
      <w:outlineLvl w:val="4"/>
    </w:pPr>
    <w:rPr>
      <w:b/>
      <w:u w:val="sing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958B6"/>
    <w:pPr>
      <w:jc w:val="center"/>
    </w:pPr>
    <w:rPr>
      <w:b/>
      <w:sz w:val="24"/>
    </w:rPr>
  </w:style>
  <w:style w:type="paragraph" w:styleId="Header">
    <w:name w:val="header"/>
    <w:basedOn w:val="Normal"/>
    <w:rsid w:val="00E958B6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link w:val="FooterChar"/>
    <w:uiPriority w:val="99"/>
    <w:rsid w:val="00E958B6"/>
    <w:pPr>
      <w:tabs>
        <w:tab w:val="center" w:pos="4703"/>
        <w:tab w:val="right" w:pos="9406"/>
      </w:tabs>
    </w:pPr>
  </w:style>
  <w:style w:type="paragraph" w:styleId="Subtitle">
    <w:name w:val="Subtitle"/>
    <w:basedOn w:val="Normal"/>
    <w:qFormat/>
    <w:rsid w:val="00E958B6"/>
    <w:pPr>
      <w:jc w:val="center"/>
    </w:pPr>
    <w:rPr>
      <w:b/>
      <w:sz w:val="24"/>
    </w:rPr>
  </w:style>
  <w:style w:type="character" w:styleId="Hyperlink">
    <w:name w:val="Hyperlink"/>
    <w:basedOn w:val="DefaultParagraphFont"/>
    <w:uiPriority w:val="99"/>
    <w:rsid w:val="00A963F5"/>
    <w:rPr>
      <w:color w:val="0000FF"/>
      <w:u w:val="single"/>
    </w:rPr>
  </w:style>
  <w:style w:type="character" w:styleId="FollowedHyperlink">
    <w:name w:val="FollowedHyperlink"/>
    <w:basedOn w:val="DefaultParagraphFont"/>
    <w:rsid w:val="00A963F5"/>
    <w:rPr>
      <w:color w:val="800080"/>
      <w:u w:val="single"/>
    </w:rPr>
  </w:style>
  <w:style w:type="table" w:styleId="TableGrid">
    <w:name w:val="Table Grid"/>
    <w:basedOn w:val="TableNormal"/>
    <w:rsid w:val="002F54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tion">
    <w:name w:val="Action"/>
    <w:basedOn w:val="Normal"/>
    <w:link w:val="ActionChar"/>
    <w:qFormat/>
    <w:rsid w:val="00201D37"/>
    <w:pPr>
      <w:numPr>
        <w:numId w:val="2"/>
      </w:numPr>
      <w:tabs>
        <w:tab w:val="left" w:pos="317"/>
      </w:tabs>
    </w:pPr>
    <w:rPr>
      <w:rFonts w:cs="Arial"/>
      <w:color w:val="0000FF"/>
      <w:szCs w:val="22"/>
    </w:rPr>
  </w:style>
  <w:style w:type="paragraph" w:customStyle="1" w:styleId="Bullet1">
    <w:name w:val="Bullet1"/>
    <w:basedOn w:val="Action"/>
    <w:link w:val="Bullet1Car"/>
    <w:rsid w:val="00382CE9"/>
    <w:pPr>
      <w:numPr>
        <w:numId w:val="1"/>
      </w:numPr>
    </w:pPr>
    <w:rPr>
      <w:color w:val="auto"/>
    </w:rPr>
  </w:style>
  <w:style w:type="paragraph" w:styleId="TOC1">
    <w:name w:val="toc 1"/>
    <w:basedOn w:val="Normal"/>
    <w:next w:val="Normal"/>
    <w:autoRedefine/>
    <w:uiPriority w:val="39"/>
    <w:rsid w:val="00382CE9"/>
    <w:pPr>
      <w:tabs>
        <w:tab w:val="left" w:pos="480"/>
        <w:tab w:val="right" w:leader="dot" w:pos="9408"/>
      </w:tabs>
    </w:pPr>
  </w:style>
  <w:style w:type="paragraph" w:customStyle="1" w:styleId="Bullet2">
    <w:name w:val="Bullet2"/>
    <w:basedOn w:val="Action"/>
    <w:rsid w:val="00382CE9"/>
    <w:pPr>
      <w:numPr>
        <w:ilvl w:val="1"/>
        <w:numId w:val="1"/>
      </w:numPr>
    </w:pPr>
    <w:rPr>
      <w:color w:val="auto"/>
    </w:rPr>
  </w:style>
  <w:style w:type="character" w:customStyle="1" w:styleId="ActionChar">
    <w:name w:val="Action Char"/>
    <w:basedOn w:val="DefaultParagraphFont"/>
    <w:link w:val="Action"/>
    <w:rsid w:val="00201D37"/>
    <w:rPr>
      <w:rFonts w:ascii="Calibri" w:hAnsi="Calibri" w:cs="Arial"/>
      <w:color w:val="0000FF"/>
      <w:sz w:val="22"/>
      <w:szCs w:val="22"/>
      <w:lang w:eastAsia="ja-JP"/>
    </w:rPr>
  </w:style>
  <w:style w:type="character" w:customStyle="1" w:styleId="Bullet1Car">
    <w:name w:val="Bullet1 Car"/>
    <w:basedOn w:val="ActionChar"/>
    <w:link w:val="Bullet1"/>
    <w:rsid w:val="00382CE9"/>
    <w:rPr>
      <w:rFonts w:ascii="Calibri" w:hAnsi="Calibri" w:cs="Arial"/>
      <w:color w:val="0000FF"/>
      <w:sz w:val="22"/>
      <w:szCs w:val="22"/>
      <w:lang w:eastAsia="ja-JP"/>
    </w:rPr>
  </w:style>
  <w:style w:type="paragraph" w:styleId="BalloonText">
    <w:name w:val="Balloon Text"/>
    <w:basedOn w:val="Normal"/>
    <w:link w:val="BalloonTextChar"/>
    <w:rsid w:val="00FA02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A0250"/>
    <w:rPr>
      <w:rFonts w:ascii="Tahoma" w:hAnsi="Tahoma" w:cs="Tahoma"/>
      <w:sz w:val="16"/>
      <w:szCs w:val="16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EA44EB"/>
    <w:pPr>
      <w:ind w:left="720"/>
      <w:contextualSpacing/>
    </w:pPr>
  </w:style>
  <w:style w:type="paragraph" w:customStyle="1" w:styleId="BulletStyle2">
    <w:name w:val="Bullet Style2"/>
    <w:basedOn w:val="ListParagraph"/>
    <w:link w:val="BulletStyle2Char"/>
    <w:autoRedefine/>
    <w:qFormat/>
    <w:rsid w:val="00A9020A"/>
    <w:pPr>
      <w:numPr>
        <w:ilvl w:val="1"/>
        <w:numId w:val="10"/>
      </w:numPr>
      <w:ind w:left="884" w:hanging="283"/>
      <w:jc w:val="both"/>
    </w:pPr>
    <w:rPr>
      <w:szCs w:val="22"/>
    </w:rPr>
  </w:style>
  <w:style w:type="paragraph" w:customStyle="1" w:styleId="BulletStyle1">
    <w:name w:val="Bullet Style1"/>
    <w:basedOn w:val="ListParagraph"/>
    <w:link w:val="BulletStyle1Char"/>
    <w:qFormat/>
    <w:rsid w:val="00555149"/>
    <w:pPr>
      <w:numPr>
        <w:numId w:val="7"/>
      </w:numPr>
      <w:jc w:val="both"/>
    </w:pPr>
    <w:rPr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A44EB"/>
    <w:rPr>
      <w:rFonts w:ascii="Arial" w:hAnsi="Arial"/>
      <w:sz w:val="22"/>
      <w:lang w:eastAsia="ja-JP"/>
    </w:rPr>
  </w:style>
  <w:style w:type="character" w:customStyle="1" w:styleId="BulletStyle2Char">
    <w:name w:val="Bullet Style2 Char"/>
    <w:basedOn w:val="ListParagraphChar"/>
    <w:link w:val="BulletStyle2"/>
    <w:rsid w:val="00A9020A"/>
    <w:rPr>
      <w:rFonts w:ascii="Calibri" w:hAnsi="Calibri"/>
      <w:sz w:val="22"/>
      <w:szCs w:val="22"/>
      <w:lang w:eastAsia="ja-JP"/>
    </w:rPr>
  </w:style>
  <w:style w:type="character" w:customStyle="1" w:styleId="BulletStyle1Char">
    <w:name w:val="Bullet Style1 Char"/>
    <w:basedOn w:val="ListParagraphChar"/>
    <w:link w:val="BulletStyle1"/>
    <w:rsid w:val="00555149"/>
    <w:rPr>
      <w:rFonts w:ascii="Calibri" w:hAnsi="Calibri"/>
      <w:sz w:val="22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F60538"/>
    <w:rPr>
      <w:rFonts w:ascii="Calibri" w:hAnsi="Calibri"/>
      <w:sz w:val="22"/>
      <w:lang w:eastAsia="ja-JP"/>
    </w:rPr>
  </w:style>
  <w:style w:type="paragraph" w:styleId="NoSpacing">
    <w:name w:val="No Spacing"/>
    <w:link w:val="NoSpacingChar"/>
    <w:uiPriority w:val="1"/>
    <w:qFormat/>
    <w:rsid w:val="00865CDA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65CDA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71D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2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5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2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ATorres\My%20Documents\Templates\Meeting%20%20Minutes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78A2C-91D1-4CD0-8319-8CAAE394D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 Minutes template.dot</Template>
  <TotalTime>217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Meeting Minutes</vt:lpstr>
    </vt:vector>
  </TitlesOfParts>
  <Company>Schneider Electric</Company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Meeting Minutes</dc:title>
  <dc:subject>Multi-Cluster</dc:subject>
  <dc:creator>Young Choi</dc:creator>
  <cp:keywords/>
  <dc:description/>
  <cp:lastModifiedBy>Young Choi</cp:lastModifiedBy>
  <cp:revision>20</cp:revision>
  <cp:lastPrinted>2010-08-10T01:56:00Z</cp:lastPrinted>
  <dcterms:created xsi:type="dcterms:W3CDTF">2011-12-05T06:35:00Z</dcterms:created>
  <dcterms:modified xsi:type="dcterms:W3CDTF">2017-09-15T12:18:00Z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0x01010058DDEB47312E4967BFC1576B96E8C3D400F20E72AB7A81B741BECBABB3EE1D640E</vt:lpwstr>
  </property>
  <property fmtid="{D5CDD505-2E9C-101B-9397-08002B2CF9AE}" pid="3" name="ReportCreatedBy">
    <vt:lpwstr/>
  </property>
  <property fmtid="{D5CDD505-2E9C-101B-9397-08002B2CF9AE}" pid="4" name="ReportCategory">
    <vt:lpwstr>Minutes</vt:lpwstr>
  </property>
  <property fmtid="{D5CDD505-2E9C-101B-9397-08002B2CF9AE}" pid="5" name="ReportCreated">
    <vt:lpwstr/>
  </property>
  <property fmtid="{D5CDD505-2E9C-101B-9397-08002B2CF9AE}" pid="6" name="ReportStatus">
    <vt:lpwstr>Period To Date</vt:lpwstr>
  </property>
  <property fmtid="{D5CDD505-2E9C-101B-9397-08002B2CF9AE}" pid="7" name="SaveToReportHistory">
    <vt:lpwstr>0</vt:lpwstr>
  </property>
  <property fmtid="{D5CDD505-2E9C-101B-9397-08002B2CF9AE}" pid="8" name="ParentId">
    <vt:lpwstr/>
  </property>
  <property fmtid="{D5CDD505-2E9C-101B-9397-08002B2CF9AE}" pid="9" name="ReportDescription">
    <vt:lpwstr/>
  </property>
  <property fmtid="{D5CDD505-2E9C-101B-9397-08002B2CF9AE}" pid="10" name="ReportModified">
    <vt:lpwstr/>
  </property>
  <property fmtid="{D5CDD505-2E9C-101B-9397-08002B2CF9AE}" pid="11" name="ReportOwner">
    <vt:lpwstr>1164;#Amélie TORRES - SESA76758</vt:lpwstr>
  </property>
  <property fmtid="{D5CDD505-2E9C-101B-9397-08002B2CF9AE}" pid="12" name="ReportModifiedBy">
    <vt:lpwstr/>
  </property>
</Properties>
</file>