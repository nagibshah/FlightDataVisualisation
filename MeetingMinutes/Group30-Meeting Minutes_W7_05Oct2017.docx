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7621"/>
      </w:tblGrid>
      <w:tr w:rsidR="00863555">
        <w:trPr>
          <w:trHeight w:val="2086"/>
        </w:trPr>
        <w:tc>
          <w:tcPr>
            <w:tcW w:w="9408" w:type="dxa"/>
            <w:gridSpan w:val="2"/>
            <w:vAlign w:val="center"/>
          </w:tcPr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 w:rsidR="00863555">
        <w:tc>
          <w:tcPr>
            <w:tcW w:w="1787" w:type="dxa"/>
          </w:tcPr>
          <w:p w:rsidR="00863555" w:rsidRDefault="00553C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:rsidR="00863555" w:rsidRDefault="00756BE4" w:rsidP="00756BE4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5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October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bookmarkEnd w:id="0"/>
            <w:r w:rsidR="00553C7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863555" w:rsidRDefault="00863555">
      <w:pPr>
        <w:jc w:val="center"/>
        <w:rPr>
          <w:rFonts w:ascii="Times New Roman" w:hAnsi="Times New Roman"/>
          <w:sz w:val="24"/>
        </w:rPr>
      </w:pPr>
    </w:p>
    <w:p w:rsidR="00863555" w:rsidRDefault="00863555">
      <w:pPr>
        <w:rPr>
          <w:rFonts w:ascii="Times New Roman" w:hAnsi="Times New Roman"/>
          <w:b/>
          <w:sz w:val="12"/>
          <w:szCs w:val="22"/>
          <w:u w:val="single"/>
        </w:rPr>
      </w:pPr>
    </w:p>
    <w:p w:rsidR="00863555" w:rsidRDefault="00553C7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Present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W w:w="960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2693"/>
        <w:gridCol w:w="425"/>
        <w:gridCol w:w="2693"/>
        <w:gridCol w:w="426"/>
      </w:tblGrid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Girishkumar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Dhotarkar</w:t>
            </w:r>
            <w:proofErr w:type="spellEnd"/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Nagib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Shah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Qiushi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(Rachel) Zhang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Xinan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(Langley) Ma</w:t>
            </w:r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</w:tbl>
    <w:p w:rsidR="00863555" w:rsidRDefault="00863555"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 w:rsidR="00863555" w:rsidRDefault="00553C72">
      <w:pPr>
        <w:rPr>
          <w:rFonts w:ascii="Times New Roman" w:hAnsi="Times New Roman"/>
          <w:b/>
          <w:bCs/>
          <w:smallCaps/>
          <w:color w:val="E36C0A" w:themeColor="accent6" w:themeShade="BF"/>
          <w:szCs w:val="22"/>
          <w:u w:val="single"/>
        </w:rPr>
      </w:pPr>
      <w:r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Minutes</w:t>
      </w:r>
    </w:p>
    <w:tbl>
      <w:tblPr>
        <w:tblW w:w="988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863555">
        <w:tc>
          <w:tcPr>
            <w:tcW w:w="2093" w:type="dxa"/>
          </w:tcPr>
          <w:p w:rsidR="00863555" w:rsidRDefault="00553C72" w:rsidP="006A7916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 w:rsidR="00863555" w:rsidRPr="006A7916" w:rsidRDefault="0012442C" w:rsidP="006A7916">
            <w:pPr>
              <w:pStyle w:val="ListParagraph1"/>
              <w:numPr>
                <w:ilvl w:val="0"/>
                <w:numId w:val="5"/>
              </w:numPr>
              <w:spacing w:before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 xml:space="preserve">Discuss the presentation </w:t>
            </w:r>
            <w:proofErr w:type="spellStart"/>
            <w:r>
              <w:rPr>
                <w:rFonts w:ascii="Times New Roman" w:eastAsia="SimSun" w:hAnsi="Times New Roman"/>
                <w:lang w:val="en-US" w:eastAsia="zh-CN"/>
              </w:rPr>
              <w:t>strucutre</w:t>
            </w:r>
            <w:proofErr w:type="spellEnd"/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 w:rsidR="00863555" w:rsidRPr="00E75EB2" w:rsidRDefault="00553C72" w:rsidP="00E75EB2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>
              <w:rPr>
                <w:rFonts w:ascii="Times New Roman" w:eastAsia="SimSun" w:hAnsi="Times New Roman" w:hint="eastAsia"/>
                <w:b/>
                <w:lang w:val="en-US" w:eastAsia="zh-CN"/>
              </w:rPr>
              <w:t>:</w:t>
            </w:r>
          </w:p>
          <w:p w:rsidR="00863555" w:rsidRDefault="006A7916" w:rsidP="0012442C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Discuss each section of </w:t>
            </w:r>
            <w:r w:rsidR="0012442C">
              <w:rPr>
                <w:rFonts w:ascii="Times New Roman" w:hAnsi="Times New Roman"/>
              </w:rPr>
              <w:t>presentation</w:t>
            </w:r>
            <w:r>
              <w:rPr>
                <w:rFonts w:ascii="Times New Roman" w:hAnsi="Times New Roman"/>
              </w:rPr>
              <w:t xml:space="preserve"> and </w:t>
            </w:r>
            <w:r w:rsidR="0012442C">
              <w:rPr>
                <w:rFonts w:ascii="Times New Roman" w:hAnsi="Times New Roman"/>
              </w:rPr>
              <w:t>figure out the content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 w:rsidR="0012442C" w:rsidRDefault="0012442C" w:rsidP="0012442C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Suggestions:</w:t>
            </w:r>
          </w:p>
          <w:p w:rsidR="0012442C" w:rsidRDefault="0012442C" w:rsidP="0012442C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>Assign each one</w:t>
            </w:r>
            <w:r>
              <w:rPr>
                <w:rFonts w:ascii="Times New Roman" w:eastAsia="SimSun" w:hAnsi="Times New Roman"/>
                <w:lang w:val="en-US" w:eastAsia="zh-CN"/>
              </w:rPr>
              <w:t>’</w:t>
            </w: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 work and show </w:t>
            </w:r>
            <w:r>
              <w:rPr>
                <w:rFonts w:ascii="Times New Roman" w:eastAsia="SimSun" w:hAnsi="Times New Roman"/>
                <w:lang w:val="en-US" w:eastAsia="zh-CN"/>
              </w:rPr>
              <w:t>different parts</w:t>
            </w: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 in next meeting</w:t>
            </w:r>
          </w:p>
          <w:p w:rsidR="0012442C" w:rsidRDefault="0012442C" w:rsidP="0012442C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>
              <w:rPr>
                <w:rFonts w:ascii="Times New Roman" w:eastAsia="SimSun" w:hAnsi="Times New Roman" w:hint="eastAsia"/>
                <w:b/>
                <w:lang w:val="en-US" w:eastAsia="zh-CN"/>
              </w:rPr>
              <w:t>:</w:t>
            </w:r>
          </w:p>
          <w:p w:rsidR="0012442C" w:rsidRDefault="0012442C" w:rsidP="0012442C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Discussed and determined the </w:t>
            </w:r>
            <w:r>
              <w:rPr>
                <w:rFonts w:ascii="Times New Roman" w:eastAsia="SimSun" w:hAnsi="Times New Roman"/>
                <w:lang w:val="en-US" w:eastAsia="zh-CN"/>
              </w:rPr>
              <w:t>structure of slides</w:t>
            </w:r>
          </w:p>
          <w:p w:rsidR="0012442C" w:rsidRDefault="0012442C" w:rsidP="0012442C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Determined the outline according to the </w:t>
            </w:r>
            <w:proofErr w:type="spellStart"/>
            <w:r>
              <w:rPr>
                <w:rFonts w:ascii="Times New Roman" w:hAnsi="Times New Roman"/>
              </w:rPr>
              <w:t>requiremtn</w:t>
            </w:r>
            <w:proofErr w:type="spellEnd"/>
            <w:r>
              <w:rPr>
                <w:rFonts w:ascii="Times New Roman" w:hAnsi="Times New Roman"/>
              </w:rPr>
              <w:t xml:space="preserve"> and added more detail</w:t>
            </w:r>
          </w:p>
          <w:p w:rsidR="0012442C" w:rsidRDefault="0012442C" w:rsidP="0012442C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Introduction</w:t>
            </w:r>
          </w:p>
          <w:p w:rsidR="0012442C" w:rsidRDefault="0012442C" w:rsidP="0012442C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Design</w:t>
            </w:r>
          </w:p>
          <w:p w:rsidR="0012442C" w:rsidRDefault="0012442C" w:rsidP="0012442C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Implementation</w:t>
            </w:r>
          </w:p>
          <w:p w:rsidR="0012442C" w:rsidRDefault="0012442C" w:rsidP="0012442C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Evaluation</w:t>
            </w:r>
          </w:p>
          <w:p w:rsidR="0012442C" w:rsidRDefault="0012442C" w:rsidP="0012442C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Progress</w:t>
            </w:r>
          </w:p>
          <w:p w:rsidR="00863555" w:rsidRPr="0012442C" w:rsidRDefault="0012442C" w:rsidP="0012442C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Planning</w:t>
            </w:r>
            <w:bookmarkStart w:id="1" w:name="_GoBack"/>
            <w:bookmarkEnd w:id="1"/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Conclusion(s)</w:t>
            </w:r>
          </w:p>
        </w:tc>
        <w:tc>
          <w:tcPr>
            <w:tcW w:w="7796" w:type="dxa"/>
          </w:tcPr>
          <w:p w:rsidR="00663F74" w:rsidRDefault="0012442C" w:rsidP="00663F74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overall presentation structure was determined</w:t>
            </w:r>
          </w:p>
          <w:p w:rsidR="00863555" w:rsidRDefault="00863555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</w:p>
        </w:tc>
      </w:tr>
    </w:tbl>
    <w:p w:rsidR="00863555" w:rsidRDefault="00863555">
      <w:pPr>
        <w:rPr>
          <w:rFonts w:ascii="Times New Roman" w:hAnsi="Times New Roman"/>
        </w:rPr>
      </w:pPr>
    </w:p>
    <w:sectPr w:rsidR="00863555">
      <w:headerReference w:type="default" r:id="rId9"/>
      <w:footerReference w:type="default" r:id="rId10"/>
      <w:pgSz w:w="12240" w:h="15840"/>
      <w:pgMar w:top="720" w:right="1411" w:bottom="720" w:left="141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267" w:rsidRDefault="009B3267">
      <w:pPr>
        <w:spacing w:after="0" w:line="240" w:lineRule="auto"/>
      </w:pPr>
      <w:r>
        <w:separator/>
      </w:r>
    </w:p>
  </w:endnote>
  <w:endnote w:type="continuationSeparator" w:id="0">
    <w:p w:rsidR="009B3267" w:rsidRDefault="009B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Footer"/>
      <w:pBdr>
        <w:top w:val="single" w:sz="4" w:space="1" w:color="A6A6A6"/>
      </w:pBdr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t>COMP5048 – Group 30 Meeting Minutes</w:t>
    </w:r>
    <w:r>
      <w:rPr>
        <w:rFonts w:ascii="Times New Roman" w:hAnsi="Times New Roman"/>
        <w:szCs w:val="22"/>
      </w:rPr>
      <w:tab/>
    </w:r>
    <w:r>
      <w:rPr>
        <w:rFonts w:ascii="Times New Roman" w:hAnsi="Times New Roman"/>
        <w:szCs w:val="22"/>
      </w:rPr>
      <w:tab/>
      <w:t xml:space="preserve">Page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PAGE </w:instrText>
    </w:r>
    <w:r>
      <w:rPr>
        <w:rFonts w:ascii="Times New Roman" w:hAnsi="Times New Roman"/>
        <w:b/>
        <w:szCs w:val="22"/>
      </w:rPr>
      <w:fldChar w:fldCharType="separate"/>
    </w:r>
    <w:r w:rsidR="0012442C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  <w:r>
      <w:rPr>
        <w:rFonts w:ascii="Times New Roman" w:hAnsi="Times New Roman"/>
        <w:szCs w:val="22"/>
      </w:rPr>
      <w:t xml:space="preserve"> of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NUMPAGES  </w:instrText>
    </w:r>
    <w:r>
      <w:rPr>
        <w:rFonts w:ascii="Times New Roman" w:hAnsi="Times New Roman"/>
        <w:b/>
        <w:szCs w:val="22"/>
      </w:rPr>
      <w:fldChar w:fldCharType="separate"/>
    </w:r>
    <w:r w:rsidR="0012442C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</w:p>
  <w:p w:rsidR="00863555" w:rsidRDefault="00553C72">
    <w:pPr>
      <w:pStyle w:val="Footer"/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fldChar w:fldCharType="begin"/>
    </w:r>
    <w:r>
      <w:rPr>
        <w:rFonts w:ascii="Times New Roman" w:hAnsi="Times New Roman"/>
        <w:szCs w:val="22"/>
      </w:rPr>
      <w:instrText xml:space="preserve"> REF date \h  \* MERGEFORMAT </w:instrText>
    </w:r>
    <w:r>
      <w:rPr>
        <w:rFonts w:ascii="Times New Roman" w:hAnsi="Times New Roman"/>
        <w:szCs w:val="22"/>
      </w:rPr>
    </w:r>
    <w:r>
      <w:rPr>
        <w:rFonts w:ascii="Times New Roman" w:hAnsi="Times New Roman"/>
        <w:szCs w:val="22"/>
      </w:rPr>
      <w:fldChar w:fldCharType="separate"/>
    </w:r>
    <w:r w:rsidR="0012442C">
      <w:rPr>
        <w:rFonts w:ascii="Times New Roman" w:eastAsia="SimSun" w:hAnsi="Times New Roman"/>
        <w:szCs w:val="22"/>
        <w:lang w:val="en-US" w:eastAsia="zh-CN"/>
      </w:rPr>
      <w:t>5</w:t>
    </w:r>
    <w:proofErr w:type="spellStart"/>
    <w:r>
      <w:rPr>
        <w:rFonts w:ascii="Times New Roman" w:hAnsi="Times New Roman"/>
        <w:szCs w:val="22"/>
      </w:rPr>
      <w:t>th</w:t>
    </w:r>
    <w:proofErr w:type="spellEnd"/>
    <w:r>
      <w:rPr>
        <w:rFonts w:ascii="Times New Roman" w:hAnsi="Times New Roman"/>
        <w:szCs w:val="22"/>
      </w:rPr>
      <w:t xml:space="preserve"> </w:t>
    </w:r>
    <w:r w:rsidR="0012442C">
      <w:rPr>
        <w:rFonts w:ascii="Times New Roman" w:hAnsi="Times New Roman"/>
        <w:szCs w:val="22"/>
      </w:rPr>
      <w:t>October</w:t>
    </w:r>
    <w:r>
      <w:rPr>
        <w:rFonts w:ascii="Times New Roman" w:hAnsi="Times New Roman"/>
        <w:szCs w:val="22"/>
      </w:rPr>
      <w:t xml:space="preserve"> 2017</w:t>
    </w:r>
    <w:r>
      <w:rPr>
        <w:rFonts w:ascii="Times New Roman" w:hAnsi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267" w:rsidRDefault="009B3267">
      <w:pPr>
        <w:spacing w:after="0" w:line="240" w:lineRule="auto"/>
      </w:pPr>
      <w:r>
        <w:separator/>
      </w:r>
    </w:p>
  </w:footnote>
  <w:footnote w:type="continuationSeparator" w:id="0">
    <w:p w:rsidR="009B3267" w:rsidRDefault="009B3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Heading1"/>
      <w:rPr>
        <w:b/>
        <w:color w:val="E36C0A" w:themeColor="accent6" w:themeShade="BF"/>
        <w:sz w:val="72"/>
      </w:rPr>
    </w:pPr>
    <w:r>
      <w:rPr>
        <w:noProof/>
        <w:lang w:val="en-US" w:eastAsia="en-US"/>
      </w:rPr>
      <w:drawing>
        <wp:inline distT="0" distB="0" distL="0" distR="0">
          <wp:extent cx="1583055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rFonts w:ascii="Times New Roman" w:hAnsi="Times New Roman"/>
        <w:b/>
        <w:color w:val="E36C0A" w:themeColor="accent6" w:themeShade="BF"/>
        <w:sz w:val="60"/>
        <w:szCs w:val="60"/>
        <w:lang w:eastAsia="ko-KR"/>
      </w:rPr>
      <w:t>Group 30</w:t>
    </w:r>
  </w:p>
  <w:p w:rsidR="00863555" w:rsidRDefault="00863555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8CF"/>
    <w:multiLevelType w:val="multilevel"/>
    <w:tmpl w:val="027978CF"/>
    <w:lvl w:ilvl="0">
      <w:numFmt w:val="bullet"/>
      <w:pStyle w:val="Action"/>
      <w:lvlText w:val="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A5028"/>
    <w:multiLevelType w:val="hybridMultilevel"/>
    <w:tmpl w:val="CA8E4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601D"/>
    <w:multiLevelType w:val="multilevel"/>
    <w:tmpl w:val="15ED601D"/>
    <w:lvl w:ilvl="0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35C4"/>
    <w:multiLevelType w:val="multilevel"/>
    <w:tmpl w:val="1DB135C4"/>
    <w:lvl w:ilvl="0">
      <w:start w:val="1"/>
      <w:numFmt w:val="bullet"/>
      <w:pStyle w:val="Bulle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727CA"/>
    <w:multiLevelType w:val="multilevel"/>
    <w:tmpl w:val="E6BE86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FD4FAC"/>
    <w:multiLevelType w:val="multilevel"/>
    <w:tmpl w:val="27FD4F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171275"/>
    <w:multiLevelType w:val="multilevel"/>
    <w:tmpl w:val="2D1712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89244C"/>
    <w:multiLevelType w:val="hybridMultilevel"/>
    <w:tmpl w:val="3CAC04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167B8C"/>
    <w:multiLevelType w:val="hybridMultilevel"/>
    <w:tmpl w:val="20E42BDC"/>
    <w:lvl w:ilvl="0" w:tplc="14E60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D2DCE"/>
    <w:multiLevelType w:val="multilevel"/>
    <w:tmpl w:val="73DD2DCE"/>
    <w:lvl w:ilvl="0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pStyle w:val="BulletStyle2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17" w:hanging="360"/>
      </w:pPr>
      <w:rPr>
        <w:rFonts w:ascii="Calibri" w:eastAsia="Times New Roman" w:hAnsi="Calibri" w:cs="Times New Roman" w:hint="default"/>
      </w:rPr>
    </w:lvl>
    <w:lvl w:ilvl="3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77217D5D"/>
    <w:multiLevelType w:val="multilevel"/>
    <w:tmpl w:val="77217D5D"/>
    <w:lvl w:ilvl="0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07BC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C7ADE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6869"/>
    <w:rsid w:val="000E6D23"/>
    <w:rsid w:val="000F01E1"/>
    <w:rsid w:val="000F0F03"/>
    <w:rsid w:val="000F1644"/>
    <w:rsid w:val="000F47FA"/>
    <w:rsid w:val="000F5BEE"/>
    <w:rsid w:val="00104ED4"/>
    <w:rsid w:val="00110814"/>
    <w:rsid w:val="001120D7"/>
    <w:rsid w:val="00113A41"/>
    <w:rsid w:val="00114E0D"/>
    <w:rsid w:val="001174E5"/>
    <w:rsid w:val="001228B0"/>
    <w:rsid w:val="00122C92"/>
    <w:rsid w:val="0012442C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3207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3AAE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67797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4BC0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79C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3C72"/>
    <w:rsid w:val="00555149"/>
    <w:rsid w:val="0056143B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16BE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3F74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30A3"/>
    <w:rsid w:val="006A5B83"/>
    <w:rsid w:val="006A7916"/>
    <w:rsid w:val="006C126D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BE4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43F7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60C0D"/>
    <w:rsid w:val="00863555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44B8"/>
    <w:rsid w:val="008A590B"/>
    <w:rsid w:val="008B29EF"/>
    <w:rsid w:val="008B6605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31AD1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3267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022"/>
    <w:rsid w:val="009E7266"/>
    <w:rsid w:val="009F3081"/>
    <w:rsid w:val="00A00699"/>
    <w:rsid w:val="00A015CA"/>
    <w:rsid w:val="00A06FC2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56A86"/>
    <w:rsid w:val="00A64F72"/>
    <w:rsid w:val="00A6511A"/>
    <w:rsid w:val="00A71D9D"/>
    <w:rsid w:val="00A72F59"/>
    <w:rsid w:val="00A73175"/>
    <w:rsid w:val="00A73EF5"/>
    <w:rsid w:val="00A75247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26BE"/>
    <w:rsid w:val="00B53800"/>
    <w:rsid w:val="00B5456B"/>
    <w:rsid w:val="00B560F7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1DDB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DF78D8"/>
    <w:rsid w:val="00E00B39"/>
    <w:rsid w:val="00E0226F"/>
    <w:rsid w:val="00E04706"/>
    <w:rsid w:val="00E1082D"/>
    <w:rsid w:val="00E12769"/>
    <w:rsid w:val="00E15453"/>
    <w:rsid w:val="00E15BB3"/>
    <w:rsid w:val="00E1735D"/>
    <w:rsid w:val="00E179E1"/>
    <w:rsid w:val="00E202B5"/>
    <w:rsid w:val="00E20F59"/>
    <w:rsid w:val="00E331A6"/>
    <w:rsid w:val="00E34BE2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5EB2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E6844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  <w:rsid w:val="1C2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50DC3"/>
  <w15:docId w15:val="{9198C559-22BD-4FFB-BFC8-0E4630D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08"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TOC1">
    <w:name w:val="toc 1"/>
    <w:basedOn w:val="Normal"/>
    <w:next w:val="Normal"/>
    <w:uiPriority w:val="39"/>
    <w:pPr>
      <w:tabs>
        <w:tab w:val="left" w:pos="480"/>
        <w:tab w:val="right" w:leader="dot" w:pos="9408"/>
      </w:tabs>
    </w:p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">
    <w:name w:val="Action"/>
    <w:basedOn w:val="Normal"/>
    <w:link w:val="ActionChar"/>
    <w:qFormat/>
    <w:pPr>
      <w:numPr>
        <w:numId w:val="1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Bullet1">
    <w:name w:val="Bullet1"/>
    <w:basedOn w:val="Action"/>
    <w:link w:val="Bullet1Car"/>
    <w:qFormat/>
    <w:pPr>
      <w:numPr>
        <w:numId w:val="2"/>
      </w:numPr>
    </w:pPr>
    <w:rPr>
      <w:color w:val="auto"/>
    </w:rPr>
  </w:style>
  <w:style w:type="paragraph" w:customStyle="1" w:styleId="Bullet2">
    <w:name w:val="Bullet2"/>
    <w:basedOn w:val="Action"/>
    <w:pPr>
      <w:numPr>
        <w:ilvl w:val="1"/>
        <w:numId w:val="2"/>
      </w:numPr>
    </w:pPr>
    <w:rPr>
      <w:color w:val="auto"/>
    </w:rPr>
  </w:style>
  <w:style w:type="character" w:customStyle="1" w:styleId="ActionChar">
    <w:name w:val="Action Char"/>
    <w:basedOn w:val="DefaultParagraphFont"/>
    <w:link w:val="Action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ullet1Car">
    <w:name w:val="Bullet1 Car"/>
    <w:basedOn w:val="ActionChar"/>
    <w:link w:val="Bullet1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Style2">
    <w:name w:val="Bullet Style2"/>
    <w:basedOn w:val="ListParagraph1"/>
    <w:link w:val="BulletStyle2Char"/>
    <w:qFormat/>
    <w:pPr>
      <w:numPr>
        <w:ilvl w:val="1"/>
        <w:numId w:val="3"/>
      </w:numPr>
      <w:ind w:left="884" w:hanging="283"/>
      <w:jc w:val="both"/>
    </w:pPr>
    <w:rPr>
      <w:szCs w:val="22"/>
    </w:rPr>
  </w:style>
  <w:style w:type="paragraph" w:customStyle="1" w:styleId="BulletStyle1">
    <w:name w:val="Bullet Style1"/>
    <w:basedOn w:val="ListParagraph1"/>
    <w:link w:val="BulletStyle1Char"/>
    <w:qFormat/>
    <w:pPr>
      <w:numPr>
        <w:numId w:val="4"/>
      </w:numPr>
      <w:jc w:val="both"/>
    </w:pPr>
    <w:rPr>
      <w:szCs w:val="22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Pr>
      <w:rFonts w:ascii="Arial" w:hAnsi="Arial"/>
      <w:sz w:val="22"/>
      <w:lang w:eastAsia="ja-JP"/>
    </w:rPr>
  </w:style>
  <w:style w:type="character" w:customStyle="1" w:styleId="BulletStyle2Char">
    <w:name w:val="Bullet Style2 Char"/>
    <w:basedOn w:val="ListParagraphChar"/>
    <w:link w:val="BulletStyle2"/>
    <w:rPr>
      <w:rFonts w:ascii="Calibri" w:hAnsi="Calibri"/>
      <w:sz w:val="22"/>
      <w:szCs w:val="22"/>
      <w:lang w:eastAsia="ja-JP"/>
    </w:rPr>
  </w:style>
  <w:style w:type="character" w:customStyle="1" w:styleId="BulletStyle1Char">
    <w:name w:val="Bullet Style1 Char"/>
    <w:basedOn w:val="ListParagraphChar"/>
    <w:link w:val="BulletStyle1"/>
    <w:rPr>
      <w:rFonts w:ascii="Calibri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  <w:sz w:val="22"/>
      <w:lang w:eastAsia="ja-JP"/>
    </w:rPr>
  </w:style>
  <w:style w:type="paragraph" w:customStyle="1" w:styleId="NoSpacing1">
    <w:name w:val="No Spacing1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40A89B-0EE0-451A-A3DA-B06161C1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template.dot</Template>
  <TotalTime>24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Minutes</vt:lpstr>
    </vt:vector>
  </TitlesOfParts>
  <Company>Schneider Electric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Minutes</dc:title>
  <dc:subject>Multi-Cluster</dc:subject>
  <dc:creator>Young Choi</dc:creator>
  <cp:lastModifiedBy>yshe3624</cp:lastModifiedBy>
  <cp:revision>7</cp:revision>
  <cp:lastPrinted>2010-08-10T01:56:00Z</cp:lastPrinted>
  <dcterms:created xsi:type="dcterms:W3CDTF">2017-09-27T06:47:00Z</dcterms:created>
  <dcterms:modified xsi:type="dcterms:W3CDTF">2017-10-19T23:59:00Z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  <property fmtid="{D5CDD505-2E9C-101B-9397-08002B2CF9AE}" pid="13" name="KSOProductBuildVer">
    <vt:lpwstr>2052-10.1.0.6748</vt:lpwstr>
  </property>
</Properties>
</file>