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9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7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6" w:hRule="atLeast"/>
        </w:trPr>
        <w:tc>
          <w:tcPr>
            <w:tcW w:w="940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  <w:t>Assignment 2</w:t>
            </w:r>
          </w:p>
          <w:p>
            <w:pPr>
              <w:jc w:val="center"/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  <w:t>Meeting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7621" w:type="dxa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bookmarkStart w:id="0" w:name="date"/>
            <w:r>
              <w:rPr>
                <w:rFonts w:hint="eastAsia" w:ascii="Times New Roman" w:hAnsi="Times New Roman" w:eastAsia="宋体"/>
                <w:sz w:val="28"/>
                <w:szCs w:val="28"/>
                <w:lang w:val="en-US" w:eastAsia="zh-CN"/>
              </w:rPr>
              <w:t>21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September 20</w:t>
            </w:r>
            <w:bookmarkEnd w:id="0"/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</w:tbl>
    <w:p>
      <w:pPr>
        <w:jc w:val="center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/>
          <w:sz w:val="12"/>
          <w:szCs w:val="22"/>
          <w:u w:val="single"/>
        </w:rPr>
      </w:pPr>
    </w:p>
    <w:p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Present</w:t>
      </w:r>
      <w:r>
        <w:rPr>
          <w:rFonts w:ascii="Times New Roman" w:hAnsi="Times New Roman"/>
          <w:sz w:val="24"/>
          <w:szCs w:val="24"/>
          <w:u w:val="single"/>
        </w:rPr>
        <w:t>:</w:t>
      </w:r>
    </w:p>
    <w:tbl>
      <w:tblPr>
        <w:tblStyle w:val="16"/>
        <w:tblW w:w="9606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426"/>
        <w:gridCol w:w="2693"/>
        <w:gridCol w:w="425"/>
        <w:gridCol w:w="2693"/>
        <w:gridCol w:w="426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Align w:val="bottom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Alan Shen</w:t>
            </w:r>
          </w:p>
        </w:tc>
        <w:tc>
          <w:tcPr>
            <w:tcW w:w="426" w:type="dxa"/>
          </w:tcPr>
          <w:p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Girishkumar Dhotarkar</w:t>
            </w:r>
          </w:p>
        </w:tc>
        <w:tc>
          <w:tcPr>
            <w:tcW w:w="425" w:type="dxa"/>
          </w:tcPr>
          <w:p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Nagib Shah</w:t>
            </w:r>
          </w:p>
        </w:tc>
        <w:tc>
          <w:tcPr>
            <w:tcW w:w="426" w:type="dxa"/>
          </w:tcPr>
          <w:p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Align w:val="bottom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Qiushi (Rachel) Zhang</w:t>
            </w:r>
          </w:p>
        </w:tc>
        <w:tc>
          <w:tcPr>
            <w:tcW w:w="426" w:type="dxa"/>
          </w:tcPr>
          <w:p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Xinan (Langley) Ma</w:t>
            </w:r>
          </w:p>
        </w:tc>
        <w:tc>
          <w:tcPr>
            <w:tcW w:w="425" w:type="dxa"/>
          </w:tcPr>
          <w:p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Young Choi</w:t>
            </w:r>
          </w:p>
        </w:tc>
        <w:tc>
          <w:tcPr>
            <w:tcW w:w="426" w:type="dxa"/>
          </w:tcPr>
          <w:p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</w:tr>
    </w:tbl>
    <w:p>
      <w:pPr>
        <w:rPr>
          <w:rFonts w:ascii="Times New Roman" w:hAnsi="Times New Roman"/>
          <w:b/>
          <w:bCs/>
          <w:smallCaps/>
          <w:color w:val="008000"/>
          <w:sz w:val="36"/>
          <w:szCs w:val="36"/>
          <w:u w:val="single"/>
        </w:rPr>
      </w:pPr>
    </w:p>
    <w:p>
      <w:pPr>
        <w:rPr>
          <w:rFonts w:ascii="Times New Roman" w:hAnsi="Times New Roman"/>
          <w:b/>
          <w:bCs/>
          <w:smallCaps/>
          <w:color w:val="E46C0A" w:themeColor="accent6" w:themeShade="BF"/>
          <w:szCs w:val="22"/>
          <w:u w:val="single"/>
        </w:rPr>
      </w:pPr>
      <w:r>
        <w:rPr>
          <w:rFonts w:ascii="Times New Roman" w:hAnsi="Times New Roman"/>
          <w:b/>
          <w:bCs/>
          <w:smallCaps/>
          <w:color w:val="E46C0A" w:themeColor="accent6" w:themeShade="BF"/>
          <w:sz w:val="36"/>
          <w:szCs w:val="36"/>
          <w:u w:val="single"/>
        </w:rPr>
        <w:t>Minutes</w:t>
      </w:r>
    </w:p>
    <w:tbl>
      <w:tblPr>
        <w:tblStyle w:val="16"/>
        <w:tblW w:w="9889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796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Agenda</w:t>
            </w:r>
          </w:p>
        </w:tc>
        <w:tc>
          <w:tcPr>
            <w:tcW w:w="7796" w:type="dxa"/>
          </w:tcPr>
          <w:p>
            <w:pPr>
              <w:pStyle w:val="24"/>
              <w:numPr>
                <w:ilvl w:val="0"/>
                <w:numId w:val="5"/>
              </w:numPr>
              <w:ind w:left="357" w:hanging="357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Show and describe everyone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s own Paper Drawing for Frame</w:t>
            </w:r>
          </w:p>
          <w:p>
            <w:pPr>
              <w:pStyle w:val="24"/>
              <w:numPr>
                <w:ilvl w:val="0"/>
                <w:numId w:val="5"/>
              </w:numPr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Discuss 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VA diagram</w:t>
            </w:r>
            <w:r>
              <w:rPr>
                <w:rFonts w:ascii="Times New Roman" w:hAnsi="Times New Roman"/>
              </w:rPr>
              <w:t xml:space="preserve"> and Visuali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z</w:t>
            </w:r>
            <w:r>
              <w:rPr>
                <w:rFonts w:ascii="Times New Roman" w:hAnsi="Times New Roman"/>
              </w:rPr>
              <w:t xml:space="preserve">ation </w:t>
            </w:r>
          </w:p>
          <w:p>
            <w:pPr>
              <w:pStyle w:val="24"/>
              <w:numPr>
                <w:ilvl w:val="0"/>
                <w:numId w:val="5"/>
              </w:numPr>
              <w:spacing w:before="120" w:after="120"/>
              <w:ind w:left="357" w:hanging="357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Assign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tasks</w:t>
            </w:r>
            <w:r>
              <w:rPr>
                <w:rFonts w:ascii="Times New Roman" w:hAnsi="Times New Roman"/>
              </w:rPr>
              <w:t xml:space="preserve"> for Design and visuali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z</w:t>
            </w:r>
            <w:r>
              <w:rPr>
                <w:rFonts w:ascii="Times New Roman" w:hAnsi="Times New Roman"/>
              </w:rPr>
              <w:t xml:space="preserve">ation 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Outcome</w:t>
            </w:r>
          </w:p>
        </w:tc>
        <w:tc>
          <w:tcPr>
            <w:tcW w:w="7796" w:type="dxa"/>
          </w:tcPr>
          <w:p>
            <w:pPr>
              <w:pStyle w:val="26"/>
              <w:numPr>
                <w:ilvl w:val="0"/>
                <w:numId w:val="6"/>
              </w:numPr>
              <w:spacing w:before="120" w:after="1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Suggestions:</w:t>
            </w:r>
          </w:p>
          <w:p>
            <w:pPr>
              <w:pStyle w:val="26"/>
              <w:numPr>
                <w:ilvl w:val="0"/>
                <w:numId w:val="7"/>
              </w:numPr>
              <w:spacing w:before="120" w:after="120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Assign each one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 xml:space="preserve"> work and show the faced question in next meeting</w:t>
            </w:r>
          </w:p>
          <w:p>
            <w:pPr>
              <w:pStyle w:val="26"/>
              <w:numPr>
                <w:ilvl w:val="0"/>
                <w:numId w:val="6"/>
              </w:numPr>
              <w:spacing w:before="120" w:after="1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Discussion</w:t>
            </w:r>
            <w:r>
              <w:rPr>
                <w:rFonts w:hint="eastAsia" w:ascii="Times New Roman" w:hAnsi="Times New Roman" w:eastAsia="宋体"/>
                <w:b/>
                <w:lang w:val="en-US" w:eastAsia="zh-CN"/>
              </w:rPr>
              <w:t>:</w:t>
            </w:r>
          </w:p>
          <w:p>
            <w:pPr>
              <w:pStyle w:val="26"/>
              <w:numPr>
                <w:ilvl w:val="0"/>
                <w:numId w:val="7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Discussed and determined the data</w:t>
            </w:r>
            <w:bookmarkStart w:id="1" w:name="_GoBack"/>
            <w:bookmarkEnd w:id="1"/>
            <w:r>
              <w:rPr>
                <w:rFonts w:hint="eastAsia" w:ascii="Times New Roman" w:hAnsi="Times New Roman" w:eastAsia="宋体"/>
                <w:lang w:val="en-US" w:eastAsia="zh-CN"/>
              </w:rPr>
              <w:t>,tip&amp;summary, tools and frame</w:t>
            </w:r>
          </w:p>
          <w:p>
            <w:pPr>
              <w:pStyle w:val="26"/>
              <w:numPr>
                <w:ilvl w:val="0"/>
                <w:numId w:val="7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Discussed 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whether f</w:t>
            </w:r>
            <w:r>
              <w:rPr>
                <w:rFonts w:ascii="Times New Roman" w:hAnsi="Times New Roman"/>
              </w:rPr>
              <w:t>ollowing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 xml:space="preserve"> VA visualizations</w:t>
            </w:r>
            <w:r>
              <w:rPr>
                <w:rFonts w:ascii="Times New Roman" w:hAnsi="Times New Roman"/>
              </w:rPr>
              <w:t xml:space="preserve"> are 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proper</w:t>
            </w:r>
            <w:r>
              <w:rPr>
                <w:rFonts w:ascii="Times New Roman" w:hAnsi="Times New Roman"/>
              </w:rPr>
              <w:t xml:space="preserve"> design </w:t>
            </w:r>
          </w:p>
          <w:p>
            <w:pPr>
              <w:pStyle w:val="26"/>
              <w:numPr>
                <w:ilvl w:val="0"/>
                <w:numId w:val="8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The overview map(with top 10 airports)--d3</w:t>
            </w:r>
          </w:p>
          <w:p>
            <w:pPr>
              <w:pStyle w:val="26"/>
              <w:numPr>
                <w:ilvl w:val="0"/>
                <w:numId w:val="8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The map-ArcGIS</w:t>
            </w:r>
          </w:p>
          <w:p>
            <w:pPr>
              <w:pStyle w:val="26"/>
              <w:numPr>
                <w:ilvl w:val="0"/>
                <w:numId w:val="8"/>
              </w:numPr>
              <w:spacing w:before="120" w:after="12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Daily heatmap(Calendar)-d3</w:t>
            </w:r>
          </w:p>
          <w:p>
            <w:pPr>
              <w:pStyle w:val="26"/>
              <w:numPr>
                <w:ilvl w:val="0"/>
                <w:numId w:val="8"/>
              </w:numPr>
              <w:spacing w:before="120" w:after="12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Bubble chart(with top 10 airlines)</w:t>
            </w:r>
          </w:p>
          <w:p>
            <w:pPr>
              <w:pStyle w:val="26"/>
              <w:numPr>
                <w:ilvl w:val="0"/>
                <w:numId w:val="8"/>
              </w:numPr>
              <w:spacing w:before="120" w:after="12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Coordination matrix(with  security,weather and so on)</w:t>
            </w:r>
          </w:p>
          <w:p>
            <w:pPr>
              <w:pStyle w:val="26"/>
              <w:numPr>
                <w:ilvl w:val="0"/>
                <w:numId w:val="8"/>
              </w:numPr>
              <w:spacing w:before="120" w:after="12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GGPlot-R</w:t>
            </w:r>
          </w:p>
          <w:p>
            <w:pPr>
              <w:pStyle w:val="26"/>
              <w:numPr>
                <w:ilvl w:val="0"/>
                <w:numId w:val="8"/>
              </w:numPr>
              <w:spacing w:before="120" w:after="12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Bar chart-tableau</w:t>
            </w:r>
          </w:p>
          <w:p>
            <w:pPr>
              <w:pStyle w:val="26"/>
              <w:numPr>
                <w:ilvl w:val="0"/>
                <w:numId w:val="8"/>
              </w:numPr>
              <w:spacing w:before="120" w:after="12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Line chart-tableau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Actions</w:t>
            </w:r>
          </w:p>
        </w:tc>
        <w:tc>
          <w:tcPr>
            <w:tcW w:w="7796" w:type="dxa"/>
          </w:tcPr>
          <w:p>
            <w:pPr>
              <w:pStyle w:val="24"/>
              <w:numPr>
                <w:ilvl w:val="0"/>
                <w:numId w:val="5"/>
              </w:numPr>
              <w:spacing w:before="120" w:after="120"/>
              <w:ind w:left="357" w:hanging="357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Discuss and choose the proper</w:t>
            </w:r>
            <w:r>
              <w:rPr>
                <w:rFonts w:ascii="Times New Roman" w:hAnsi="Times New Roman"/>
              </w:rPr>
              <w:t xml:space="preserve"> visualisation 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 xml:space="preserve">in the frame design </w:t>
            </w:r>
          </w:p>
          <w:p>
            <w:pPr>
              <w:pStyle w:val="24"/>
              <w:numPr>
                <w:ilvl w:val="0"/>
                <w:numId w:val="5"/>
              </w:numPr>
              <w:spacing w:before="120" w:after="120"/>
              <w:ind w:left="357" w:hanging="357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Complete</w:t>
            </w:r>
            <w:r>
              <w:rPr>
                <w:rFonts w:ascii="Times New Roman" w:hAnsi="Times New Roman"/>
              </w:rPr>
              <w:t xml:space="preserve"> best 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 xml:space="preserve">frame </w:t>
            </w:r>
            <w:r>
              <w:rPr>
                <w:rFonts w:ascii="Times New Roman" w:hAnsi="Times New Roman"/>
              </w:rPr>
              <w:t xml:space="preserve">design and 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 xml:space="preserve">assign </w:t>
            </w:r>
            <w:r>
              <w:rPr>
                <w:rFonts w:ascii="Times New Roman" w:hAnsi="Times New Roman"/>
              </w:rPr>
              <w:t>visualisation out of all</w:t>
            </w:r>
          </w:p>
          <w:p>
            <w:pPr>
              <w:pStyle w:val="24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Nagib</w:t>
            </w:r>
          </w:p>
          <w:p>
            <w:pPr>
              <w:pStyle w:val="24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Girishkumar</w:t>
            </w:r>
          </w:p>
          <w:p>
            <w:pPr>
              <w:pStyle w:val="24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Langley</w:t>
            </w:r>
          </w:p>
          <w:p>
            <w:pPr>
              <w:pStyle w:val="24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Rachel</w:t>
            </w:r>
          </w:p>
          <w:p>
            <w:pPr>
              <w:pStyle w:val="24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</w:t>
            </w:r>
          </w:p>
          <w:p>
            <w:pPr>
              <w:pStyle w:val="24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Young</w:t>
            </w:r>
          </w:p>
          <w:p>
            <w:pPr>
              <w:pStyle w:val="24"/>
              <w:spacing w:before="120" w:after="120"/>
              <w:ind w:left="357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Conclusion(s)</w:t>
            </w:r>
          </w:p>
        </w:tc>
        <w:tc>
          <w:tcPr>
            <w:tcW w:w="7796" w:type="dxa"/>
          </w:tcPr>
          <w:p>
            <w:pPr>
              <w:pStyle w:val="26"/>
              <w:numPr>
                <w:ilvl w:val="0"/>
                <w:numId w:val="0"/>
              </w:numPr>
              <w:spacing w:before="120" w:after="12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Everything is perfect.Fighting.</w:t>
            </w:r>
          </w:p>
        </w:tc>
      </w:tr>
    </w:tbl>
    <w:p>
      <w:pPr>
        <w:rPr>
          <w:rFonts w:ascii="Times New Roman" w:hAnsi="Times New Roman"/>
        </w:rPr>
      </w:pPr>
    </w:p>
    <w:sectPr>
      <w:headerReference r:id="rId3" w:type="default"/>
      <w:footerReference r:id="rId4" w:type="default"/>
      <w:pgSz w:w="12240" w:h="15840"/>
      <w:pgMar w:top="720" w:right="1411" w:bottom="720" w:left="1411" w:header="680" w:footer="68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swiss"/>
    <w:pitch w:val="default"/>
    <w:sig w:usb0="900002AF" w:usb1="01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6A6A6" w:sz="4" w:space="1"/>
      </w:pBdr>
      <w:rPr>
        <w:rFonts w:ascii="Times New Roman" w:hAnsi="Times New Roman"/>
        <w:szCs w:val="22"/>
      </w:rPr>
    </w:pPr>
    <w:r>
      <w:rPr>
        <w:rFonts w:ascii="Times New Roman" w:hAnsi="Times New Roman"/>
        <w:szCs w:val="22"/>
      </w:rPr>
      <w:t>COMP5048 – Group 30 Meeting Minutes</w:t>
    </w:r>
    <w:r>
      <w:rPr>
        <w:rFonts w:ascii="Times New Roman" w:hAnsi="Times New Roman"/>
        <w:szCs w:val="22"/>
      </w:rPr>
      <w:tab/>
    </w:r>
    <w:r>
      <w:rPr>
        <w:rFonts w:ascii="Times New Roman" w:hAnsi="Times New Roman"/>
        <w:szCs w:val="22"/>
      </w:rPr>
      <w:tab/>
    </w:r>
    <w:r>
      <w:rPr>
        <w:rFonts w:ascii="Times New Roman" w:hAnsi="Times New Roman"/>
        <w:szCs w:val="22"/>
      </w:rPr>
      <w:t xml:space="preserve">Page </w:t>
    </w:r>
    <w:r>
      <w:rPr>
        <w:rFonts w:ascii="Times New Roman" w:hAnsi="Times New Roman"/>
        <w:b/>
        <w:szCs w:val="22"/>
      </w:rPr>
      <w:fldChar w:fldCharType="begin"/>
    </w:r>
    <w:r>
      <w:rPr>
        <w:rFonts w:ascii="Times New Roman" w:hAnsi="Times New Roman"/>
        <w:b/>
        <w:szCs w:val="22"/>
      </w:rPr>
      <w:instrText xml:space="preserve"> PAGE </w:instrText>
    </w:r>
    <w:r>
      <w:rPr>
        <w:rFonts w:ascii="Times New Roman" w:hAnsi="Times New Roman"/>
        <w:b/>
        <w:szCs w:val="22"/>
      </w:rPr>
      <w:fldChar w:fldCharType="separate"/>
    </w:r>
    <w:r>
      <w:rPr>
        <w:rFonts w:ascii="Times New Roman" w:hAnsi="Times New Roman"/>
        <w:b/>
        <w:szCs w:val="22"/>
      </w:rPr>
      <w:t>1</w:t>
    </w:r>
    <w:r>
      <w:rPr>
        <w:rFonts w:ascii="Times New Roman" w:hAnsi="Times New Roman"/>
        <w:b/>
        <w:szCs w:val="22"/>
      </w:rPr>
      <w:fldChar w:fldCharType="end"/>
    </w:r>
    <w:r>
      <w:rPr>
        <w:rFonts w:ascii="Times New Roman" w:hAnsi="Times New Roman"/>
        <w:szCs w:val="22"/>
      </w:rPr>
      <w:t xml:space="preserve"> of </w:t>
    </w:r>
    <w:r>
      <w:rPr>
        <w:rFonts w:ascii="Times New Roman" w:hAnsi="Times New Roman"/>
        <w:b/>
        <w:szCs w:val="22"/>
      </w:rPr>
      <w:fldChar w:fldCharType="begin"/>
    </w:r>
    <w:r>
      <w:rPr>
        <w:rFonts w:ascii="Times New Roman" w:hAnsi="Times New Roman"/>
        <w:b/>
        <w:szCs w:val="22"/>
      </w:rPr>
      <w:instrText xml:space="preserve"> NUMPAGES  </w:instrText>
    </w:r>
    <w:r>
      <w:rPr>
        <w:rFonts w:ascii="Times New Roman" w:hAnsi="Times New Roman"/>
        <w:b/>
        <w:szCs w:val="22"/>
      </w:rPr>
      <w:fldChar w:fldCharType="separate"/>
    </w:r>
    <w:r>
      <w:rPr>
        <w:rFonts w:ascii="Times New Roman" w:hAnsi="Times New Roman"/>
        <w:b/>
        <w:szCs w:val="22"/>
      </w:rPr>
      <w:t>1</w:t>
    </w:r>
    <w:r>
      <w:rPr>
        <w:rFonts w:ascii="Times New Roman" w:hAnsi="Times New Roman"/>
        <w:b/>
        <w:szCs w:val="22"/>
      </w:rPr>
      <w:fldChar w:fldCharType="end"/>
    </w:r>
  </w:p>
  <w:p>
    <w:pPr>
      <w:pStyle w:val="8"/>
      <w:rPr>
        <w:rFonts w:ascii="Times New Roman" w:hAnsi="Times New Roman"/>
        <w:szCs w:val="22"/>
      </w:rPr>
    </w:pPr>
    <w:r>
      <w:rPr>
        <w:rFonts w:ascii="Times New Roman" w:hAnsi="Times New Roman"/>
        <w:szCs w:val="22"/>
      </w:rPr>
      <w:fldChar w:fldCharType="begin"/>
    </w:r>
    <w:r>
      <w:rPr>
        <w:rFonts w:ascii="Times New Roman" w:hAnsi="Times New Roman"/>
        <w:szCs w:val="22"/>
      </w:rPr>
      <w:instrText xml:space="preserve"> REF date \h  \* MERGEFORMAT </w:instrText>
    </w:r>
    <w:r>
      <w:rPr>
        <w:rFonts w:ascii="Times New Roman" w:hAnsi="Times New Roman"/>
        <w:szCs w:val="22"/>
      </w:rPr>
      <w:fldChar w:fldCharType="separate"/>
    </w:r>
    <w:r>
      <w:rPr>
        <w:rFonts w:hint="eastAsia" w:ascii="Times New Roman" w:hAnsi="Times New Roman" w:eastAsia="宋体"/>
        <w:szCs w:val="22"/>
        <w:lang w:val="en-US" w:eastAsia="zh-CN"/>
      </w:rPr>
      <w:t>21</w:t>
    </w:r>
    <w:r>
      <w:rPr>
        <w:rFonts w:ascii="Times New Roman" w:hAnsi="Times New Roman"/>
        <w:szCs w:val="22"/>
      </w:rPr>
      <w:t>th September 2017</w:t>
    </w:r>
    <w:r>
      <w:rPr>
        <w:rFonts w:ascii="Times New Roman" w:hAnsi="Times New Roman"/>
        <w:szCs w:val="2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color w:val="E46C0A" w:themeColor="accent6" w:themeShade="BF"/>
        <w:sz w:val="72"/>
      </w:rPr>
    </w:pPr>
    <w:r>
      <w:rPr>
        <w:lang w:eastAsia="ko-KR"/>
      </w:rPr>
      <w:drawing>
        <wp:inline distT="0" distB="0" distL="0" distR="0">
          <wp:extent cx="1583055" cy="44958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356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</w:t>
    </w:r>
    <w:r>
      <w:rPr>
        <w:rFonts w:ascii="Times New Roman" w:hAnsi="Times New Roman"/>
        <w:b/>
        <w:color w:val="E46C0A" w:themeColor="accent6" w:themeShade="BF"/>
        <w:sz w:val="60"/>
        <w:szCs w:val="60"/>
        <w:lang w:eastAsia="ko-KR"/>
      </w:rPr>
      <w:t>Group 30</w:t>
    </w:r>
  </w:p>
  <w:p>
    <w:pPr>
      <w:pStyle w:val="9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78CF"/>
    <w:multiLevelType w:val="multilevel"/>
    <w:tmpl w:val="027978CF"/>
    <w:lvl w:ilvl="0" w:tentative="0">
      <w:start w:val="0"/>
      <w:numFmt w:val="bullet"/>
      <w:pStyle w:val="18"/>
      <w:lvlText w:val=""/>
      <w:lvlJc w:val="left"/>
      <w:pPr>
        <w:ind w:left="360" w:hanging="360"/>
      </w:pPr>
      <w:rPr>
        <w:rFonts w:hint="default" w:ascii="Wingdings" w:hAnsi="Wingdings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70C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15ED601D"/>
    <w:multiLevelType w:val="multilevel"/>
    <w:tmpl w:val="15ED601D"/>
    <w:lvl w:ilvl="0" w:tentative="0">
      <w:start w:val="1"/>
      <w:numFmt w:val="bullet"/>
      <w:pStyle w:val="26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DB135C4"/>
    <w:multiLevelType w:val="multilevel"/>
    <w:tmpl w:val="1DB135C4"/>
    <w:lvl w:ilvl="0" w:tentative="0">
      <w:start w:val="1"/>
      <w:numFmt w:val="bullet"/>
      <w:pStyle w:val="1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pStyle w:val="20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3">
    <w:nsid w:val="26E727CA"/>
    <w:multiLevelType w:val="multilevel"/>
    <w:tmpl w:val="26E727CA"/>
    <w:lvl w:ilvl="0" w:tentative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4">
    <w:nsid w:val="27FD4FAC"/>
    <w:multiLevelType w:val="multilevel"/>
    <w:tmpl w:val="27FD4FAC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2D171275"/>
    <w:multiLevelType w:val="multilevel"/>
    <w:tmpl w:val="2D171275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73DD2DCE"/>
    <w:multiLevelType w:val="multilevel"/>
    <w:tmpl w:val="73DD2DCE"/>
    <w:lvl w:ilvl="0" w:tentative="0">
      <w:start w:val="1"/>
      <w:numFmt w:val="bullet"/>
      <w:lvlText w:val="o"/>
      <w:lvlJc w:val="left"/>
      <w:pPr>
        <w:ind w:left="67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pStyle w:val="25"/>
      <w:lvlText w:val="o"/>
      <w:lvlJc w:val="left"/>
      <w:pPr>
        <w:ind w:left="139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-"/>
      <w:lvlJc w:val="left"/>
      <w:pPr>
        <w:ind w:left="2117" w:hanging="360"/>
      </w:pPr>
      <w:rPr>
        <w:rFonts w:hint="default" w:ascii="Calibri" w:hAnsi="Calibri" w:eastAsia="Times New Roman" w:cs="Times New Roman"/>
      </w:rPr>
    </w:lvl>
    <w:lvl w:ilvl="3" w:tentative="0">
      <w:start w:val="1"/>
      <w:numFmt w:val="bullet"/>
      <w:lvlText w:val=""/>
      <w:lvlJc w:val="left"/>
      <w:pPr>
        <w:ind w:left="283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5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7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9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1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37" w:hanging="360"/>
      </w:pPr>
      <w:rPr>
        <w:rFonts w:hint="default" w:ascii="Wingdings" w:hAnsi="Wingdings"/>
      </w:rPr>
    </w:lvl>
  </w:abstractNum>
  <w:abstractNum w:abstractNumId="7">
    <w:nsid w:val="77217D5D"/>
    <w:multiLevelType w:val="multilevel"/>
    <w:tmpl w:val="77217D5D"/>
    <w:lvl w:ilvl="0" w:tentative="0">
      <w:start w:val="1"/>
      <w:numFmt w:val="bullet"/>
      <w:lvlText w:val=""/>
      <w:lvlJc w:val="left"/>
      <w:pPr>
        <w:ind w:left="143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5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7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9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1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3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5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7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97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documentProtection w:enforcement="0"/>
  <w:defaultTabStop w:val="708"/>
  <w:hyphenationZone w:val="425"/>
  <w:drawingGridHorizontalSpacing w:val="110"/>
  <w:displayHorizontalDrawingGridEvery w:val="0"/>
  <w:displayVerticalDrawingGridEvery w:val="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6E"/>
    <w:rsid w:val="00002A1C"/>
    <w:rsid w:val="00004D66"/>
    <w:rsid w:val="000074AB"/>
    <w:rsid w:val="00007F10"/>
    <w:rsid w:val="000150D5"/>
    <w:rsid w:val="000153B0"/>
    <w:rsid w:val="00017AEF"/>
    <w:rsid w:val="00017DE7"/>
    <w:rsid w:val="0002267E"/>
    <w:rsid w:val="000226C2"/>
    <w:rsid w:val="00024EDE"/>
    <w:rsid w:val="0002762A"/>
    <w:rsid w:val="000316A1"/>
    <w:rsid w:val="00033015"/>
    <w:rsid w:val="00034346"/>
    <w:rsid w:val="00035D60"/>
    <w:rsid w:val="00036068"/>
    <w:rsid w:val="00041A28"/>
    <w:rsid w:val="00043C4A"/>
    <w:rsid w:val="0004672E"/>
    <w:rsid w:val="00047F60"/>
    <w:rsid w:val="00052775"/>
    <w:rsid w:val="00052A19"/>
    <w:rsid w:val="000643B3"/>
    <w:rsid w:val="0006470D"/>
    <w:rsid w:val="000775FE"/>
    <w:rsid w:val="00081766"/>
    <w:rsid w:val="00084C49"/>
    <w:rsid w:val="00086208"/>
    <w:rsid w:val="00086F28"/>
    <w:rsid w:val="00087A7F"/>
    <w:rsid w:val="00090E02"/>
    <w:rsid w:val="000912F6"/>
    <w:rsid w:val="00091410"/>
    <w:rsid w:val="00093842"/>
    <w:rsid w:val="00094A26"/>
    <w:rsid w:val="00095EF8"/>
    <w:rsid w:val="0009649C"/>
    <w:rsid w:val="00097075"/>
    <w:rsid w:val="000A046C"/>
    <w:rsid w:val="000A287D"/>
    <w:rsid w:val="000A3F38"/>
    <w:rsid w:val="000A5C20"/>
    <w:rsid w:val="000A7067"/>
    <w:rsid w:val="000A7B79"/>
    <w:rsid w:val="000B1565"/>
    <w:rsid w:val="000B2745"/>
    <w:rsid w:val="000B2A6F"/>
    <w:rsid w:val="000B33DC"/>
    <w:rsid w:val="000B3BBB"/>
    <w:rsid w:val="000C0411"/>
    <w:rsid w:val="000C2658"/>
    <w:rsid w:val="000C4A67"/>
    <w:rsid w:val="000C7ADE"/>
    <w:rsid w:val="000D23F9"/>
    <w:rsid w:val="000D2407"/>
    <w:rsid w:val="000D32B4"/>
    <w:rsid w:val="000D549E"/>
    <w:rsid w:val="000D6A00"/>
    <w:rsid w:val="000E17AD"/>
    <w:rsid w:val="000E24E0"/>
    <w:rsid w:val="000E3C39"/>
    <w:rsid w:val="000E4646"/>
    <w:rsid w:val="000E4CE8"/>
    <w:rsid w:val="000E6869"/>
    <w:rsid w:val="000E6D23"/>
    <w:rsid w:val="000F01E1"/>
    <w:rsid w:val="000F0F03"/>
    <w:rsid w:val="000F1644"/>
    <w:rsid w:val="000F47FA"/>
    <w:rsid w:val="000F5BEE"/>
    <w:rsid w:val="00110814"/>
    <w:rsid w:val="001120D7"/>
    <w:rsid w:val="00113A41"/>
    <w:rsid w:val="00114E0D"/>
    <w:rsid w:val="001174E5"/>
    <w:rsid w:val="001228B0"/>
    <w:rsid w:val="00122C92"/>
    <w:rsid w:val="0012579B"/>
    <w:rsid w:val="00126C66"/>
    <w:rsid w:val="00127499"/>
    <w:rsid w:val="00132B3B"/>
    <w:rsid w:val="00133330"/>
    <w:rsid w:val="00134907"/>
    <w:rsid w:val="00136BE2"/>
    <w:rsid w:val="001377C2"/>
    <w:rsid w:val="001423C9"/>
    <w:rsid w:val="00144039"/>
    <w:rsid w:val="00144A4D"/>
    <w:rsid w:val="00145AAB"/>
    <w:rsid w:val="00145EBF"/>
    <w:rsid w:val="0014643A"/>
    <w:rsid w:val="00146CE4"/>
    <w:rsid w:val="001473F1"/>
    <w:rsid w:val="00150FB2"/>
    <w:rsid w:val="00151160"/>
    <w:rsid w:val="00153B8D"/>
    <w:rsid w:val="00157A26"/>
    <w:rsid w:val="00157B5A"/>
    <w:rsid w:val="00161153"/>
    <w:rsid w:val="001656D7"/>
    <w:rsid w:val="00166239"/>
    <w:rsid w:val="001676D3"/>
    <w:rsid w:val="001679BF"/>
    <w:rsid w:val="0017120F"/>
    <w:rsid w:val="00171D5A"/>
    <w:rsid w:val="00174ED1"/>
    <w:rsid w:val="0017763F"/>
    <w:rsid w:val="00180546"/>
    <w:rsid w:val="0018085E"/>
    <w:rsid w:val="00183DC1"/>
    <w:rsid w:val="00184B58"/>
    <w:rsid w:val="00185E61"/>
    <w:rsid w:val="00191877"/>
    <w:rsid w:val="00193256"/>
    <w:rsid w:val="001A0245"/>
    <w:rsid w:val="001A11D1"/>
    <w:rsid w:val="001A2268"/>
    <w:rsid w:val="001A71C5"/>
    <w:rsid w:val="001B09DB"/>
    <w:rsid w:val="001B25D8"/>
    <w:rsid w:val="001B2ACB"/>
    <w:rsid w:val="001B363E"/>
    <w:rsid w:val="001B7195"/>
    <w:rsid w:val="001C1150"/>
    <w:rsid w:val="001C4ADF"/>
    <w:rsid w:val="001C4EDF"/>
    <w:rsid w:val="001D15B9"/>
    <w:rsid w:val="001D22D7"/>
    <w:rsid w:val="001D36FD"/>
    <w:rsid w:val="001D43B1"/>
    <w:rsid w:val="001D7E12"/>
    <w:rsid w:val="001E6DF9"/>
    <w:rsid w:val="001E7BF3"/>
    <w:rsid w:val="001F12A1"/>
    <w:rsid w:val="001F17B9"/>
    <w:rsid w:val="001F4D10"/>
    <w:rsid w:val="001F64DC"/>
    <w:rsid w:val="00201D37"/>
    <w:rsid w:val="00202C68"/>
    <w:rsid w:val="00203DB7"/>
    <w:rsid w:val="00205F17"/>
    <w:rsid w:val="0020660F"/>
    <w:rsid w:val="00207ADC"/>
    <w:rsid w:val="00207B63"/>
    <w:rsid w:val="00210358"/>
    <w:rsid w:val="00213014"/>
    <w:rsid w:val="00220E03"/>
    <w:rsid w:val="00223FC6"/>
    <w:rsid w:val="002255A0"/>
    <w:rsid w:val="002318AA"/>
    <w:rsid w:val="0023328F"/>
    <w:rsid w:val="00234BE0"/>
    <w:rsid w:val="00235E71"/>
    <w:rsid w:val="00237D18"/>
    <w:rsid w:val="00246D8E"/>
    <w:rsid w:val="002551E9"/>
    <w:rsid w:val="002552E6"/>
    <w:rsid w:val="0025714C"/>
    <w:rsid w:val="00262B16"/>
    <w:rsid w:val="00270158"/>
    <w:rsid w:val="00271D10"/>
    <w:rsid w:val="0027215D"/>
    <w:rsid w:val="00272549"/>
    <w:rsid w:val="00273815"/>
    <w:rsid w:val="00277D52"/>
    <w:rsid w:val="00280113"/>
    <w:rsid w:val="002836FD"/>
    <w:rsid w:val="00283C95"/>
    <w:rsid w:val="002846D9"/>
    <w:rsid w:val="00284859"/>
    <w:rsid w:val="00286B3A"/>
    <w:rsid w:val="0029336F"/>
    <w:rsid w:val="00297765"/>
    <w:rsid w:val="002A272F"/>
    <w:rsid w:val="002A3DFE"/>
    <w:rsid w:val="002A51D8"/>
    <w:rsid w:val="002A5824"/>
    <w:rsid w:val="002B0525"/>
    <w:rsid w:val="002B1F6B"/>
    <w:rsid w:val="002B3207"/>
    <w:rsid w:val="002B4538"/>
    <w:rsid w:val="002B5481"/>
    <w:rsid w:val="002B6506"/>
    <w:rsid w:val="002C22AF"/>
    <w:rsid w:val="002C4BA4"/>
    <w:rsid w:val="002C55EA"/>
    <w:rsid w:val="002C6118"/>
    <w:rsid w:val="002C69B9"/>
    <w:rsid w:val="002D40EE"/>
    <w:rsid w:val="002E18EE"/>
    <w:rsid w:val="002E29FB"/>
    <w:rsid w:val="002E3FE3"/>
    <w:rsid w:val="002F27A6"/>
    <w:rsid w:val="002F405E"/>
    <w:rsid w:val="002F50E4"/>
    <w:rsid w:val="002F5494"/>
    <w:rsid w:val="002F71A2"/>
    <w:rsid w:val="0030009C"/>
    <w:rsid w:val="0030168B"/>
    <w:rsid w:val="0030672E"/>
    <w:rsid w:val="00306907"/>
    <w:rsid w:val="00312482"/>
    <w:rsid w:val="00314D36"/>
    <w:rsid w:val="00316B5B"/>
    <w:rsid w:val="00320244"/>
    <w:rsid w:val="0032214D"/>
    <w:rsid w:val="0032382B"/>
    <w:rsid w:val="00323AAE"/>
    <w:rsid w:val="00324B5D"/>
    <w:rsid w:val="00330BFB"/>
    <w:rsid w:val="00335F16"/>
    <w:rsid w:val="0033647B"/>
    <w:rsid w:val="0034175A"/>
    <w:rsid w:val="00344D37"/>
    <w:rsid w:val="0034628E"/>
    <w:rsid w:val="00347724"/>
    <w:rsid w:val="0035149E"/>
    <w:rsid w:val="00353A3C"/>
    <w:rsid w:val="00357620"/>
    <w:rsid w:val="00360DD7"/>
    <w:rsid w:val="00367370"/>
    <w:rsid w:val="00367797"/>
    <w:rsid w:val="00371DDB"/>
    <w:rsid w:val="00376291"/>
    <w:rsid w:val="0037722E"/>
    <w:rsid w:val="00382CE9"/>
    <w:rsid w:val="00383493"/>
    <w:rsid w:val="00384180"/>
    <w:rsid w:val="00386344"/>
    <w:rsid w:val="003917E4"/>
    <w:rsid w:val="003924D9"/>
    <w:rsid w:val="003932A1"/>
    <w:rsid w:val="0039414F"/>
    <w:rsid w:val="00396B83"/>
    <w:rsid w:val="003970B4"/>
    <w:rsid w:val="00397CF8"/>
    <w:rsid w:val="003A0D1C"/>
    <w:rsid w:val="003A1513"/>
    <w:rsid w:val="003A3466"/>
    <w:rsid w:val="003A4A9D"/>
    <w:rsid w:val="003B073B"/>
    <w:rsid w:val="003B23F2"/>
    <w:rsid w:val="003B7C95"/>
    <w:rsid w:val="003C0BFF"/>
    <w:rsid w:val="003C15DF"/>
    <w:rsid w:val="003C53B6"/>
    <w:rsid w:val="003C7C23"/>
    <w:rsid w:val="003C7FDB"/>
    <w:rsid w:val="003D1231"/>
    <w:rsid w:val="003D20D8"/>
    <w:rsid w:val="003E0106"/>
    <w:rsid w:val="003E331E"/>
    <w:rsid w:val="003E62A5"/>
    <w:rsid w:val="004029C0"/>
    <w:rsid w:val="00403326"/>
    <w:rsid w:val="00404936"/>
    <w:rsid w:val="00406FEF"/>
    <w:rsid w:val="00412C7E"/>
    <w:rsid w:val="004131BA"/>
    <w:rsid w:val="00416326"/>
    <w:rsid w:val="00416B0A"/>
    <w:rsid w:val="004178FF"/>
    <w:rsid w:val="00417EE6"/>
    <w:rsid w:val="004226F2"/>
    <w:rsid w:val="00424BC0"/>
    <w:rsid w:val="00426016"/>
    <w:rsid w:val="00430D13"/>
    <w:rsid w:val="00433E71"/>
    <w:rsid w:val="0044239B"/>
    <w:rsid w:val="004436B2"/>
    <w:rsid w:val="0045142F"/>
    <w:rsid w:val="00451678"/>
    <w:rsid w:val="004536CF"/>
    <w:rsid w:val="00454C27"/>
    <w:rsid w:val="004630C9"/>
    <w:rsid w:val="00466468"/>
    <w:rsid w:val="00470989"/>
    <w:rsid w:val="00470BC9"/>
    <w:rsid w:val="00472AA5"/>
    <w:rsid w:val="00474448"/>
    <w:rsid w:val="00482AF9"/>
    <w:rsid w:val="00483FEF"/>
    <w:rsid w:val="00484463"/>
    <w:rsid w:val="004903E1"/>
    <w:rsid w:val="00496836"/>
    <w:rsid w:val="00496E8D"/>
    <w:rsid w:val="004A2399"/>
    <w:rsid w:val="004A7453"/>
    <w:rsid w:val="004A7FF6"/>
    <w:rsid w:val="004B256F"/>
    <w:rsid w:val="004B366D"/>
    <w:rsid w:val="004B579C"/>
    <w:rsid w:val="004B5A3D"/>
    <w:rsid w:val="004B7253"/>
    <w:rsid w:val="004C013F"/>
    <w:rsid w:val="004C29F1"/>
    <w:rsid w:val="004C4E30"/>
    <w:rsid w:val="004C6505"/>
    <w:rsid w:val="004D0E2A"/>
    <w:rsid w:val="004D45FE"/>
    <w:rsid w:val="004D6621"/>
    <w:rsid w:val="004E1FC7"/>
    <w:rsid w:val="004E375E"/>
    <w:rsid w:val="004E45D6"/>
    <w:rsid w:val="004E4D77"/>
    <w:rsid w:val="004E4ECA"/>
    <w:rsid w:val="004E5496"/>
    <w:rsid w:val="004E55A0"/>
    <w:rsid w:val="004E58DA"/>
    <w:rsid w:val="004F4773"/>
    <w:rsid w:val="00503C18"/>
    <w:rsid w:val="00506534"/>
    <w:rsid w:val="0050660C"/>
    <w:rsid w:val="00507795"/>
    <w:rsid w:val="00513D73"/>
    <w:rsid w:val="005147DB"/>
    <w:rsid w:val="00516C32"/>
    <w:rsid w:val="0052318E"/>
    <w:rsid w:val="00524AE1"/>
    <w:rsid w:val="00525CEC"/>
    <w:rsid w:val="005262CB"/>
    <w:rsid w:val="00527534"/>
    <w:rsid w:val="005312DB"/>
    <w:rsid w:val="00532C56"/>
    <w:rsid w:val="00533107"/>
    <w:rsid w:val="00534E79"/>
    <w:rsid w:val="0053603D"/>
    <w:rsid w:val="00541BE5"/>
    <w:rsid w:val="00544284"/>
    <w:rsid w:val="005475CC"/>
    <w:rsid w:val="00555149"/>
    <w:rsid w:val="0056143B"/>
    <w:rsid w:val="00564DAB"/>
    <w:rsid w:val="0056672B"/>
    <w:rsid w:val="005668F4"/>
    <w:rsid w:val="00567D6B"/>
    <w:rsid w:val="00570BF9"/>
    <w:rsid w:val="005733D2"/>
    <w:rsid w:val="00577A41"/>
    <w:rsid w:val="00583B8C"/>
    <w:rsid w:val="00585E69"/>
    <w:rsid w:val="00586071"/>
    <w:rsid w:val="005865D7"/>
    <w:rsid w:val="005867A8"/>
    <w:rsid w:val="0059182E"/>
    <w:rsid w:val="00592138"/>
    <w:rsid w:val="005953F6"/>
    <w:rsid w:val="005A75E6"/>
    <w:rsid w:val="005B0506"/>
    <w:rsid w:val="005B335C"/>
    <w:rsid w:val="005B6F9F"/>
    <w:rsid w:val="005C09EC"/>
    <w:rsid w:val="005C0A74"/>
    <w:rsid w:val="005C1214"/>
    <w:rsid w:val="005C5483"/>
    <w:rsid w:val="005D453A"/>
    <w:rsid w:val="005D4F78"/>
    <w:rsid w:val="005D53CC"/>
    <w:rsid w:val="005E08AA"/>
    <w:rsid w:val="005E2DD9"/>
    <w:rsid w:val="005E46FA"/>
    <w:rsid w:val="005E7556"/>
    <w:rsid w:val="005F0021"/>
    <w:rsid w:val="005F0AC7"/>
    <w:rsid w:val="005F3083"/>
    <w:rsid w:val="005F690C"/>
    <w:rsid w:val="005F7D54"/>
    <w:rsid w:val="006002E9"/>
    <w:rsid w:val="00600B5F"/>
    <w:rsid w:val="00603557"/>
    <w:rsid w:val="0060625C"/>
    <w:rsid w:val="006116BE"/>
    <w:rsid w:val="00612F08"/>
    <w:rsid w:val="00617DF0"/>
    <w:rsid w:val="00620E92"/>
    <w:rsid w:val="00622905"/>
    <w:rsid w:val="00622DB2"/>
    <w:rsid w:val="00643A1C"/>
    <w:rsid w:val="00646138"/>
    <w:rsid w:val="00650C03"/>
    <w:rsid w:val="0065613C"/>
    <w:rsid w:val="006579B2"/>
    <w:rsid w:val="00660630"/>
    <w:rsid w:val="006623E8"/>
    <w:rsid w:val="00664787"/>
    <w:rsid w:val="00664A5C"/>
    <w:rsid w:val="00665BA2"/>
    <w:rsid w:val="00674F7F"/>
    <w:rsid w:val="00676055"/>
    <w:rsid w:val="0068137C"/>
    <w:rsid w:val="006813AA"/>
    <w:rsid w:val="00685693"/>
    <w:rsid w:val="00685FAD"/>
    <w:rsid w:val="006873C4"/>
    <w:rsid w:val="006A143E"/>
    <w:rsid w:val="006A21FA"/>
    <w:rsid w:val="006A3060"/>
    <w:rsid w:val="006A30A3"/>
    <w:rsid w:val="006A5B83"/>
    <w:rsid w:val="006C126D"/>
    <w:rsid w:val="006C316C"/>
    <w:rsid w:val="006C4E22"/>
    <w:rsid w:val="006C702D"/>
    <w:rsid w:val="006C75A5"/>
    <w:rsid w:val="006D2645"/>
    <w:rsid w:val="006D3761"/>
    <w:rsid w:val="006D4575"/>
    <w:rsid w:val="006D53C0"/>
    <w:rsid w:val="006D59C6"/>
    <w:rsid w:val="006D7047"/>
    <w:rsid w:val="006D7323"/>
    <w:rsid w:val="006E0651"/>
    <w:rsid w:val="006E4503"/>
    <w:rsid w:val="006E4B56"/>
    <w:rsid w:val="006E5724"/>
    <w:rsid w:val="006F3F5E"/>
    <w:rsid w:val="006F4421"/>
    <w:rsid w:val="006F6077"/>
    <w:rsid w:val="007030B1"/>
    <w:rsid w:val="00704266"/>
    <w:rsid w:val="00710375"/>
    <w:rsid w:val="007136E6"/>
    <w:rsid w:val="007157CA"/>
    <w:rsid w:val="007200B2"/>
    <w:rsid w:val="00721773"/>
    <w:rsid w:val="0072249D"/>
    <w:rsid w:val="00723622"/>
    <w:rsid w:val="00723988"/>
    <w:rsid w:val="0072554C"/>
    <w:rsid w:val="00725B50"/>
    <w:rsid w:val="00727271"/>
    <w:rsid w:val="007279C0"/>
    <w:rsid w:val="00731A28"/>
    <w:rsid w:val="007353D0"/>
    <w:rsid w:val="0073554F"/>
    <w:rsid w:val="00736FF5"/>
    <w:rsid w:val="00742075"/>
    <w:rsid w:val="00746E6F"/>
    <w:rsid w:val="00752A53"/>
    <w:rsid w:val="007541E0"/>
    <w:rsid w:val="007569CF"/>
    <w:rsid w:val="00756E98"/>
    <w:rsid w:val="00757286"/>
    <w:rsid w:val="00757971"/>
    <w:rsid w:val="007706A2"/>
    <w:rsid w:val="007721D3"/>
    <w:rsid w:val="00776657"/>
    <w:rsid w:val="007778BC"/>
    <w:rsid w:val="00784053"/>
    <w:rsid w:val="0078487C"/>
    <w:rsid w:val="00784B99"/>
    <w:rsid w:val="007861FE"/>
    <w:rsid w:val="00786B15"/>
    <w:rsid w:val="00786EB8"/>
    <w:rsid w:val="00787090"/>
    <w:rsid w:val="00791B7B"/>
    <w:rsid w:val="0079267F"/>
    <w:rsid w:val="0079622D"/>
    <w:rsid w:val="0079733F"/>
    <w:rsid w:val="007974BB"/>
    <w:rsid w:val="007A36B5"/>
    <w:rsid w:val="007A3BEB"/>
    <w:rsid w:val="007A43F7"/>
    <w:rsid w:val="007A5710"/>
    <w:rsid w:val="007A62BE"/>
    <w:rsid w:val="007B27A5"/>
    <w:rsid w:val="007B2DB2"/>
    <w:rsid w:val="007B3FB3"/>
    <w:rsid w:val="007B4B66"/>
    <w:rsid w:val="007B59AC"/>
    <w:rsid w:val="007C20AA"/>
    <w:rsid w:val="007C29DA"/>
    <w:rsid w:val="007C4321"/>
    <w:rsid w:val="007C7E17"/>
    <w:rsid w:val="007D1493"/>
    <w:rsid w:val="007D255D"/>
    <w:rsid w:val="007D3B50"/>
    <w:rsid w:val="007D4896"/>
    <w:rsid w:val="007E0EEB"/>
    <w:rsid w:val="007E27BF"/>
    <w:rsid w:val="007E6616"/>
    <w:rsid w:val="007F2C63"/>
    <w:rsid w:val="00800A74"/>
    <w:rsid w:val="00801183"/>
    <w:rsid w:val="00802EBB"/>
    <w:rsid w:val="00802FDB"/>
    <w:rsid w:val="00803E58"/>
    <w:rsid w:val="0080654A"/>
    <w:rsid w:val="00807F44"/>
    <w:rsid w:val="008133B8"/>
    <w:rsid w:val="00814832"/>
    <w:rsid w:val="00820B37"/>
    <w:rsid w:val="00821952"/>
    <w:rsid w:val="00823333"/>
    <w:rsid w:val="008272BC"/>
    <w:rsid w:val="008337ED"/>
    <w:rsid w:val="00833969"/>
    <w:rsid w:val="008379BD"/>
    <w:rsid w:val="0084354F"/>
    <w:rsid w:val="00844F08"/>
    <w:rsid w:val="0084675B"/>
    <w:rsid w:val="00852A46"/>
    <w:rsid w:val="008537E6"/>
    <w:rsid w:val="00855BCF"/>
    <w:rsid w:val="00860C0D"/>
    <w:rsid w:val="00865CDA"/>
    <w:rsid w:val="00866D5E"/>
    <w:rsid w:val="00871955"/>
    <w:rsid w:val="00871B58"/>
    <w:rsid w:val="0087202F"/>
    <w:rsid w:val="00874380"/>
    <w:rsid w:val="008768A7"/>
    <w:rsid w:val="00880544"/>
    <w:rsid w:val="00881083"/>
    <w:rsid w:val="00882E0F"/>
    <w:rsid w:val="008834AF"/>
    <w:rsid w:val="00885D2E"/>
    <w:rsid w:val="0089116B"/>
    <w:rsid w:val="00893901"/>
    <w:rsid w:val="00894BF2"/>
    <w:rsid w:val="00896526"/>
    <w:rsid w:val="00896D43"/>
    <w:rsid w:val="00897316"/>
    <w:rsid w:val="00897ADD"/>
    <w:rsid w:val="008A0A6E"/>
    <w:rsid w:val="008A2F35"/>
    <w:rsid w:val="008A44B8"/>
    <w:rsid w:val="008A590B"/>
    <w:rsid w:val="008C06E0"/>
    <w:rsid w:val="008C138B"/>
    <w:rsid w:val="008C25AE"/>
    <w:rsid w:val="008C31F3"/>
    <w:rsid w:val="008C5587"/>
    <w:rsid w:val="008D0D42"/>
    <w:rsid w:val="008D13E4"/>
    <w:rsid w:val="008D3104"/>
    <w:rsid w:val="008D3A08"/>
    <w:rsid w:val="008E42C3"/>
    <w:rsid w:val="008F04AB"/>
    <w:rsid w:val="008F3A8F"/>
    <w:rsid w:val="008F4944"/>
    <w:rsid w:val="008F5482"/>
    <w:rsid w:val="008F6B31"/>
    <w:rsid w:val="0090086F"/>
    <w:rsid w:val="00900C6F"/>
    <w:rsid w:val="00900F78"/>
    <w:rsid w:val="009018A3"/>
    <w:rsid w:val="009033F8"/>
    <w:rsid w:val="00903A21"/>
    <w:rsid w:val="00910908"/>
    <w:rsid w:val="009158D8"/>
    <w:rsid w:val="00925DA6"/>
    <w:rsid w:val="0092608A"/>
    <w:rsid w:val="00931AD1"/>
    <w:rsid w:val="00931B47"/>
    <w:rsid w:val="00936F48"/>
    <w:rsid w:val="009374DF"/>
    <w:rsid w:val="00945FC2"/>
    <w:rsid w:val="009462DD"/>
    <w:rsid w:val="00946B1C"/>
    <w:rsid w:val="00950D50"/>
    <w:rsid w:val="009523DA"/>
    <w:rsid w:val="00953496"/>
    <w:rsid w:val="009630D9"/>
    <w:rsid w:val="00964F38"/>
    <w:rsid w:val="00967CED"/>
    <w:rsid w:val="009708BE"/>
    <w:rsid w:val="00974A00"/>
    <w:rsid w:val="00974BA3"/>
    <w:rsid w:val="009756BA"/>
    <w:rsid w:val="009804E5"/>
    <w:rsid w:val="00981843"/>
    <w:rsid w:val="00981E94"/>
    <w:rsid w:val="00982D16"/>
    <w:rsid w:val="0099092A"/>
    <w:rsid w:val="009914A3"/>
    <w:rsid w:val="00991CCD"/>
    <w:rsid w:val="009966C5"/>
    <w:rsid w:val="009A0D47"/>
    <w:rsid w:val="009A4F40"/>
    <w:rsid w:val="009A642A"/>
    <w:rsid w:val="009A74B8"/>
    <w:rsid w:val="009B01E5"/>
    <w:rsid w:val="009B6014"/>
    <w:rsid w:val="009C0326"/>
    <w:rsid w:val="009C13F7"/>
    <w:rsid w:val="009D5B94"/>
    <w:rsid w:val="009D7644"/>
    <w:rsid w:val="009D7DDF"/>
    <w:rsid w:val="009E068A"/>
    <w:rsid w:val="009E412D"/>
    <w:rsid w:val="009E55AC"/>
    <w:rsid w:val="009E55C8"/>
    <w:rsid w:val="009E7022"/>
    <w:rsid w:val="009E7266"/>
    <w:rsid w:val="009F3081"/>
    <w:rsid w:val="00A00699"/>
    <w:rsid w:val="00A015CA"/>
    <w:rsid w:val="00A06FC2"/>
    <w:rsid w:val="00A07199"/>
    <w:rsid w:val="00A121A9"/>
    <w:rsid w:val="00A1724C"/>
    <w:rsid w:val="00A20544"/>
    <w:rsid w:val="00A2413C"/>
    <w:rsid w:val="00A24302"/>
    <w:rsid w:val="00A25A6C"/>
    <w:rsid w:val="00A31BAE"/>
    <w:rsid w:val="00A32195"/>
    <w:rsid w:val="00A36ED4"/>
    <w:rsid w:val="00A370FB"/>
    <w:rsid w:val="00A417ED"/>
    <w:rsid w:val="00A428F8"/>
    <w:rsid w:val="00A42FB5"/>
    <w:rsid w:val="00A44B84"/>
    <w:rsid w:val="00A52696"/>
    <w:rsid w:val="00A56A86"/>
    <w:rsid w:val="00A64F72"/>
    <w:rsid w:val="00A6511A"/>
    <w:rsid w:val="00A71D9D"/>
    <w:rsid w:val="00A72F59"/>
    <w:rsid w:val="00A73175"/>
    <w:rsid w:val="00A73EF5"/>
    <w:rsid w:val="00A75247"/>
    <w:rsid w:val="00A76FFC"/>
    <w:rsid w:val="00A77095"/>
    <w:rsid w:val="00A82E7F"/>
    <w:rsid w:val="00A841B3"/>
    <w:rsid w:val="00A8652D"/>
    <w:rsid w:val="00A8655A"/>
    <w:rsid w:val="00A90072"/>
    <w:rsid w:val="00A9020A"/>
    <w:rsid w:val="00A90271"/>
    <w:rsid w:val="00A926A9"/>
    <w:rsid w:val="00A945E2"/>
    <w:rsid w:val="00A94B9E"/>
    <w:rsid w:val="00A95979"/>
    <w:rsid w:val="00A9600B"/>
    <w:rsid w:val="00A963F5"/>
    <w:rsid w:val="00AA074C"/>
    <w:rsid w:val="00AA276C"/>
    <w:rsid w:val="00AA71FD"/>
    <w:rsid w:val="00AA75CF"/>
    <w:rsid w:val="00AC0028"/>
    <w:rsid w:val="00AC0F4B"/>
    <w:rsid w:val="00AC34A7"/>
    <w:rsid w:val="00AC4EFE"/>
    <w:rsid w:val="00AD1F01"/>
    <w:rsid w:val="00AD28F5"/>
    <w:rsid w:val="00AD746C"/>
    <w:rsid w:val="00AD76D3"/>
    <w:rsid w:val="00AE11B0"/>
    <w:rsid w:val="00AE50B6"/>
    <w:rsid w:val="00AE5548"/>
    <w:rsid w:val="00AE6E4C"/>
    <w:rsid w:val="00AF3E5C"/>
    <w:rsid w:val="00B03DC2"/>
    <w:rsid w:val="00B121B6"/>
    <w:rsid w:val="00B12E35"/>
    <w:rsid w:val="00B13987"/>
    <w:rsid w:val="00B15456"/>
    <w:rsid w:val="00B176A5"/>
    <w:rsid w:val="00B209E1"/>
    <w:rsid w:val="00B25808"/>
    <w:rsid w:val="00B3070F"/>
    <w:rsid w:val="00B31B8E"/>
    <w:rsid w:val="00B34423"/>
    <w:rsid w:val="00B37483"/>
    <w:rsid w:val="00B4144F"/>
    <w:rsid w:val="00B41837"/>
    <w:rsid w:val="00B437B6"/>
    <w:rsid w:val="00B50F9F"/>
    <w:rsid w:val="00B526BE"/>
    <w:rsid w:val="00B53800"/>
    <w:rsid w:val="00B5456B"/>
    <w:rsid w:val="00B560F7"/>
    <w:rsid w:val="00B5690F"/>
    <w:rsid w:val="00B60E56"/>
    <w:rsid w:val="00B65786"/>
    <w:rsid w:val="00B66CC2"/>
    <w:rsid w:val="00B70355"/>
    <w:rsid w:val="00B77ECB"/>
    <w:rsid w:val="00B805F2"/>
    <w:rsid w:val="00B8296E"/>
    <w:rsid w:val="00B86B4D"/>
    <w:rsid w:val="00B86EE1"/>
    <w:rsid w:val="00B87E92"/>
    <w:rsid w:val="00B95BE4"/>
    <w:rsid w:val="00B965D4"/>
    <w:rsid w:val="00B97245"/>
    <w:rsid w:val="00BA0706"/>
    <w:rsid w:val="00BA1453"/>
    <w:rsid w:val="00BA3A2A"/>
    <w:rsid w:val="00BA7155"/>
    <w:rsid w:val="00BA7F5F"/>
    <w:rsid w:val="00BB11D6"/>
    <w:rsid w:val="00BB249A"/>
    <w:rsid w:val="00BB3F2F"/>
    <w:rsid w:val="00BB4F5E"/>
    <w:rsid w:val="00BB6530"/>
    <w:rsid w:val="00BB67FD"/>
    <w:rsid w:val="00BB7A01"/>
    <w:rsid w:val="00BC1138"/>
    <w:rsid w:val="00BC33F7"/>
    <w:rsid w:val="00BC442B"/>
    <w:rsid w:val="00BC5A5D"/>
    <w:rsid w:val="00BC7FEE"/>
    <w:rsid w:val="00BD1310"/>
    <w:rsid w:val="00BD1686"/>
    <w:rsid w:val="00BD24AE"/>
    <w:rsid w:val="00BD7B06"/>
    <w:rsid w:val="00BE13B5"/>
    <w:rsid w:val="00BE178F"/>
    <w:rsid w:val="00BE1C88"/>
    <w:rsid w:val="00BE7DA3"/>
    <w:rsid w:val="00BF0C99"/>
    <w:rsid w:val="00BF27CB"/>
    <w:rsid w:val="00BF4DF5"/>
    <w:rsid w:val="00BF6D3A"/>
    <w:rsid w:val="00BF716F"/>
    <w:rsid w:val="00BF72D8"/>
    <w:rsid w:val="00BF7EE9"/>
    <w:rsid w:val="00C0089B"/>
    <w:rsid w:val="00C00D5B"/>
    <w:rsid w:val="00C0175C"/>
    <w:rsid w:val="00C0187A"/>
    <w:rsid w:val="00C018BC"/>
    <w:rsid w:val="00C023EC"/>
    <w:rsid w:val="00C03C4D"/>
    <w:rsid w:val="00C05CA1"/>
    <w:rsid w:val="00C06021"/>
    <w:rsid w:val="00C07532"/>
    <w:rsid w:val="00C11E45"/>
    <w:rsid w:val="00C12ED8"/>
    <w:rsid w:val="00C203EF"/>
    <w:rsid w:val="00C21DDB"/>
    <w:rsid w:val="00C25900"/>
    <w:rsid w:val="00C26349"/>
    <w:rsid w:val="00C30E49"/>
    <w:rsid w:val="00C31B54"/>
    <w:rsid w:val="00C3208E"/>
    <w:rsid w:val="00C341B7"/>
    <w:rsid w:val="00C37B54"/>
    <w:rsid w:val="00C4464A"/>
    <w:rsid w:val="00C47C44"/>
    <w:rsid w:val="00C5172D"/>
    <w:rsid w:val="00C5475D"/>
    <w:rsid w:val="00C55612"/>
    <w:rsid w:val="00C6283B"/>
    <w:rsid w:val="00C62949"/>
    <w:rsid w:val="00C64577"/>
    <w:rsid w:val="00C6536D"/>
    <w:rsid w:val="00C77966"/>
    <w:rsid w:val="00C819B5"/>
    <w:rsid w:val="00C82412"/>
    <w:rsid w:val="00C824D6"/>
    <w:rsid w:val="00C842DE"/>
    <w:rsid w:val="00C843A8"/>
    <w:rsid w:val="00C8702E"/>
    <w:rsid w:val="00C916C9"/>
    <w:rsid w:val="00C94C99"/>
    <w:rsid w:val="00C956A4"/>
    <w:rsid w:val="00C96571"/>
    <w:rsid w:val="00C96AA0"/>
    <w:rsid w:val="00C97795"/>
    <w:rsid w:val="00CA1049"/>
    <w:rsid w:val="00CA5496"/>
    <w:rsid w:val="00CA5ACC"/>
    <w:rsid w:val="00CB0CF9"/>
    <w:rsid w:val="00CB37D3"/>
    <w:rsid w:val="00CB40A5"/>
    <w:rsid w:val="00CB4292"/>
    <w:rsid w:val="00CB4997"/>
    <w:rsid w:val="00CB6F81"/>
    <w:rsid w:val="00CB6F85"/>
    <w:rsid w:val="00CC0174"/>
    <w:rsid w:val="00CC02F1"/>
    <w:rsid w:val="00CC29A7"/>
    <w:rsid w:val="00CC3455"/>
    <w:rsid w:val="00CD2019"/>
    <w:rsid w:val="00CD3F89"/>
    <w:rsid w:val="00CD4137"/>
    <w:rsid w:val="00CD446E"/>
    <w:rsid w:val="00CD59FF"/>
    <w:rsid w:val="00CE36DD"/>
    <w:rsid w:val="00CE70B0"/>
    <w:rsid w:val="00CF0077"/>
    <w:rsid w:val="00CF0F14"/>
    <w:rsid w:val="00CF3DD7"/>
    <w:rsid w:val="00CF7B46"/>
    <w:rsid w:val="00D00F5B"/>
    <w:rsid w:val="00D0123D"/>
    <w:rsid w:val="00D038FC"/>
    <w:rsid w:val="00D14533"/>
    <w:rsid w:val="00D14ADF"/>
    <w:rsid w:val="00D173E2"/>
    <w:rsid w:val="00D1765B"/>
    <w:rsid w:val="00D2305D"/>
    <w:rsid w:val="00D24ABF"/>
    <w:rsid w:val="00D2720A"/>
    <w:rsid w:val="00D27261"/>
    <w:rsid w:val="00D428EE"/>
    <w:rsid w:val="00D4375A"/>
    <w:rsid w:val="00D43EF0"/>
    <w:rsid w:val="00D44C86"/>
    <w:rsid w:val="00D46D1F"/>
    <w:rsid w:val="00D52992"/>
    <w:rsid w:val="00D5447F"/>
    <w:rsid w:val="00D54579"/>
    <w:rsid w:val="00D60C5D"/>
    <w:rsid w:val="00D60E49"/>
    <w:rsid w:val="00D61073"/>
    <w:rsid w:val="00D62A60"/>
    <w:rsid w:val="00D646E9"/>
    <w:rsid w:val="00D65653"/>
    <w:rsid w:val="00D668FE"/>
    <w:rsid w:val="00D74156"/>
    <w:rsid w:val="00D75A06"/>
    <w:rsid w:val="00D82E21"/>
    <w:rsid w:val="00D86279"/>
    <w:rsid w:val="00D9109F"/>
    <w:rsid w:val="00D92507"/>
    <w:rsid w:val="00D93680"/>
    <w:rsid w:val="00D9412A"/>
    <w:rsid w:val="00D94715"/>
    <w:rsid w:val="00D9541B"/>
    <w:rsid w:val="00D96105"/>
    <w:rsid w:val="00DA0650"/>
    <w:rsid w:val="00DA225C"/>
    <w:rsid w:val="00DA7EB6"/>
    <w:rsid w:val="00DB7EA2"/>
    <w:rsid w:val="00DC4707"/>
    <w:rsid w:val="00DC49A5"/>
    <w:rsid w:val="00DC501C"/>
    <w:rsid w:val="00DC6896"/>
    <w:rsid w:val="00DD00C2"/>
    <w:rsid w:val="00DD0580"/>
    <w:rsid w:val="00DD1B7D"/>
    <w:rsid w:val="00DD386F"/>
    <w:rsid w:val="00DD482F"/>
    <w:rsid w:val="00DD49BD"/>
    <w:rsid w:val="00DD6A5F"/>
    <w:rsid w:val="00DE2FFF"/>
    <w:rsid w:val="00DE461A"/>
    <w:rsid w:val="00DE601C"/>
    <w:rsid w:val="00DF1452"/>
    <w:rsid w:val="00DF14A5"/>
    <w:rsid w:val="00DF1C98"/>
    <w:rsid w:val="00DF2823"/>
    <w:rsid w:val="00DF317B"/>
    <w:rsid w:val="00DF33B2"/>
    <w:rsid w:val="00DF3801"/>
    <w:rsid w:val="00E00B39"/>
    <w:rsid w:val="00E0226F"/>
    <w:rsid w:val="00E04706"/>
    <w:rsid w:val="00E1082D"/>
    <w:rsid w:val="00E12769"/>
    <w:rsid w:val="00E15453"/>
    <w:rsid w:val="00E15BB3"/>
    <w:rsid w:val="00E1735D"/>
    <w:rsid w:val="00E179E1"/>
    <w:rsid w:val="00E202B5"/>
    <w:rsid w:val="00E20F59"/>
    <w:rsid w:val="00E331A6"/>
    <w:rsid w:val="00E34BE2"/>
    <w:rsid w:val="00E47415"/>
    <w:rsid w:val="00E476E8"/>
    <w:rsid w:val="00E7032D"/>
    <w:rsid w:val="00E7077F"/>
    <w:rsid w:val="00E70F3A"/>
    <w:rsid w:val="00E712A7"/>
    <w:rsid w:val="00E74720"/>
    <w:rsid w:val="00E749EB"/>
    <w:rsid w:val="00E753BB"/>
    <w:rsid w:val="00E76A29"/>
    <w:rsid w:val="00E76D97"/>
    <w:rsid w:val="00E77D10"/>
    <w:rsid w:val="00E858CA"/>
    <w:rsid w:val="00E87F87"/>
    <w:rsid w:val="00E93BA9"/>
    <w:rsid w:val="00E952C4"/>
    <w:rsid w:val="00E958B6"/>
    <w:rsid w:val="00EA063F"/>
    <w:rsid w:val="00EA06B6"/>
    <w:rsid w:val="00EA0EAC"/>
    <w:rsid w:val="00EA1DD5"/>
    <w:rsid w:val="00EA44EB"/>
    <w:rsid w:val="00EA4825"/>
    <w:rsid w:val="00EB0D3A"/>
    <w:rsid w:val="00EB1B0D"/>
    <w:rsid w:val="00EB1DEC"/>
    <w:rsid w:val="00EB31F6"/>
    <w:rsid w:val="00EC0B3E"/>
    <w:rsid w:val="00EC1C4C"/>
    <w:rsid w:val="00EC3DD2"/>
    <w:rsid w:val="00ED2B79"/>
    <w:rsid w:val="00ED2D57"/>
    <w:rsid w:val="00ED41BC"/>
    <w:rsid w:val="00EE041D"/>
    <w:rsid w:val="00EE1F3E"/>
    <w:rsid w:val="00EE2412"/>
    <w:rsid w:val="00EF0B5E"/>
    <w:rsid w:val="00EF104F"/>
    <w:rsid w:val="00EF1A0F"/>
    <w:rsid w:val="00EF4726"/>
    <w:rsid w:val="00EF59E9"/>
    <w:rsid w:val="00EF76DA"/>
    <w:rsid w:val="00EF770C"/>
    <w:rsid w:val="00F01F43"/>
    <w:rsid w:val="00F05991"/>
    <w:rsid w:val="00F10EAF"/>
    <w:rsid w:val="00F131C3"/>
    <w:rsid w:val="00F15441"/>
    <w:rsid w:val="00F16B9B"/>
    <w:rsid w:val="00F17DF2"/>
    <w:rsid w:val="00F226CA"/>
    <w:rsid w:val="00F25D31"/>
    <w:rsid w:val="00F26676"/>
    <w:rsid w:val="00F31F95"/>
    <w:rsid w:val="00F33497"/>
    <w:rsid w:val="00F373AA"/>
    <w:rsid w:val="00F4103A"/>
    <w:rsid w:val="00F4179B"/>
    <w:rsid w:val="00F4336C"/>
    <w:rsid w:val="00F437FB"/>
    <w:rsid w:val="00F43F02"/>
    <w:rsid w:val="00F463CD"/>
    <w:rsid w:val="00F51897"/>
    <w:rsid w:val="00F53D12"/>
    <w:rsid w:val="00F541F9"/>
    <w:rsid w:val="00F55BE5"/>
    <w:rsid w:val="00F60538"/>
    <w:rsid w:val="00F60A9B"/>
    <w:rsid w:val="00F639BF"/>
    <w:rsid w:val="00F6450E"/>
    <w:rsid w:val="00F64EEC"/>
    <w:rsid w:val="00F73493"/>
    <w:rsid w:val="00F74537"/>
    <w:rsid w:val="00F767E5"/>
    <w:rsid w:val="00F77A23"/>
    <w:rsid w:val="00F80B47"/>
    <w:rsid w:val="00F80C0F"/>
    <w:rsid w:val="00F82CD8"/>
    <w:rsid w:val="00F85A3E"/>
    <w:rsid w:val="00F8606C"/>
    <w:rsid w:val="00F93EEF"/>
    <w:rsid w:val="00FA0250"/>
    <w:rsid w:val="00FA043A"/>
    <w:rsid w:val="00FA5BD4"/>
    <w:rsid w:val="00FA6314"/>
    <w:rsid w:val="00FB030B"/>
    <w:rsid w:val="00FB35A0"/>
    <w:rsid w:val="00FB385D"/>
    <w:rsid w:val="00FB3E6D"/>
    <w:rsid w:val="00FC46FA"/>
    <w:rsid w:val="00FC4EF9"/>
    <w:rsid w:val="00FC5079"/>
    <w:rsid w:val="00FD107B"/>
    <w:rsid w:val="00FD18F5"/>
    <w:rsid w:val="00FD1BA9"/>
    <w:rsid w:val="00FD3758"/>
    <w:rsid w:val="00FD6CFD"/>
    <w:rsid w:val="00FE15DD"/>
    <w:rsid w:val="00FE3824"/>
    <w:rsid w:val="00FE3AB0"/>
    <w:rsid w:val="00FE5852"/>
    <w:rsid w:val="00FE5C1F"/>
    <w:rsid w:val="00FE6428"/>
    <w:rsid w:val="00FF3EBF"/>
    <w:rsid w:val="00FF5DDA"/>
    <w:rsid w:val="00FF73D4"/>
    <w:rsid w:val="1C2D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Times New Roman" w:cs="Times New Roman"/>
      <w:sz w:val="22"/>
      <w:lang w:val="en-AU" w:eastAsia="ja-JP" w:bidi="ar-SA"/>
    </w:rPr>
  </w:style>
  <w:style w:type="paragraph" w:styleId="2">
    <w:name w:val="heading 1"/>
    <w:basedOn w:val="1"/>
    <w:next w:val="1"/>
    <w:qFormat/>
    <w:uiPriority w:val="0"/>
    <w:pPr>
      <w:keepNext/>
      <w:ind w:firstLine="360"/>
      <w:outlineLvl w:val="0"/>
    </w:pPr>
    <w:rPr>
      <w:i/>
      <w:sz w:val="24"/>
    </w:rPr>
  </w:style>
  <w:style w:type="paragraph" w:styleId="3">
    <w:name w:val="heading 2"/>
    <w:basedOn w:val="1"/>
    <w:next w:val="1"/>
    <w:qFormat/>
    <w:uiPriority w:val="0"/>
    <w:pPr>
      <w:keepNext/>
      <w:ind w:left="360"/>
      <w:outlineLvl w:val="1"/>
    </w:pPr>
    <w:rPr>
      <w:sz w:val="24"/>
    </w:rPr>
  </w:style>
  <w:style w:type="paragraph" w:styleId="4">
    <w:name w:val="heading 3"/>
    <w:basedOn w:val="1"/>
    <w:next w:val="1"/>
    <w:qFormat/>
    <w:uiPriority w:val="0"/>
    <w:pPr>
      <w:keepNext/>
      <w:ind w:left="708"/>
      <w:outlineLvl w:val="2"/>
    </w:pPr>
    <w:rPr>
      <w:sz w:val="24"/>
      <w:lang w:val="en-GB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b/>
      <w:sz w:val="24"/>
      <w:lang w:val="en-GB"/>
    </w:rPr>
  </w:style>
  <w:style w:type="paragraph" w:styleId="6">
    <w:name w:val="heading 5"/>
    <w:basedOn w:val="1"/>
    <w:next w:val="1"/>
    <w:qFormat/>
    <w:uiPriority w:val="0"/>
    <w:pPr>
      <w:keepNext/>
      <w:outlineLvl w:val="4"/>
    </w:pPr>
    <w:rPr>
      <w:b/>
      <w:u w:val="single"/>
      <w:lang w:val="en-GB"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30"/>
    <w:uiPriority w:val="99"/>
    <w:pPr>
      <w:tabs>
        <w:tab w:val="center" w:pos="4703"/>
        <w:tab w:val="right" w:pos="9406"/>
      </w:tabs>
    </w:pPr>
  </w:style>
  <w:style w:type="paragraph" w:styleId="9">
    <w:name w:val="header"/>
    <w:basedOn w:val="1"/>
    <w:uiPriority w:val="0"/>
    <w:pPr>
      <w:tabs>
        <w:tab w:val="center" w:pos="4703"/>
        <w:tab w:val="right" w:pos="9406"/>
      </w:tabs>
    </w:pPr>
  </w:style>
  <w:style w:type="paragraph" w:styleId="10">
    <w:name w:val="toc 1"/>
    <w:basedOn w:val="1"/>
    <w:next w:val="1"/>
    <w:uiPriority w:val="39"/>
    <w:pPr>
      <w:tabs>
        <w:tab w:val="left" w:pos="480"/>
        <w:tab w:val="right" w:leader="dot" w:pos="9408"/>
      </w:tabs>
    </w:pPr>
  </w:style>
  <w:style w:type="paragraph" w:styleId="11">
    <w:name w:val="Subtitle"/>
    <w:basedOn w:val="1"/>
    <w:qFormat/>
    <w:uiPriority w:val="0"/>
    <w:pPr>
      <w:jc w:val="center"/>
    </w:pPr>
    <w:rPr>
      <w:b/>
      <w:sz w:val="24"/>
    </w:rPr>
  </w:style>
  <w:style w:type="paragraph" w:styleId="12">
    <w:name w:val="Title"/>
    <w:basedOn w:val="1"/>
    <w:qFormat/>
    <w:uiPriority w:val="0"/>
    <w:pPr>
      <w:jc w:val="center"/>
    </w:pPr>
    <w:rPr>
      <w:b/>
      <w:sz w:val="24"/>
    </w:r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uiPriority w:val="99"/>
    <w:rPr>
      <w:color w:val="0000FF"/>
      <w:u w:val="single"/>
    </w:rPr>
  </w:style>
  <w:style w:type="table" w:styleId="17">
    <w:name w:val="Table Grid"/>
    <w:basedOn w:val="1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Action"/>
    <w:basedOn w:val="1"/>
    <w:link w:val="21"/>
    <w:qFormat/>
    <w:uiPriority w:val="0"/>
    <w:pPr>
      <w:numPr>
        <w:ilvl w:val="0"/>
        <w:numId w:val="1"/>
      </w:numPr>
      <w:tabs>
        <w:tab w:val="left" w:pos="317"/>
      </w:tabs>
    </w:pPr>
    <w:rPr>
      <w:rFonts w:cs="Arial"/>
      <w:color w:val="0000FF"/>
      <w:szCs w:val="22"/>
    </w:rPr>
  </w:style>
  <w:style w:type="paragraph" w:customStyle="1" w:styleId="19">
    <w:name w:val="Bullet1"/>
    <w:basedOn w:val="18"/>
    <w:link w:val="22"/>
    <w:qFormat/>
    <w:uiPriority w:val="0"/>
    <w:pPr>
      <w:numPr>
        <w:numId w:val="2"/>
      </w:numPr>
      <w:tabs>
        <w:tab w:val="left" w:pos="360"/>
      </w:tabs>
    </w:pPr>
    <w:rPr>
      <w:color w:val="auto"/>
    </w:rPr>
  </w:style>
  <w:style w:type="paragraph" w:customStyle="1" w:styleId="20">
    <w:name w:val="Bullet2"/>
    <w:basedOn w:val="18"/>
    <w:uiPriority w:val="0"/>
    <w:pPr>
      <w:numPr>
        <w:ilvl w:val="1"/>
        <w:numId w:val="2"/>
      </w:numPr>
    </w:pPr>
    <w:rPr>
      <w:color w:val="auto"/>
    </w:rPr>
  </w:style>
  <w:style w:type="character" w:customStyle="1" w:styleId="21">
    <w:name w:val="Action Char"/>
    <w:basedOn w:val="13"/>
    <w:link w:val="18"/>
    <w:uiPriority w:val="0"/>
    <w:rPr>
      <w:rFonts w:ascii="Calibri" w:hAnsi="Calibri" w:cs="Arial"/>
      <w:color w:val="0000FF"/>
      <w:sz w:val="22"/>
      <w:szCs w:val="22"/>
      <w:lang w:eastAsia="ja-JP"/>
    </w:rPr>
  </w:style>
  <w:style w:type="character" w:customStyle="1" w:styleId="22">
    <w:name w:val="Bullet1 Car"/>
    <w:basedOn w:val="21"/>
    <w:link w:val="19"/>
    <w:uiPriority w:val="0"/>
    <w:rPr>
      <w:rFonts w:ascii="Calibri" w:hAnsi="Calibri" w:cs="Arial"/>
      <w:color w:val="0000FF"/>
      <w:sz w:val="22"/>
      <w:szCs w:val="22"/>
      <w:lang w:eastAsia="ja-JP"/>
    </w:rPr>
  </w:style>
  <w:style w:type="character" w:customStyle="1" w:styleId="23">
    <w:name w:val="Balloon Text Char"/>
    <w:basedOn w:val="13"/>
    <w:link w:val="7"/>
    <w:uiPriority w:val="0"/>
    <w:rPr>
      <w:rFonts w:ascii="Tahoma" w:hAnsi="Tahoma" w:cs="Tahoma"/>
      <w:sz w:val="16"/>
      <w:szCs w:val="16"/>
      <w:lang w:eastAsia="ja-JP"/>
    </w:rPr>
  </w:style>
  <w:style w:type="paragraph" w:customStyle="1" w:styleId="24">
    <w:name w:val="List Paragraph"/>
    <w:basedOn w:val="1"/>
    <w:link w:val="27"/>
    <w:qFormat/>
    <w:uiPriority w:val="34"/>
    <w:pPr>
      <w:ind w:left="720"/>
      <w:contextualSpacing/>
    </w:pPr>
  </w:style>
  <w:style w:type="paragraph" w:customStyle="1" w:styleId="25">
    <w:name w:val="Bullet Style2"/>
    <w:basedOn w:val="24"/>
    <w:link w:val="28"/>
    <w:qFormat/>
    <w:uiPriority w:val="0"/>
    <w:pPr>
      <w:numPr>
        <w:ilvl w:val="1"/>
        <w:numId w:val="3"/>
      </w:numPr>
      <w:ind w:left="884" w:hanging="283"/>
      <w:jc w:val="both"/>
    </w:pPr>
    <w:rPr>
      <w:szCs w:val="22"/>
    </w:rPr>
  </w:style>
  <w:style w:type="paragraph" w:customStyle="1" w:styleId="26">
    <w:name w:val="Bullet Style1"/>
    <w:basedOn w:val="24"/>
    <w:link w:val="29"/>
    <w:qFormat/>
    <w:uiPriority w:val="0"/>
    <w:pPr>
      <w:numPr>
        <w:ilvl w:val="0"/>
        <w:numId w:val="4"/>
      </w:numPr>
      <w:jc w:val="both"/>
    </w:pPr>
    <w:rPr>
      <w:szCs w:val="22"/>
    </w:rPr>
  </w:style>
  <w:style w:type="character" w:customStyle="1" w:styleId="27">
    <w:name w:val="List Paragraph Char"/>
    <w:basedOn w:val="13"/>
    <w:link w:val="24"/>
    <w:qFormat/>
    <w:uiPriority w:val="34"/>
    <w:rPr>
      <w:rFonts w:ascii="Arial" w:hAnsi="Arial"/>
      <w:sz w:val="22"/>
      <w:lang w:eastAsia="ja-JP"/>
    </w:rPr>
  </w:style>
  <w:style w:type="character" w:customStyle="1" w:styleId="28">
    <w:name w:val="Bullet Style2 Char"/>
    <w:basedOn w:val="27"/>
    <w:link w:val="25"/>
    <w:uiPriority w:val="0"/>
    <w:rPr>
      <w:rFonts w:ascii="Calibri" w:hAnsi="Calibri"/>
      <w:sz w:val="22"/>
      <w:szCs w:val="22"/>
      <w:lang w:eastAsia="ja-JP"/>
    </w:rPr>
  </w:style>
  <w:style w:type="character" w:customStyle="1" w:styleId="29">
    <w:name w:val="Bullet Style1 Char"/>
    <w:basedOn w:val="27"/>
    <w:link w:val="26"/>
    <w:uiPriority w:val="0"/>
    <w:rPr>
      <w:rFonts w:ascii="Calibri" w:hAnsi="Calibri"/>
      <w:sz w:val="22"/>
      <w:szCs w:val="22"/>
      <w:lang w:eastAsia="ja-JP"/>
    </w:rPr>
  </w:style>
  <w:style w:type="character" w:customStyle="1" w:styleId="30">
    <w:name w:val="Footer Char"/>
    <w:basedOn w:val="13"/>
    <w:link w:val="8"/>
    <w:uiPriority w:val="99"/>
    <w:rPr>
      <w:rFonts w:ascii="Calibri" w:hAnsi="Calibri"/>
      <w:sz w:val="22"/>
      <w:lang w:eastAsia="ja-JP"/>
    </w:rPr>
  </w:style>
  <w:style w:type="paragraph" w:customStyle="1" w:styleId="31">
    <w:name w:val="No Spacing"/>
    <w:link w:val="3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2">
    <w:name w:val="No Spacing Char"/>
    <w:basedOn w:val="13"/>
    <w:link w:val="31"/>
    <w:uiPriority w:val="1"/>
    <w:rPr>
      <w:rFonts w:asciiTheme="minorHAnsi" w:hAnsiTheme="minorHAnsi" w:eastAsiaTheme="minorEastAsia" w:cstheme="minorBidi"/>
      <w:sz w:val="22"/>
      <w:szCs w:val="22"/>
      <w:lang w:val="en-US" w:eastAsia="en-US"/>
    </w:rPr>
  </w:style>
  <w:style w:type="character" w:customStyle="1" w:styleId="33">
    <w:name w:val="Placeholder Text"/>
    <w:basedOn w:val="1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Torres\My%20Documents\Templates\Meeting%20%20Minute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230FFC-EEA1-4524-9EFD-B91C0C0CFE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 Minutes template</Template>
  <Company>Schneider Electric</Company>
  <Pages>1</Pages>
  <Words>122</Words>
  <Characters>698</Characters>
  <Lines>5</Lines>
  <Paragraphs>1</Paragraphs>
  <ScaleCrop>false</ScaleCrop>
  <LinksUpToDate>false</LinksUpToDate>
  <CharactersWithSpaces>819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2017-09-18T13:27:00Z</dcterms:created>
  <dc:creator>Young Choi</dc:creator>
  <cp:lastModifiedBy>Administrator</cp:lastModifiedBy>
  <cp:lastPrinted>2010-08-10T01:56:00Z</cp:lastPrinted>
  <dcterms:modified xsi:type="dcterms:W3CDTF">2017-09-21T16:21:55Z</dcterms:modified>
  <dc:subject>Multi-Cluster</dc:subject>
  <dc:title>Team Meeting Minutes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0x01010058DDEB47312E4967BFC1576B96E8C3D400F20E72AB7A81B741BECBABB3EE1D640E</vt:lpwstr>
  </property>
  <property fmtid="{D5CDD505-2E9C-101B-9397-08002B2CF9AE}" pid="3" name="ReportCreatedBy">
    <vt:lpwstr/>
  </property>
  <property fmtid="{D5CDD505-2E9C-101B-9397-08002B2CF9AE}" pid="4" name="ReportCategory">
    <vt:lpwstr>Minutes</vt:lpwstr>
  </property>
  <property fmtid="{D5CDD505-2E9C-101B-9397-08002B2CF9AE}" pid="5" name="ReportCreated">
    <vt:lpwstr/>
  </property>
  <property fmtid="{D5CDD505-2E9C-101B-9397-08002B2CF9AE}" pid="6" name="ReportStatus">
    <vt:lpwstr>Period To Date</vt:lpwstr>
  </property>
  <property fmtid="{D5CDD505-2E9C-101B-9397-08002B2CF9AE}" pid="7" name="SaveToReportHistory">
    <vt:lpwstr>0</vt:lpwstr>
  </property>
  <property fmtid="{D5CDD505-2E9C-101B-9397-08002B2CF9AE}" pid="8" name="ParentId">
    <vt:lpwstr/>
  </property>
  <property fmtid="{D5CDD505-2E9C-101B-9397-08002B2CF9AE}" pid="9" name="ReportDescription">
    <vt:lpwstr/>
  </property>
  <property fmtid="{D5CDD505-2E9C-101B-9397-08002B2CF9AE}" pid="10" name="ReportModified">
    <vt:lpwstr/>
  </property>
  <property fmtid="{D5CDD505-2E9C-101B-9397-08002B2CF9AE}" pid="11" name="ReportOwner">
    <vt:lpwstr>1164;#Amélie TORRES - SESA76758</vt:lpwstr>
  </property>
  <property fmtid="{D5CDD505-2E9C-101B-9397-08002B2CF9AE}" pid="12" name="ReportModifiedBy">
    <vt:lpwstr/>
  </property>
  <property fmtid="{D5CDD505-2E9C-101B-9397-08002B2CF9AE}" pid="13" name="KSOProductBuildVer">
    <vt:lpwstr>2052-10.1.0.6748</vt:lpwstr>
  </property>
</Properties>
</file>