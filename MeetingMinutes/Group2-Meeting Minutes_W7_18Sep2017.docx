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7"/>
        <w:gridCol w:w="7621"/>
      </w:tblGrid>
      <w:tr w:rsidR="002F5494" w:rsidRPr="002E18EE">
        <w:trPr>
          <w:trHeight w:val="2086"/>
        </w:trPr>
        <w:tc>
          <w:tcPr>
            <w:tcW w:w="9558" w:type="dxa"/>
            <w:gridSpan w:val="2"/>
            <w:vAlign w:val="center"/>
          </w:tcPr>
          <w:p w:rsidR="007C20AA" w:rsidRDefault="002E18EE" w:rsidP="002846D9">
            <w:pPr>
              <w:jc w:val="center"/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</w:pPr>
            <w:r w:rsidRPr="002E18EE"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  <w:t>Assignment 2</w:t>
            </w:r>
          </w:p>
          <w:p w:rsidR="002E18EE" w:rsidRPr="002E18EE" w:rsidRDefault="002E18EE" w:rsidP="002846D9">
            <w:pPr>
              <w:jc w:val="center"/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  <w:t>Meeting Minutes</w:t>
            </w:r>
          </w:p>
        </w:tc>
      </w:tr>
      <w:tr w:rsidR="002F5494" w:rsidRPr="002E18EE">
        <w:tc>
          <w:tcPr>
            <w:tcW w:w="1809" w:type="dxa"/>
          </w:tcPr>
          <w:p w:rsidR="002F5494" w:rsidRPr="002E18EE" w:rsidRDefault="002F5494" w:rsidP="002F5494">
            <w:pPr>
              <w:rPr>
                <w:rFonts w:ascii="Times New Roman" w:hAnsi="Times New Roman"/>
                <w:sz w:val="24"/>
                <w:szCs w:val="24"/>
              </w:rPr>
            </w:pPr>
            <w:r w:rsidRPr="002E18EE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7749" w:type="dxa"/>
          </w:tcPr>
          <w:p w:rsidR="002F5494" w:rsidRPr="002E18EE" w:rsidRDefault="00A06FC2" w:rsidP="00F4336C">
            <w:pPr>
              <w:rPr>
                <w:rFonts w:ascii="Times New Roman" w:hAnsi="Times New Roman"/>
                <w:sz w:val="28"/>
                <w:szCs w:val="28"/>
              </w:rPr>
            </w:pPr>
            <w:bookmarkStart w:id="0" w:name="date"/>
            <w:r>
              <w:rPr>
                <w:rFonts w:ascii="Times New Roman" w:hAnsi="Times New Roman"/>
                <w:sz w:val="28"/>
                <w:szCs w:val="28"/>
              </w:rPr>
              <w:t>18</w:t>
            </w:r>
            <w:r w:rsidR="00270158" w:rsidRPr="002E18E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E18EE">
              <w:rPr>
                <w:rFonts w:ascii="Times New Roman" w:hAnsi="Times New Roman"/>
                <w:sz w:val="28"/>
                <w:szCs w:val="28"/>
              </w:rPr>
              <w:t>September</w:t>
            </w:r>
            <w:r w:rsidR="004B7253" w:rsidRPr="002E18EE">
              <w:rPr>
                <w:rFonts w:ascii="Times New Roman" w:hAnsi="Times New Roman"/>
                <w:sz w:val="28"/>
                <w:szCs w:val="28"/>
              </w:rPr>
              <w:t xml:space="preserve"> 20</w:t>
            </w:r>
            <w:bookmarkEnd w:id="0"/>
            <w:r w:rsidR="002E18EE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</w:tr>
    </w:tbl>
    <w:p w:rsidR="00F60A9B" w:rsidRPr="002E18EE" w:rsidRDefault="00F60A9B">
      <w:pPr>
        <w:jc w:val="center"/>
        <w:rPr>
          <w:rFonts w:ascii="Times New Roman" w:hAnsi="Times New Roman"/>
          <w:sz w:val="24"/>
        </w:rPr>
      </w:pPr>
    </w:p>
    <w:p w:rsidR="00136BE2" w:rsidRPr="002E18EE" w:rsidRDefault="00136BE2">
      <w:pPr>
        <w:rPr>
          <w:rFonts w:ascii="Times New Roman" w:hAnsi="Times New Roman"/>
          <w:b/>
          <w:sz w:val="12"/>
          <w:szCs w:val="22"/>
          <w:u w:val="single"/>
        </w:rPr>
      </w:pPr>
    </w:p>
    <w:p w:rsidR="0087202F" w:rsidRPr="002E18EE" w:rsidRDefault="00F60A9B">
      <w:pPr>
        <w:rPr>
          <w:rFonts w:ascii="Times New Roman" w:hAnsi="Times New Roman"/>
          <w:sz w:val="24"/>
          <w:szCs w:val="24"/>
          <w:u w:val="single"/>
        </w:rPr>
      </w:pPr>
      <w:r w:rsidRPr="002E18EE">
        <w:rPr>
          <w:rFonts w:ascii="Times New Roman" w:hAnsi="Times New Roman"/>
          <w:b/>
          <w:sz w:val="24"/>
          <w:szCs w:val="24"/>
          <w:u w:val="single"/>
        </w:rPr>
        <w:t>P</w:t>
      </w:r>
      <w:r w:rsidR="00896D43" w:rsidRPr="002E18EE">
        <w:rPr>
          <w:rFonts w:ascii="Times New Roman" w:hAnsi="Times New Roman"/>
          <w:b/>
          <w:sz w:val="24"/>
          <w:szCs w:val="24"/>
          <w:u w:val="single"/>
        </w:rPr>
        <w:t>resent</w:t>
      </w:r>
      <w:r w:rsidR="00C07532" w:rsidRPr="002E18EE">
        <w:rPr>
          <w:rFonts w:ascii="Times New Roman" w:hAnsi="Times New Roman"/>
          <w:sz w:val="24"/>
          <w:szCs w:val="24"/>
          <w:u w:val="single"/>
        </w:rPr>
        <w:t>:</w:t>
      </w: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426"/>
        <w:gridCol w:w="2693"/>
        <w:gridCol w:w="425"/>
        <w:gridCol w:w="2693"/>
        <w:gridCol w:w="426"/>
      </w:tblGrid>
      <w:tr w:rsidR="00C824D6" w:rsidRPr="002E18EE">
        <w:tc>
          <w:tcPr>
            <w:tcW w:w="2943" w:type="dxa"/>
            <w:vAlign w:val="bottom"/>
          </w:tcPr>
          <w:p w:rsidR="00C824D6" w:rsidRPr="002E18EE" w:rsidRDefault="002E18EE" w:rsidP="00E1735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Alan Shen</w:t>
            </w:r>
          </w:p>
        </w:tc>
        <w:tc>
          <w:tcPr>
            <w:tcW w:w="426" w:type="dxa"/>
          </w:tcPr>
          <w:p w:rsidR="00C824D6" w:rsidRPr="002E18EE" w:rsidRDefault="00F4336C" w:rsidP="00E1735D">
            <w:pPr>
              <w:jc w:val="center"/>
              <w:rPr>
                <w:rFonts w:ascii="Times New Roman" w:hAnsi="Times New Roman"/>
                <w:szCs w:val="22"/>
              </w:rPr>
            </w:pPr>
            <w:r w:rsidRPr="002E18EE"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center"/>
          </w:tcPr>
          <w:p w:rsidR="00C824D6" w:rsidRPr="002E18EE" w:rsidRDefault="002E18EE" w:rsidP="00E1735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Girishkumar Dhotarkar</w:t>
            </w:r>
          </w:p>
        </w:tc>
        <w:tc>
          <w:tcPr>
            <w:tcW w:w="425" w:type="dxa"/>
          </w:tcPr>
          <w:p w:rsidR="00C824D6" w:rsidRPr="002E18EE" w:rsidRDefault="004226F2" w:rsidP="00E1735D">
            <w:pPr>
              <w:jc w:val="center"/>
              <w:rPr>
                <w:rFonts w:ascii="Times New Roman" w:hAnsi="Times New Roman"/>
                <w:szCs w:val="22"/>
              </w:rPr>
            </w:pPr>
            <w:r w:rsidRPr="002E18EE"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center"/>
          </w:tcPr>
          <w:p w:rsidR="00C824D6" w:rsidRPr="002E18EE" w:rsidRDefault="002E18EE" w:rsidP="00E1735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Nagib Shah</w:t>
            </w:r>
          </w:p>
        </w:tc>
        <w:tc>
          <w:tcPr>
            <w:tcW w:w="426" w:type="dxa"/>
          </w:tcPr>
          <w:p w:rsidR="00C824D6" w:rsidRPr="002E18EE" w:rsidRDefault="00C824D6" w:rsidP="00E1735D">
            <w:pPr>
              <w:jc w:val="center"/>
              <w:rPr>
                <w:rFonts w:ascii="Times New Roman" w:hAnsi="Times New Roman"/>
                <w:szCs w:val="22"/>
              </w:rPr>
            </w:pPr>
            <w:r w:rsidRPr="002E18EE">
              <w:rPr>
                <w:rFonts w:ascii="Times New Roman" w:hAnsi="Times New Roman"/>
                <w:szCs w:val="22"/>
              </w:rPr>
              <w:t>X</w:t>
            </w:r>
          </w:p>
        </w:tc>
      </w:tr>
      <w:tr w:rsidR="00C824D6" w:rsidRPr="002E18EE">
        <w:tc>
          <w:tcPr>
            <w:tcW w:w="2943" w:type="dxa"/>
            <w:vAlign w:val="bottom"/>
          </w:tcPr>
          <w:p w:rsidR="00C824D6" w:rsidRPr="002E18EE" w:rsidRDefault="00BA7155" w:rsidP="00E1735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Qiushi</w:t>
            </w:r>
            <w:r w:rsidR="002B3207">
              <w:rPr>
                <w:rFonts w:ascii="Times New Roman" w:hAnsi="Times New Roman"/>
                <w:sz w:val="20"/>
              </w:rPr>
              <w:t xml:space="preserve"> (Rachel)</w:t>
            </w:r>
            <w:r>
              <w:rPr>
                <w:rFonts w:ascii="Times New Roman" w:hAnsi="Times New Roman"/>
                <w:sz w:val="20"/>
              </w:rPr>
              <w:t xml:space="preserve"> Zhang</w:t>
            </w:r>
          </w:p>
        </w:tc>
        <w:tc>
          <w:tcPr>
            <w:tcW w:w="426" w:type="dxa"/>
          </w:tcPr>
          <w:p w:rsidR="00C824D6" w:rsidRPr="002E18EE" w:rsidRDefault="00004D66" w:rsidP="00E1735D">
            <w:pPr>
              <w:jc w:val="center"/>
              <w:rPr>
                <w:rFonts w:ascii="Times New Roman" w:hAnsi="Times New Roman"/>
                <w:szCs w:val="22"/>
              </w:rPr>
            </w:pPr>
            <w:r w:rsidRPr="002E18EE"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bottom"/>
          </w:tcPr>
          <w:p w:rsidR="00C824D6" w:rsidRPr="002E18EE" w:rsidRDefault="00BA7155" w:rsidP="00E1735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Xinan</w:t>
            </w:r>
            <w:r w:rsidR="00F55BE5">
              <w:rPr>
                <w:rFonts w:ascii="Times New Roman" w:hAnsi="Times New Roman"/>
                <w:sz w:val="20"/>
              </w:rPr>
              <w:t xml:space="preserve"> (Langley)</w:t>
            </w:r>
            <w:r>
              <w:rPr>
                <w:rFonts w:ascii="Times New Roman" w:hAnsi="Times New Roman"/>
                <w:sz w:val="20"/>
              </w:rPr>
              <w:t xml:space="preserve"> Ma</w:t>
            </w:r>
          </w:p>
        </w:tc>
        <w:tc>
          <w:tcPr>
            <w:tcW w:w="425" w:type="dxa"/>
          </w:tcPr>
          <w:p w:rsidR="00C824D6" w:rsidRPr="002E18EE" w:rsidRDefault="00C824D6" w:rsidP="00E1735D">
            <w:pPr>
              <w:jc w:val="center"/>
              <w:rPr>
                <w:rFonts w:ascii="Times New Roman" w:hAnsi="Times New Roman"/>
                <w:szCs w:val="22"/>
              </w:rPr>
            </w:pPr>
            <w:r w:rsidRPr="002E18EE"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bottom"/>
          </w:tcPr>
          <w:p w:rsidR="00C824D6" w:rsidRPr="002E18EE" w:rsidRDefault="00BA7155" w:rsidP="00E1735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Young Choi</w:t>
            </w:r>
          </w:p>
        </w:tc>
        <w:tc>
          <w:tcPr>
            <w:tcW w:w="426" w:type="dxa"/>
          </w:tcPr>
          <w:p w:rsidR="00C824D6" w:rsidRPr="002E18EE" w:rsidRDefault="00BA7155" w:rsidP="00E1735D">
            <w:pPr>
              <w:jc w:val="center"/>
              <w:rPr>
                <w:rFonts w:ascii="Times New Roman" w:hAnsi="Times New Roman"/>
                <w:szCs w:val="22"/>
              </w:rPr>
            </w:pPr>
            <w:r w:rsidRPr="002E18EE">
              <w:rPr>
                <w:rFonts w:ascii="Times New Roman" w:hAnsi="Times New Roman"/>
                <w:szCs w:val="22"/>
              </w:rPr>
              <w:t>X</w:t>
            </w:r>
          </w:p>
        </w:tc>
      </w:tr>
    </w:tbl>
    <w:p w:rsidR="00091410" w:rsidRPr="002E18EE" w:rsidRDefault="00091410" w:rsidP="0018085E">
      <w:pPr>
        <w:rPr>
          <w:rFonts w:ascii="Times New Roman" w:hAnsi="Times New Roman"/>
          <w:b/>
          <w:bCs/>
          <w:smallCaps/>
          <w:color w:val="008000"/>
          <w:sz w:val="36"/>
          <w:szCs w:val="36"/>
          <w:u w:val="single"/>
        </w:rPr>
      </w:pPr>
    </w:p>
    <w:p w:rsidR="00384180" w:rsidRPr="00271D10" w:rsidRDefault="002F5494" w:rsidP="0018085E">
      <w:pPr>
        <w:rPr>
          <w:rFonts w:ascii="Times New Roman" w:hAnsi="Times New Roman"/>
          <w:b/>
          <w:bCs/>
          <w:smallCaps/>
          <w:color w:val="E36C0A" w:themeColor="accent6" w:themeShade="BF"/>
          <w:szCs w:val="22"/>
          <w:u w:val="single"/>
        </w:rPr>
      </w:pPr>
      <w:r w:rsidRPr="00271D10">
        <w:rPr>
          <w:rFonts w:ascii="Times New Roman" w:hAnsi="Times New Roman"/>
          <w:b/>
          <w:bCs/>
          <w:smallCaps/>
          <w:color w:val="E36C0A" w:themeColor="accent6" w:themeShade="BF"/>
          <w:sz w:val="36"/>
          <w:szCs w:val="36"/>
          <w:u w:val="single"/>
        </w:rPr>
        <w:t>M</w:t>
      </w:r>
      <w:r w:rsidR="0018085E" w:rsidRPr="00271D10">
        <w:rPr>
          <w:rFonts w:ascii="Times New Roman" w:hAnsi="Times New Roman"/>
          <w:b/>
          <w:bCs/>
          <w:smallCaps/>
          <w:color w:val="E36C0A" w:themeColor="accent6" w:themeShade="BF"/>
          <w:sz w:val="36"/>
          <w:szCs w:val="36"/>
          <w:u w:val="single"/>
        </w:rPr>
        <w:t>inutes</w:t>
      </w:r>
    </w:p>
    <w:tbl>
      <w:tblPr>
        <w:tblW w:w="9889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796"/>
      </w:tblGrid>
      <w:tr w:rsidR="00145EBF" w:rsidRPr="002E18EE">
        <w:tc>
          <w:tcPr>
            <w:tcW w:w="2093" w:type="dxa"/>
          </w:tcPr>
          <w:p w:rsidR="00145EBF" w:rsidRPr="002E18EE" w:rsidRDefault="00BD1310" w:rsidP="00E15453">
            <w:pPr>
              <w:rPr>
                <w:rFonts w:ascii="Times New Roman" w:hAnsi="Times New Roman"/>
                <w:b/>
                <w:szCs w:val="22"/>
              </w:rPr>
            </w:pPr>
            <w:r w:rsidRPr="002E18EE">
              <w:rPr>
                <w:rFonts w:ascii="Times New Roman" w:hAnsi="Times New Roman"/>
                <w:b/>
                <w:szCs w:val="22"/>
              </w:rPr>
              <w:t>Agenda</w:t>
            </w:r>
          </w:p>
        </w:tc>
        <w:tc>
          <w:tcPr>
            <w:tcW w:w="7796" w:type="dxa"/>
          </w:tcPr>
          <w:p w:rsidR="00F4336C" w:rsidRPr="002E18EE" w:rsidRDefault="00A06FC2" w:rsidP="00C21DDB">
            <w:pPr>
              <w:pStyle w:val="ListParagraph"/>
              <w:numPr>
                <w:ilvl w:val="0"/>
                <w:numId w:val="5"/>
              </w:numPr>
              <w:ind w:left="357" w:hanging="35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Discuss </w:t>
            </w:r>
            <w:r w:rsidR="00E202B5">
              <w:rPr>
                <w:rFonts w:ascii="Times New Roman" w:hAnsi="Times New Roman"/>
              </w:rPr>
              <w:t xml:space="preserve">Drafted </w:t>
            </w:r>
            <w:r>
              <w:rPr>
                <w:rFonts w:ascii="Times New Roman" w:hAnsi="Times New Roman"/>
              </w:rPr>
              <w:t xml:space="preserve">Design and </w:t>
            </w:r>
            <w:r w:rsidR="006A30A3">
              <w:rPr>
                <w:rFonts w:ascii="Times New Roman" w:hAnsi="Times New Roman"/>
              </w:rPr>
              <w:t>Visualisation</w:t>
            </w:r>
            <w:r>
              <w:rPr>
                <w:rFonts w:ascii="Times New Roman" w:hAnsi="Times New Roman"/>
              </w:rPr>
              <w:t xml:space="preserve"> </w:t>
            </w:r>
          </w:p>
          <w:p w:rsidR="00896D43" w:rsidRPr="002E18EE" w:rsidRDefault="006A30A3" w:rsidP="00C21DDB">
            <w:pPr>
              <w:pStyle w:val="ListParagraph"/>
              <w:numPr>
                <w:ilvl w:val="0"/>
                <w:numId w:val="5"/>
              </w:numPr>
              <w:spacing w:before="120" w:after="120"/>
              <w:ind w:left="357" w:hanging="35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Finalise</w:t>
            </w:r>
            <w:r w:rsidR="00A06FC2">
              <w:rPr>
                <w:rFonts w:ascii="Times New Roman" w:hAnsi="Times New Roman"/>
              </w:rPr>
              <w:t xml:space="preserve"> </w:t>
            </w:r>
            <w:r w:rsidR="00E202B5">
              <w:rPr>
                <w:rFonts w:ascii="Times New Roman" w:hAnsi="Times New Roman"/>
              </w:rPr>
              <w:t xml:space="preserve">Approach for </w:t>
            </w:r>
            <w:r w:rsidR="00A06FC2">
              <w:rPr>
                <w:rFonts w:ascii="Times New Roman" w:hAnsi="Times New Roman"/>
              </w:rPr>
              <w:t xml:space="preserve">Design and </w:t>
            </w:r>
            <w:r>
              <w:rPr>
                <w:rFonts w:ascii="Times New Roman" w:hAnsi="Times New Roman"/>
              </w:rPr>
              <w:t>visualisation</w:t>
            </w:r>
            <w:r w:rsidR="00A06FC2">
              <w:rPr>
                <w:rFonts w:ascii="Times New Roman" w:hAnsi="Times New Roman"/>
              </w:rPr>
              <w:t xml:space="preserve"> </w:t>
            </w:r>
          </w:p>
        </w:tc>
      </w:tr>
      <w:tr w:rsidR="0072249D" w:rsidRPr="002E18EE">
        <w:tc>
          <w:tcPr>
            <w:tcW w:w="2093" w:type="dxa"/>
          </w:tcPr>
          <w:p w:rsidR="0072249D" w:rsidRPr="002E18EE" w:rsidRDefault="009B6014" w:rsidP="00E15453">
            <w:pPr>
              <w:rPr>
                <w:rFonts w:ascii="Times New Roman" w:hAnsi="Times New Roman"/>
                <w:b/>
                <w:szCs w:val="22"/>
              </w:rPr>
            </w:pPr>
            <w:r w:rsidRPr="002E18EE">
              <w:rPr>
                <w:rFonts w:ascii="Times New Roman" w:hAnsi="Times New Roman"/>
                <w:b/>
                <w:szCs w:val="22"/>
              </w:rPr>
              <w:t>Outcome</w:t>
            </w:r>
          </w:p>
        </w:tc>
        <w:tc>
          <w:tcPr>
            <w:tcW w:w="7796" w:type="dxa"/>
          </w:tcPr>
          <w:p w:rsidR="00DC501C" w:rsidRPr="0056143B" w:rsidRDefault="00A06FC2" w:rsidP="00C21DDB">
            <w:pPr>
              <w:pStyle w:val="BulletStyle1"/>
              <w:numPr>
                <w:ilvl w:val="0"/>
                <w:numId w:val="7"/>
              </w:numPr>
              <w:spacing w:before="120" w:after="1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Discussion</w:t>
            </w:r>
            <w:r w:rsidR="009B6014" w:rsidRPr="002E18EE">
              <w:rPr>
                <w:rFonts w:ascii="Times New Roman" w:hAnsi="Times New Roman"/>
                <w:b/>
              </w:rPr>
              <w:t>:</w:t>
            </w:r>
          </w:p>
          <w:p w:rsidR="00DC501C" w:rsidRDefault="006A30A3" w:rsidP="00C21DDB">
            <w:pPr>
              <w:pStyle w:val="BulletStyle1"/>
              <w:numPr>
                <w:ilvl w:val="0"/>
                <w:numId w:val="6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Discussed</w:t>
            </w:r>
            <w:r w:rsidR="00A06FC2">
              <w:rPr>
                <w:rFonts w:ascii="Times New Roman" w:hAnsi="Times New Roman"/>
              </w:rPr>
              <w:t xml:space="preserve"> Following are few design and visualisation </w:t>
            </w:r>
          </w:p>
          <w:p w:rsidR="00A06FC2" w:rsidRDefault="00A06FC2" w:rsidP="00E202B5">
            <w:pPr>
              <w:pStyle w:val="BulletStyle1"/>
              <w:numPr>
                <w:ilvl w:val="0"/>
                <w:numId w:val="9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Best Time to Fly - Wheel Lay-Out </w:t>
            </w:r>
            <w:r w:rsidR="00E202B5">
              <w:rPr>
                <w:rFonts w:ascii="Times New Roman" w:hAnsi="Times New Roman"/>
              </w:rPr>
              <w:t>By Nagib</w:t>
            </w:r>
          </w:p>
          <w:p w:rsidR="00E202B5" w:rsidRDefault="00E202B5" w:rsidP="00E202B5">
            <w:pPr>
              <w:pStyle w:val="BulletStyle1"/>
              <w:numPr>
                <w:ilvl w:val="0"/>
                <w:numId w:val="9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Worst Performing Airport – Heat Map by Alan</w:t>
            </w:r>
          </w:p>
          <w:p w:rsidR="00E202B5" w:rsidRDefault="00E202B5" w:rsidP="00E202B5">
            <w:pPr>
              <w:pStyle w:val="BulletStyle1"/>
              <w:numPr>
                <w:ilvl w:val="0"/>
                <w:numId w:val="9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Airline </w:t>
            </w:r>
            <w:r w:rsidR="006A30A3">
              <w:rPr>
                <w:rFonts w:ascii="Times New Roman" w:hAnsi="Times New Roman"/>
              </w:rPr>
              <w:t>On time</w:t>
            </w:r>
            <w:r>
              <w:rPr>
                <w:rFonts w:ascii="Times New Roman" w:hAnsi="Times New Roman"/>
              </w:rPr>
              <w:t xml:space="preserve"> Performance – Young </w:t>
            </w:r>
          </w:p>
          <w:p w:rsidR="00A06FC2" w:rsidRDefault="00A06FC2" w:rsidP="00A06FC2">
            <w:pPr>
              <w:pStyle w:val="BulletStyle1"/>
              <w:numPr>
                <w:ilvl w:val="0"/>
                <w:numId w:val="0"/>
              </w:numPr>
              <w:spacing w:before="120" w:after="120"/>
              <w:ind w:left="717"/>
              <w:rPr>
                <w:rFonts w:ascii="Times New Roman" w:hAnsi="Times New Roman"/>
              </w:rPr>
            </w:pPr>
          </w:p>
          <w:p w:rsidR="00A06FC2" w:rsidRPr="002E18EE" w:rsidRDefault="00A06FC2" w:rsidP="00A06FC2">
            <w:pPr>
              <w:pStyle w:val="BulletStyle1"/>
              <w:numPr>
                <w:ilvl w:val="0"/>
                <w:numId w:val="0"/>
              </w:numPr>
              <w:spacing w:before="120" w:after="120"/>
              <w:ind w:left="717"/>
              <w:rPr>
                <w:rFonts w:ascii="Times New Roman" w:hAnsi="Times New Roman"/>
              </w:rPr>
            </w:pPr>
          </w:p>
          <w:p w:rsidR="000C7ADE" w:rsidRDefault="000C7ADE" w:rsidP="00C21DDB">
            <w:pPr>
              <w:pStyle w:val="BulletStyle1"/>
              <w:numPr>
                <w:ilvl w:val="0"/>
                <w:numId w:val="6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Next meeting time</w:t>
            </w:r>
          </w:p>
          <w:p w:rsidR="00B560F7" w:rsidRPr="000C7ADE" w:rsidRDefault="00A06FC2" w:rsidP="00C21DDB">
            <w:pPr>
              <w:pStyle w:val="BulletStyle1"/>
              <w:numPr>
                <w:ilvl w:val="1"/>
                <w:numId w:val="6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 Sep 2017 (Mon) at 9:0</w:t>
            </w:r>
            <w:r w:rsidR="000C7ADE">
              <w:rPr>
                <w:rFonts w:ascii="Times New Roman" w:hAnsi="Times New Roman"/>
              </w:rPr>
              <w:t>0 pm</w:t>
            </w:r>
          </w:p>
          <w:p w:rsidR="0056143B" w:rsidRPr="000C7ADE" w:rsidRDefault="0056143B" w:rsidP="00A06FC2">
            <w:pPr>
              <w:pStyle w:val="BulletStyle1"/>
              <w:numPr>
                <w:ilvl w:val="0"/>
                <w:numId w:val="0"/>
              </w:numPr>
              <w:spacing w:before="120" w:after="120"/>
              <w:ind w:left="720"/>
              <w:rPr>
                <w:rFonts w:ascii="Times New Roman" w:hAnsi="Times New Roman"/>
              </w:rPr>
            </w:pPr>
          </w:p>
        </w:tc>
      </w:tr>
      <w:tr w:rsidR="00145EBF" w:rsidRPr="002E18EE">
        <w:tc>
          <w:tcPr>
            <w:tcW w:w="2093" w:type="dxa"/>
          </w:tcPr>
          <w:p w:rsidR="00145EBF" w:rsidRPr="002E18EE" w:rsidRDefault="00F4336C" w:rsidP="00620E92">
            <w:pPr>
              <w:rPr>
                <w:rFonts w:ascii="Times New Roman" w:hAnsi="Times New Roman"/>
                <w:b/>
                <w:szCs w:val="22"/>
              </w:rPr>
            </w:pPr>
            <w:r w:rsidRPr="002E18EE">
              <w:rPr>
                <w:rFonts w:ascii="Times New Roman" w:hAnsi="Times New Roman"/>
                <w:b/>
                <w:szCs w:val="22"/>
              </w:rPr>
              <w:t>Actions</w:t>
            </w:r>
          </w:p>
        </w:tc>
        <w:tc>
          <w:tcPr>
            <w:tcW w:w="7796" w:type="dxa"/>
          </w:tcPr>
          <w:p w:rsidR="00664A5C" w:rsidRPr="002E18EE" w:rsidRDefault="00A06FC2" w:rsidP="00C21DDB">
            <w:pPr>
              <w:pStyle w:val="ListParagraph"/>
              <w:numPr>
                <w:ilvl w:val="0"/>
                <w:numId w:val="5"/>
              </w:numPr>
              <w:spacing w:before="120" w:after="120"/>
              <w:ind w:left="357" w:hanging="35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Generate visualisation for each of questions along with analysis technique and visualisation lay-out</w:t>
            </w:r>
          </w:p>
          <w:p w:rsidR="00A06FC2" w:rsidRDefault="00F55BE5" w:rsidP="00C21DDB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Nagib</w:t>
            </w:r>
          </w:p>
          <w:p w:rsidR="00151160" w:rsidRDefault="007A43F7" w:rsidP="00C21DDB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Girishkumar</w:t>
            </w:r>
          </w:p>
          <w:p w:rsidR="007A43F7" w:rsidRDefault="00F55BE5" w:rsidP="00C21DDB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Langley</w:t>
            </w:r>
          </w:p>
          <w:p w:rsidR="007A43F7" w:rsidRDefault="002B3207" w:rsidP="00C21DDB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Rachel</w:t>
            </w:r>
          </w:p>
          <w:p w:rsidR="002B3207" w:rsidRDefault="002B3207" w:rsidP="00C21DDB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Alan</w:t>
            </w:r>
          </w:p>
          <w:p w:rsidR="006C126D" w:rsidRPr="006C126D" w:rsidRDefault="006C126D" w:rsidP="00C21DDB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Young</w:t>
            </w:r>
          </w:p>
          <w:p w:rsidR="00E202B5" w:rsidRDefault="006A30A3" w:rsidP="00E202B5">
            <w:pPr>
              <w:pStyle w:val="ListParagraph"/>
              <w:numPr>
                <w:ilvl w:val="0"/>
                <w:numId w:val="5"/>
              </w:numPr>
              <w:spacing w:before="120" w:after="120"/>
              <w:ind w:left="357" w:hanging="35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finalise</w:t>
            </w:r>
            <w:r w:rsidR="00E202B5">
              <w:rPr>
                <w:rFonts w:ascii="Times New Roman" w:hAnsi="Times New Roman"/>
              </w:rPr>
              <w:t xml:space="preserve"> best design and visualisation out of all – Whole team by discussion</w:t>
            </w:r>
          </w:p>
          <w:p w:rsidR="006579B2" w:rsidRPr="00A06FC2" w:rsidRDefault="006579B2" w:rsidP="00E202B5">
            <w:pPr>
              <w:pStyle w:val="ListParagraph"/>
              <w:spacing w:before="120" w:after="120"/>
              <w:ind w:left="357"/>
              <w:rPr>
                <w:rFonts w:ascii="Times New Roman" w:hAnsi="Times New Roman"/>
              </w:rPr>
            </w:pPr>
          </w:p>
        </w:tc>
      </w:tr>
      <w:tr w:rsidR="00145EBF" w:rsidRPr="002E18EE">
        <w:tc>
          <w:tcPr>
            <w:tcW w:w="2093" w:type="dxa"/>
          </w:tcPr>
          <w:p w:rsidR="00145EBF" w:rsidRPr="002E18EE" w:rsidRDefault="00896D43" w:rsidP="00DC4707">
            <w:pPr>
              <w:rPr>
                <w:rFonts w:ascii="Times New Roman" w:hAnsi="Times New Roman"/>
                <w:b/>
                <w:szCs w:val="22"/>
              </w:rPr>
            </w:pPr>
            <w:r w:rsidRPr="002E18EE">
              <w:rPr>
                <w:rFonts w:ascii="Times New Roman" w:hAnsi="Times New Roman"/>
                <w:b/>
                <w:szCs w:val="22"/>
              </w:rPr>
              <w:t>C</w:t>
            </w:r>
            <w:r w:rsidR="007D4896" w:rsidRPr="002E18EE">
              <w:rPr>
                <w:rFonts w:ascii="Times New Roman" w:hAnsi="Times New Roman"/>
                <w:b/>
                <w:szCs w:val="22"/>
              </w:rPr>
              <w:t>onclusion(s)</w:t>
            </w:r>
          </w:p>
        </w:tc>
        <w:tc>
          <w:tcPr>
            <w:tcW w:w="7796" w:type="dxa"/>
          </w:tcPr>
          <w:p w:rsidR="00D9541B" w:rsidRPr="002E18EE" w:rsidRDefault="006A30A3" w:rsidP="00D9541B">
            <w:pPr>
              <w:pStyle w:val="BulletStyle1"/>
              <w:numPr>
                <w:ilvl w:val="0"/>
                <w:numId w:val="0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 are ahead of game, Keep Momentum same.</w:t>
            </w:r>
            <w:bookmarkStart w:id="1" w:name="_GoBack"/>
            <w:bookmarkEnd w:id="1"/>
          </w:p>
          <w:p w:rsidR="00D9541B" w:rsidRPr="002E18EE" w:rsidRDefault="00D9541B" w:rsidP="00D9541B">
            <w:pPr>
              <w:pStyle w:val="BulletStyle1"/>
              <w:numPr>
                <w:ilvl w:val="0"/>
                <w:numId w:val="0"/>
              </w:numPr>
              <w:spacing w:before="120" w:after="120"/>
              <w:rPr>
                <w:rFonts w:ascii="Times New Roman" w:hAnsi="Times New Roman"/>
              </w:rPr>
            </w:pPr>
          </w:p>
        </w:tc>
      </w:tr>
    </w:tbl>
    <w:p w:rsidR="00397CF8" w:rsidRPr="002E18EE" w:rsidRDefault="00397CF8" w:rsidP="00271D10">
      <w:pPr>
        <w:rPr>
          <w:rFonts w:ascii="Times New Roman" w:hAnsi="Times New Roman"/>
        </w:rPr>
      </w:pPr>
    </w:p>
    <w:sectPr w:rsidR="00397CF8" w:rsidRPr="002E18EE" w:rsidSect="007B3FB3">
      <w:headerReference w:type="default" r:id="rId8"/>
      <w:footerReference w:type="default" r:id="rId9"/>
      <w:pgSz w:w="12240" w:h="15840"/>
      <w:pgMar w:top="720" w:right="1411" w:bottom="720" w:left="141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1AD1" w:rsidRDefault="00931AD1">
      <w:r>
        <w:separator/>
      </w:r>
    </w:p>
  </w:endnote>
  <w:endnote w:type="continuationSeparator" w:id="0">
    <w:p w:rsidR="00931AD1" w:rsidRDefault="00931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9BD" w:rsidRPr="00BE13B5" w:rsidRDefault="00BE13B5" w:rsidP="00F60538">
    <w:pPr>
      <w:pStyle w:val="Footer"/>
      <w:pBdr>
        <w:top w:val="single" w:sz="4" w:space="1" w:color="A6A6A6"/>
      </w:pBdr>
      <w:rPr>
        <w:rFonts w:ascii="Times New Roman" w:hAnsi="Times New Roman"/>
        <w:szCs w:val="22"/>
      </w:rPr>
    </w:pPr>
    <w:r w:rsidRPr="00BE13B5">
      <w:rPr>
        <w:rFonts w:ascii="Times New Roman" w:hAnsi="Times New Roman"/>
        <w:szCs w:val="22"/>
      </w:rPr>
      <w:t>COMP5048</w:t>
    </w:r>
    <w:r w:rsidR="00DD49BD" w:rsidRPr="00BE13B5">
      <w:rPr>
        <w:rFonts w:ascii="Times New Roman" w:hAnsi="Times New Roman"/>
        <w:szCs w:val="22"/>
      </w:rPr>
      <w:t xml:space="preserve"> – </w:t>
    </w:r>
    <w:r w:rsidRPr="00BE13B5">
      <w:rPr>
        <w:rFonts w:ascii="Times New Roman" w:hAnsi="Times New Roman"/>
        <w:szCs w:val="22"/>
      </w:rPr>
      <w:t xml:space="preserve">Group 30 </w:t>
    </w:r>
    <w:r w:rsidR="00DD49BD" w:rsidRPr="00BE13B5">
      <w:rPr>
        <w:rFonts w:ascii="Times New Roman" w:hAnsi="Times New Roman"/>
        <w:szCs w:val="22"/>
      </w:rPr>
      <w:t>Meeting Minutes</w:t>
    </w:r>
    <w:r w:rsidR="00DD49BD" w:rsidRPr="00BE13B5">
      <w:rPr>
        <w:rFonts w:ascii="Times New Roman" w:hAnsi="Times New Roman"/>
        <w:szCs w:val="22"/>
      </w:rPr>
      <w:tab/>
    </w:r>
    <w:r w:rsidR="00DD49BD" w:rsidRPr="00BE13B5">
      <w:rPr>
        <w:rFonts w:ascii="Times New Roman" w:hAnsi="Times New Roman"/>
        <w:szCs w:val="22"/>
      </w:rPr>
      <w:tab/>
      <w:t xml:space="preserve">Page </w:t>
    </w:r>
    <w:r w:rsidR="00BA7F5F" w:rsidRPr="00BE13B5">
      <w:rPr>
        <w:rFonts w:ascii="Times New Roman" w:hAnsi="Times New Roman"/>
        <w:b/>
        <w:szCs w:val="22"/>
      </w:rPr>
      <w:fldChar w:fldCharType="begin"/>
    </w:r>
    <w:r w:rsidR="00DD49BD" w:rsidRPr="00BE13B5">
      <w:rPr>
        <w:rFonts w:ascii="Times New Roman" w:hAnsi="Times New Roman"/>
        <w:b/>
        <w:szCs w:val="22"/>
      </w:rPr>
      <w:instrText xml:space="preserve"> PAGE </w:instrText>
    </w:r>
    <w:r w:rsidR="00BA7F5F" w:rsidRPr="00BE13B5">
      <w:rPr>
        <w:rFonts w:ascii="Times New Roman" w:hAnsi="Times New Roman"/>
        <w:b/>
        <w:szCs w:val="22"/>
      </w:rPr>
      <w:fldChar w:fldCharType="separate"/>
    </w:r>
    <w:r w:rsidR="006A30A3">
      <w:rPr>
        <w:rFonts w:ascii="Times New Roman" w:hAnsi="Times New Roman"/>
        <w:b/>
        <w:noProof/>
        <w:szCs w:val="22"/>
      </w:rPr>
      <w:t>1</w:t>
    </w:r>
    <w:r w:rsidR="00BA7F5F" w:rsidRPr="00BE13B5">
      <w:rPr>
        <w:rFonts w:ascii="Times New Roman" w:hAnsi="Times New Roman"/>
        <w:b/>
        <w:szCs w:val="22"/>
      </w:rPr>
      <w:fldChar w:fldCharType="end"/>
    </w:r>
    <w:r w:rsidR="00DD49BD" w:rsidRPr="00BE13B5">
      <w:rPr>
        <w:rFonts w:ascii="Times New Roman" w:hAnsi="Times New Roman"/>
        <w:szCs w:val="22"/>
      </w:rPr>
      <w:t xml:space="preserve"> of </w:t>
    </w:r>
    <w:r w:rsidR="00BA7F5F" w:rsidRPr="00BE13B5">
      <w:rPr>
        <w:rFonts w:ascii="Times New Roman" w:hAnsi="Times New Roman"/>
        <w:b/>
        <w:szCs w:val="22"/>
      </w:rPr>
      <w:fldChar w:fldCharType="begin"/>
    </w:r>
    <w:r w:rsidR="00DD49BD" w:rsidRPr="00BE13B5">
      <w:rPr>
        <w:rFonts w:ascii="Times New Roman" w:hAnsi="Times New Roman"/>
        <w:b/>
        <w:szCs w:val="22"/>
      </w:rPr>
      <w:instrText xml:space="preserve"> NUMPAGES  </w:instrText>
    </w:r>
    <w:r w:rsidR="00BA7F5F" w:rsidRPr="00BE13B5">
      <w:rPr>
        <w:rFonts w:ascii="Times New Roman" w:hAnsi="Times New Roman"/>
        <w:b/>
        <w:szCs w:val="22"/>
      </w:rPr>
      <w:fldChar w:fldCharType="separate"/>
    </w:r>
    <w:r w:rsidR="006A30A3">
      <w:rPr>
        <w:rFonts w:ascii="Times New Roman" w:hAnsi="Times New Roman"/>
        <w:b/>
        <w:noProof/>
        <w:szCs w:val="22"/>
      </w:rPr>
      <w:t>1</w:t>
    </w:r>
    <w:r w:rsidR="00BA7F5F" w:rsidRPr="00BE13B5">
      <w:rPr>
        <w:rFonts w:ascii="Times New Roman" w:hAnsi="Times New Roman"/>
        <w:b/>
        <w:szCs w:val="22"/>
      </w:rPr>
      <w:fldChar w:fldCharType="end"/>
    </w:r>
  </w:p>
  <w:p w:rsidR="00DD49BD" w:rsidRPr="00BE13B5" w:rsidRDefault="009C0326">
    <w:pPr>
      <w:pStyle w:val="Footer"/>
      <w:rPr>
        <w:rFonts w:ascii="Times New Roman" w:hAnsi="Times New Roman"/>
        <w:szCs w:val="22"/>
      </w:rPr>
    </w:pPr>
    <w:r w:rsidRPr="00BE13B5">
      <w:rPr>
        <w:rFonts w:ascii="Times New Roman" w:hAnsi="Times New Roman"/>
        <w:szCs w:val="22"/>
      </w:rPr>
      <w:fldChar w:fldCharType="begin"/>
    </w:r>
    <w:r w:rsidRPr="00BE13B5">
      <w:rPr>
        <w:rFonts w:ascii="Times New Roman" w:hAnsi="Times New Roman"/>
        <w:szCs w:val="22"/>
      </w:rPr>
      <w:instrText xml:space="preserve"> REF date \h  \* MERGEFORMAT </w:instrText>
    </w:r>
    <w:r w:rsidRPr="00BE13B5">
      <w:rPr>
        <w:rFonts w:ascii="Times New Roman" w:hAnsi="Times New Roman"/>
        <w:szCs w:val="22"/>
      </w:rPr>
    </w:r>
    <w:r w:rsidRPr="00BE13B5">
      <w:rPr>
        <w:rFonts w:ascii="Times New Roman" w:hAnsi="Times New Roman"/>
        <w:szCs w:val="22"/>
      </w:rPr>
      <w:fldChar w:fldCharType="separate"/>
    </w:r>
    <w:r w:rsidR="00A06FC2">
      <w:rPr>
        <w:rFonts w:ascii="Times New Roman" w:hAnsi="Times New Roman"/>
        <w:szCs w:val="22"/>
      </w:rPr>
      <w:t>18</w:t>
    </w:r>
    <w:r w:rsidR="00DD49BD" w:rsidRPr="00BE13B5">
      <w:rPr>
        <w:rFonts w:ascii="Times New Roman" w:hAnsi="Times New Roman"/>
        <w:szCs w:val="22"/>
      </w:rPr>
      <w:t xml:space="preserve">th </w:t>
    </w:r>
    <w:r w:rsidR="00BE13B5">
      <w:rPr>
        <w:rFonts w:ascii="Times New Roman" w:hAnsi="Times New Roman"/>
        <w:szCs w:val="22"/>
      </w:rPr>
      <w:t>September</w:t>
    </w:r>
    <w:r w:rsidR="00DD49BD" w:rsidRPr="00BE13B5">
      <w:rPr>
        <w:rFonts w:ascii="Times New Roman" w:hAnsi="Times New Roman"/>
        <w:szCs w:val="22"/>
      </w:rPr>
      <w:t xml:space="preserve"> 201</w:t>
    </w:r>
    <w:r w:rsidR="00BE13B5">
      <w:rPr>
        <w:rFonts w:ascii="Times New Roman" w:hAnsi="Times New Roman"/>
        <w:szCs w:val="22"/>
      </w:rPr>
      <w:t>7</w:t>
    </w:r>
    <w:r w:rsidRPr="00BE13B5">
      <w:rPr>
        <w:rFonts w:ascii="Times New Roman" w:hAnsi="Times New Roman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1AD1" w:rsidRDefault="00931AD1">
      <w:r>
        <w:separator/>
      </w:r>
    </w:p>
  </w:footnote>
  <w:footnote w:type="continuationSeparator" w:id="0">
    <w:p w:rsidR="00931AD1" w:rsidRDefault="00931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9BD" w:rsidRPr="00865CDA" w:rsidRDefault="00865CDA" w:rsidP="00865CDA">
    <w:pPr>
      <w:pStyle w:val="Heading1"/>
      <w:rPr>
        <w:b/>
        <w:color w:val="E36C0A" w:themeColor="accent6" w:themeShade="BF"/>
        <w:sz w:val="72"/>
      </w:rPr>
    </w:pPr>
    <w:r>
      <w:rPr>
        <w:noProof/>
        <w:lang w:eastAsia="ko-KR"/>
      </w:rPr>
      <w:drawing>
        <wp:inline distT="0" distB="0" distL="0" distR="0" wp14:anchorId="0769E240" wp14:editId="6CDF399B">
          <wp:extent cx="1583356" cy="44958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356" cy="449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D49BD">
      <w:t xml:space="preserve">                                     </w:t>
    </w:r>
    <w:r>
      <w:t xml:space="preserve">            </w:t>
    </w:r>
    <w:r w:rsidR="002E18EE">
      <w:t xml:space="preserve">                   </w:t>
    </w:r>
    <w:r w:rsidR="00DD49BD">
      <w:t xml:space="preserve"> </w:t>
    </w:r>
    <w:r w:rsidRPr="00BA7155">
      <w:rPr>
        <w:rFonts w:ascii="Times New Roman" w:hAnsi="Times New Roman"/>
        <w:b/>
        <w:noProof/>
        <w:color w:val="E36C0A" w:themeColor="accent6" w:themeShade="BF"/>
        <w:sz w:val="60"/>
        <w:szCs w:val="60"/>
        <w:lang w:eastAsia="ko-KR"/>
      </w:rPr>
      <w:t xml:space="preserve">Group </w:t>
    </w:r>
    <w:r w:rsidR="00BA7155" w:rsidRPr="00BA7155">
      <w:rPr>
        <w:rFonts w:ascii="Times New Roman" w:hAnsi="Times New Roman"/>
        <w:b/>
        <w:noProof/>
        <w:color w:val="E36C0A" w:themeColor="accent6" w:themeShade="BF"/>
        <w:sz w:val="60"/>
        <w:szCs w:val="60"/>
        <w:lang w:eastAsia="ko-KR"/>
      </w:rPr>
      <w:t>30</w:t>
    </w:r>
  </w:p>
  <w:p w:rsidR="00DD49BD" w:rsidRPr="007A62BE" w:rsidRDefault="00DD49BD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978CF"/>
    <w:multiLevelType w:val="hybridMultilevel"/>
    <w:tmpl w:val="F560011C"/>
    <w:lvl w:ilvl="0" w:tplc="CBAE79A4">
      <w:numFmt w:val="bullet"/>
      <w:pStyle w:val="Action"/>
      <w:lvlText w:val=""/>
      <w:lvlJc w:val="left"/>
      <w:pPr>
        <w:ind w:left="360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70C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ED601D"/>
    <w:multiLevelType w:val="hybridMultilevel"/>
    <w:tmpl w:val="ACF01400"/>
    <w:lvl w:ilvl="0" w:tplc="80D2700A">
      <w:start w:val="1"/>
      <w:numFmt w:val="bullet"/>
      <w:pStyle w:val="BulletStyle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37CEE"/>
    <w:multiLevelType w:val="hybridMultilevel"/>
    <w:tmpl w:val="1E2A94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135C4"/>
    <w:multiLevelType w:val="hybridMultilevel"/>
    <w:tmpl w:val="45E0F832"/>
    <w:lvl w:ilvl="0" w:tplc="2910948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FF40630">
      <w:start w:val="1"/>
      <w:numFmt w:val="bullet"/>
      <w:pStyle w:val="Bullet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E727CA"/>
    <w:multiLevelType w:val="hybridMultilevel"/>
    <w:tmpl w:val="F91C72C4"/>
    <w:lvl w:ilvl="0" w:tplc="0C09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63C8477A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7FD4FAC"/>
    <w:multiLevelType w:val="hybridMultilevel"/>
    <w:tmpl w:val="729676F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171275"/>
    <w:multiLevelType w:val="hybridMultilevel"/>
    <w:tmpl w:val="4C8032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DD2DCE"/>
    <w:multiLevelType w:val="hybridMultilevel"/>
    <w:tmpl w:val="6CCE9E8E"/>
    <w:lvl w:ilvl="0" w:tplc="BF9C65E4">
      <w:start w:val="1"/>
      <w:numFmt w:val="bullet"/>
      <w:lvlText w:val="o"/>
      <w:lvlJc w:val="left"/>
      <w:pPr>
        <w:ind w:left="67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81A5EC4">
      <w:start w:val="1"/>
      <w:numFmt w:val="bullet"/>
      <w:pStyle w:val="BulletStyle2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611CD510">
      <w:start w:val="1"/>
      <w:numFmt w:val="bullet"/>
      <w:lvlText w:val="-"/>
      <w:lvlJc w:val="left"/>
      <w:pPr>
        <w:ind w:left="2117" w:hanging="360"/>
      </w:pPr>
      <w:rPr>
        <w:rFonts w:ascii="Calibri" w:eastAsia="Times New Roman" w:hAnsi="Calibri" w:cs="Times New Roman" w:hint="default"/>
      </w:rPr>
    </w:lvl>
    <w:lvl w:ilvl="3" w:tplc="0C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8" w15:restartNumberingAfterBreak="0">
    <w:nsid w:val="77217D5D"/>
    <w:multiLevelType w:val="hybridMultilevel"/>
    <w:tmpl w:val="474C93E0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2"/>
  </w:num>
  <w:num w:numId="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6E"/>
    <w:rsid w:val="00002A1C"/>
    <w:rsid w:val="00004D66"/>
    <w:rsid w:val="000074AB"/>
    <w:rsid w:val="00007F10"/>
    <w:rsid w:val="000150D5"/>
    <w:rsid w:val="000153B0"/>
    <w:rsid w:val="00017AEF"/>
    <w:rsid w:val="00017DE7"/>
    <w:rsid w:val="0002267E"/>
    <w:rsid w:val="000226C2"/>
    <w:rsid w:val="00024EDE"/>
    <w:rsid w:val="0002762A"/>
    <w:rsid w:val="000316A1"/>
    <w:rsid w:val="00033015"/>
    <w:rsid w:val="00034346"/>
    <w:rsid w:val="00035D60"/>
    <w:rsid w:val="00036068"/>
    <w:rsid w:val="00041A28"/>
    <w:rsid w:val="00043C4A"/>
    <w:rsid w:val="0004672E"/>
    <w:rsid w:val="00047F60"/>
    <w:rsid w:val="00052775"/>
    <w:rsid w:val="00052A19"/>
    <w:rsid w:val="000643B3"/>
    <w:rsid w:val="0006470D"/>
    <w:rsid w:val="000775FE"/>
    <w:rsid w:val="00081766"/>
    <w:rsid w:val="00084C49"/>
    <w:rsid w:val="00086208"/>
    <w:rsid w:val="00086F28"/>
    <w:rsid w:val="00087A7F"/>
    <w:rsid w:val="00090E02"/>
    <w:rsid w:val="000912F6"/>
    <w:rsid w:val="00091410"/>
    <w:rsid w:val="00093842"/>
    <w:rsid w:val="00094A26"/>
    <w:rsid w:val="00095EF8"/>
    <w:rsid w:val="0009649C"/>
    <w:rsid w:val="00097075"/>
    <w:rsid w:val="000A046C"/>
    <w:rsid w:val="000A287D"/>
    <w:rsid w:val="000A3F38"/>
    <w:rsid w:val="000A5C20"/>
    <w:rsid w:val="000A7067"/>
    <w:rsid w:val="000A7B79"/>
    <w:rsid w:val="000B1565"/>
    <w:rsid w:val="000B2745"/>
    <w:rsid w:val="000B2A6F"/>
    <w:rsid w:val="000B33DC"/>
    <w:rsid w:val="000B3BBB"/>
    <w:rsid w:val="000C0411"/>
    <w:rsid w:val="000C2658"/>
    <w:rsid w:val="000C4A67"/>
    <w:rsid w:val="000C7ADE"/>
    <w:rsid w:val="000D23F9"/>
    <w:rsid w:val="000D2407"/>
    <w:rsid w:val="000D32B4"/>
    <w:rsid w:val="000D549E"/>
    <w:rsid w:val="000D6A00"/>
    <w:rsid w:val="000E17AD"/>
    <w:rsid w:val="000E24E0"/>
    <w:rsid w:val="000E3C39"/>
    <w:rsid w:val="000E4646"/>
    <w:rsid w:val="000E4CE8"/>
    <w:rsid w:val="000E6869"/>
    <w:rsid w:val="000E6D23"/>
    <w:rsid w:val="000F01E1"/>
    <w:rsid w:val="000F0F03"/>
    <w:rsid w:val="000F1644"/>
    <w:rsid w:val="000F47FA"/>
    <w:rsid w:val="000F5BEE"/>
    <w:rsid w:val="00110814"/>
    <w:rsid w:val="001120D7"/>
    <w:rsid w:val="00113A41"/>
    <w:rsid w:val="00114E0D"/>
    <w:rsid w:val="001174E5"/>
    <w:rsid w:val="001228B0"/>
    <w:rsid w:val="00122C92"/>
    <w:rsid w:val="0012579B"/>
    <w:rsid w:val="00126C66"/>
    <w:rsid w:val="00127499"/>
    <w:rsid w:val="00132B3B"/>
    <w:rsid w:val="00133330"/>
    <w:rsid w:val="00134907"/>
    <w:rsid w:val="00136BE2"/>
    <w:rsid w:val="001377C2"/>
    <w:rsid w:val="001423C9"/>
    <w:rsid w:val="00144039"/>
    <w:rsid w:val="00144A4D"/>
    <w:rsid w:val="00145AAB"/>
    <w:rsid w:val="00145EBF"/>
    <w:rsid w:val="0014643A"/>
    <w:rsid w:val="00146CE4"/>
    <w:rsid w:val="001473F1"/>
    <w:rsid w:val="00150FB2"/>
    <w:rsid w:val="00151160"/>
    <w:rsid w:val="00153B8D"/>
    <w:rsid w:val="00157A26"/>
    <w:rsid w:val="00157B5A"/>
    <w:rsid w:val="00161153"/>
    <w:rsid w:val="001656D7"/>
    <w:rsid w:val="00166239"/>
    <w:rsid w:val="001676D3"/>
    <w:rsid w:val="001679BF"/>
    <w:rsid w:val="0017120F"/>
    <w:rsid w:val="00171D5A"/>
    <w:rsid w:val="00174ED1"/>
    <w:rsid w:val="0017763F"/>
    <w:rsid w:val="00180546"/>
    <w:rsid w:val="0018085E"/>
    <w:rsid w:val="00183DC1"/>
    <w:rsid w:val="00184B58"/>
    <w:rsid w:val="00185E61"/>
    <w:rsid w:val="00191877"/>
    <w:rsid w:val="00193256"/>
    <w:rsid w:val="001A0245"/>
    <w:rsid w:val="001A11D1"/>
    <w:rsid w:val="001A2268"/>
    <w:rsid w:val="001A71C5"/>
    <w:rsid w:val="001B09DB"/>
    <w:rsid w:val="001B25D8"/>
    <w:rsid w:val="001B2ACB"/>
    <w:rsid w:val="001B363E"/>
    <w:rsid w:val="001B7195"/>
    <w:rsid w:val="001C1150"/>
    <w:rsid w:val="001C4ADF"/>
    <w:rsid w:val="001C4EDF"/>
    <w:rsid w:val="001D15B9"/>
    <w:rsid w:val="001D22D7"/>
    <w:rsid w:val="001D36FD"/>
    <w:rsid w:val="001D43B1"/>
    <w:rsid w:val="001D7E12"/>
    <w:rsid w:val="001E6DF9"/>
    <w:rsid w:val="001E7BF3"/>
    <w:rsid w:val="001F12A1"/>
    <w:rsid w:val="001F17B9"/>
    <w:rsid w:val="001F4D10"/>
    <w:rsid w:val="001F64DC"/>
    <w:rsid w:val="00201D37"/>
    <w:rsid w:val="00202C68"/>
    <w:rsid w:val="00203DB7"/>
    <w:rsid w:val="00205F17"/>
    <w:rsid w:val="0020660F"/>
    <w:rsid w:val="00207ADC"/>
    <w:rsid w:val="00207B63"/>
    <w:rsid w:val="00210358"/>
    <w:rsid w:val="00213014"/>
    <w:rsid w:val="00220E03"/>
    <w:rsid w:val="00223FC6"/>
    <w:rsid w:val="002255A0"/>
    <w:rsid w:val="002318AA"/>
    <w:rsid w:val="0023328F"/>
    <w:rsid w:val="00234BE0"/>
    <w:rsid w:val="00235E71"/>
    <w:rsid w:val="00237D18"/>
    <w:rsid w:val="00246D8E"/>
    <w:rsid w:val="002551E9"/>
    <w:rsid w:val="002552E6"/>
    <w:rsid w:val="0025714C"/>
    <w:rsid w:val="00262B16"/>
    <w:rsid w:val="00270158"/>
    <w:rsid w:val="00271D10"/>
    <w:rsid w:val="0027215D"/>
    <w:rsid w:val="00272549"/>
    <w:rsid w:val="00273815"/>
    <w:rsid w:val="00277D52"/>
    <w:rsid w:val="00280113"/>
    <w:rsid w:val="002836FD"/>
    <w:rsid w:val="00283C95"/>
    <w:rsid w:val="002846D9"/>
    <w:rsid w:val="00284859"/>
    <w:rsid w:val="00286B3A"/>
    <w:rsid w:val="0029336F"/>
    <w:rsid w:val="00297765"/>
    <w:rsid w:val="002A272F"/>
    <w:rsid w:val="002A3DFE"/>
    <w:rsid w:val="002A51D8"/>
    <w:rsid w:val="002A5824"/>
    <w:rsid w:val="002B0525"/>
    <w:rsid w:val="002B1F6B"/>
    <w:rsid w:val="002B3207"/>
    <w:rsid w:val="002B4538"/>
    <w:rsid w:val="002B5481"/>
    <w:rsid w:val="002B6506"/>
    <w:rsid w:val="002C22AF"/>
    <w:rsid w:val="002C4BA4"/>
    <w:rsid w:val="002C55EA"/>
    <w:rsid w:val="002C6118"/>
    <w:rsid w:val="002C69B9"/>
    <w:rsid w:val="002D40EE"/>
    <w:rsid w:val="002E18EE"/>
    <w:rsid w:val="002E29FB"/>
    <w:rsid w:val="002E3FE3"/>
    <w:rsid w:val="002F27A6"/>
    <w:rsid w:val="002F405E"/>
    <w:rsid w:val="002F50E4"/>
    <w:rsid w:val="002F5494"/>
    <w:rsid w:val="002F71A2"/>
    <w:rsid w:val="0030009C"/>
    <w:rsid w:val="0030168B"/>
    <w:rsid w:val="0030672E"/>
    <w:rsid w:val="00306907"/>
    <w:rsid w:val="00312482"/>
    <w:rsid w:val="00314D36"/>
    <w:rsid w:val="00316B5B"/>
    <w:rsid w:val="00320244"/>
    <w:rsid w:val="0032214D"/>
    <w:rsid w:val="0032382B"/>
    <w:rsid w:val="00323AAE"/>
    <w:rsid w:val="00324B5D"/>
    <w:rsid w:val="00330BFB"/>
    <w:rsid w:val="00335F16"/>
    <w:rsid w:val="0033647B"/>
    <w:rsid w:val="0034175A"/>
    <w:rsid w:val="00344D37"/>
    <w:rsid w:val="0034628E"/>
    <w:rsid w:val="00347724"/>
    <w:rsid w:val="0035149E"/>
    <w:rsid w:val="00353A3C"/>
    <w:rsid w:val="00357620"/>
    <w:rsid w:val="00360DD7"/>
    <w:rsid w:val="00367370"/>
    <w:rsid w:val="00367797"/>
    <w:rsid w:val="00371DDB"/>
    <w:rsid w:val="00376291"/>
    <w:rsid w:val="0037722E"/>
    <w:rsid w:val="00382CE9"/>
    <w:rsid w:val="00383493"/>
    <w:rsid w:val="00384180"/>
    <w:rsid w:val="00386344"/>
    <w:rsid w:val="003917E4"/>
    <w:rsid w:val="003924D9"/>
    <w:rsid w:val="003932A1"/>
    <w:rsid w:val="0039414F"/>
    <w:rsid w:val="00396B83"/>
    <w:rsid w:val="003970B4"/>
    <w:rsid w:val="00397CF8"/>
    <w:rsid w:val="003A0D1C"/>
    <w:rsid w:val="003A1513"/>
    <w:rsid w:val="003A3466"/>
    <w:rsid w:val="003A4A9D"/>
    <w:rsid w:val="003B073B"/>
    <w:rsid w:val="003B23F2"/>
    <w:rsid w:val="003B7C95"/>
    <w:rsid w:val="003C0BFF"/>
    <w:rsid w:val="003C15DF"/>
    <w:rsid w:val="003C53B6"/>
    <w:rsid w:val="003C7C23"/>
    <w:rsid w:val="003C7FDB"/>
    <w:rsid w:val="003D1231"/>
    <w:rsid w:val="003D20D8"/>
    <w:rsid w:val="003E0106"/>
    <w:rsid w:val="003E331E"/>
    <w:rsid w:val="003E62A5"/>
    <w:rsid w:val="004029C0"/>
    <w:rsid w:val="00403326"/>
    <w:rsid w:val="00404936"/>
    <w:rsid w:val="00406FEF"/>
    <w:rsid w:val="00412C7E"/>
    <w:rsid w:val="004131BA"/>
    <w:rsid w:val="00416326"/>
    <w:rsid w:val="00416B0A"/>
    <w:rsid w:val="004178FF"/>
    <w:rsid w:val="00417EE6"/>
    <w:rsid w:val="004226F2"/>
    <w:rsid w:val="00424BC0"/>
    <w:rsid w:val="00426016"/>
    <w:rsid w:val="00430D13"/>
    <w:rsid w:val="00433E71"/>
    <w:rsid w:val="0044239B"/>
    <w:rsid w:val="004436B2"/>
    <w:rsid w:val="0045142F"/>
    <w:rsid w:val="00451678"/>
    <w:rsid w:val="004536CF"/>
    <w:rsid w:val="00454C27"/>
    <w:rsid w:val="004630C9"/>
    <w:rsid w:val="00466468"/>
    <w:rsid w:val="00470989"/>
    <w:rsid w:val="00470BC9"/>
    <w:rsid w:val="00472AA5"/>
    <w:rsid w:val="00474448"/>
    <w:rsid w:val="00482AF9"/>
    <w:rsid w:val="00483FEF"/>
    <w:rsid w:val="00484463"/>
    <w:rsid w:val="004903E1"/>
    <w:rsid w:val="00496836"/>
    <w:rsid w:val="00496E8D"/>
    <w:rsid w:val="004A2399"/>
    <w:rsid w:val="004A7453"/>
    <w:rsid w:val="004A7FF6"/>
    <w:rsid w:val="004B256F"/>
    <w:rsid w:val="004B366D"/>
    <w:rsid w:val="004B579C"/>
    <w:rsid w:val="004B5A3D"/>
    <w:rsid w:val="004B7253"/>
    <w:rsid w:val="004C013F"/>
    <w:rsid w:val="004C29F1"/>
    <w:rsid w:val="004C4E30"/>
    <w:rsid w:val="004C6505"/>
    <w:rsid w:val="004D0E2A"/>
    <w:rsid w:val="004D45FE"/>
    <w:rsid w:val="004D6621"/>
    <w:rsid w:val="004E1FC7"/>
    <w:rsid w:val="004E375E"/>
    <w:rsid w:val="004E45D6"/>
    <w:rsid w:val="004E4D77"/>
    <w:rsid w:val="004E4ECA"/>
    <w:rsid w:val="004E5496"/>
    <w:rsid w:val="004E55A0"/>
    <w:rsid w:val="004E58DA"/>
    <w:rsid w:val="004F4773"/>
    <w:rsid w:val="00503C18"/>
    <w:rsid w:val="00506534"/>
    <w:rsid w:val="0050660C"/>
    <w:rsid w:val="00507795"/>
    <w:rsid w:val="00513D73"/>
    <w:rsid w:val="005147DB"/>
    <w:rsid w:val="00516C32"/>
    <w:rsid w:val="0052318E"/>
    <w:rsid w:val="00524AE1"/>
    <w:rsid w:val="00525CEC"/>
    <w:rsid w:val="005262CB"/>
    <w:rsid w:val="00527534"/>
    <w:rsid w:val="005312DB"/>
    <w:rsid w:val="00532C56"/>
    <w:rsid w:val="00533107"/>
    <w:rsid w:val="00534E79"/>
    <w:rsid w:val="0053603D"/>
    <w:rsid w:val="00541BE5"/>
    <w:rsid w:val="00544284"/>
    <w:rsid w:val="005475CC"/>
    <w:rsid w:val="00555149"/>
    <w:rsid w:val="0056143B"/>
    <w:rsid w:val="00564DAB"/>
    <w:rsid w:val="0056672B"/>
    <w:rsid w:val="005668F4"/>
    <w:rsid w:val="00567D6B"/>
    <w:rsid w:val="00570BF9"/>
    <w:rsid w:val="005733D2"/>
    <w:rsid w:val="00577A41"/>
    <w:rsid w:val="00583B8C"/>
    <w:rsid w:val="00585E69"/>
    <w:rsid w:val="00586071"/>
    <w:rsid w:val="005865D7"/>
    <w:rsid w:val="005867A8"/>
    <w:rsid w:val="0059182E"/>
    <w:rsid w:val="00592138"/>
    <w:rsid w:val="005953F6"/>
    <w:rsid w:val="005A75E6"/>
    <w:rsid w:val="005B0506"/>
    <w:rsid w:val="005B335C"/>
    <w:rsid w:val="005B6F9F"/>
    <w:rsid w:val="005C09EC"/>
    <w:rsid w:val="005C0A74"/>
    <w:rsid w:val="005C1214"/>
    <w:rsid w:val="005C5483"/>
    <w:rsid w:val="005D453A"/>
    <w:rsid w:val="005D4F78"/>
    <w:rsid w:val="005D53CC"/>
    <w:rsid w:val="005E08AA"/>
    <w:rsid w:val="005E2DD9"/>
    <w:rsid w:val="005E46FA"/>
    <w:rsid w:val="005E7556"/>
    <w:rsid w:val="005F0021"/>
    <w:rsid w:val="005F0AC7"/>
    <w:rsid w:val="005F3083"/>
    <w:rsid w:val="005F690C"/>
    <w:rsid w:val="005F7D54"/>
    <w:rsid w:val="006002E9"/>
    <w:rsid w:val="00600B5F"/>
    <w:rsid w:val="00603557"/>
    <w:rsid w:val="0060625C"/>
    <w:rsid w:val="006116BE"/>
    <w:rsid w:val="00612F08"/>
    <w:rsid w:val="00617DF0"/>
    <w:rsid w:val="00620E92"/>
    <w:rsid w:val="00622905"/>
    <w:rsid w:val="00622DB2"/>
    <w:rsid w:val="00643A1C"/>
    <w:rsid w:val="00646138"/>
    <w:rsid w:val="00650C03"/>
    <w:rsid w:val="0065613C"/>
    <w:rsid w:val="006579B2"/>
    <w:rsid w:val="00660630"/>
    <w:rsid w:val="006623E8"/>
    <w:rsid w:val="00664787"/>
    <w:rsid w:val="00664A5C"/>
    <w:rsid w:val="00665BA2"/>
    <w:rsid w:val="00674F7F"/>
    <w:rsid w:val="00676055"/>
    <w:rsid w:val="0068137C"/>
    <w:rsid w:val="006813AA"/>
    <w:rsid w:val="00685693"/>
    <w:rsid w:val="00685FAD"/>
    <w:rsid w:val="006873C4"/>
    <w:rsid w:val="006A143E"/>
    <w:rsid w:val="006A21FA"/>
    <w:rsid w:val="006A3060"/>
    <w:rsid w:val="006A30A3"/>
    <w:rsid w:val="006A5B83"/>
    <w:rsid w:val="006C126D"/>
    <w:rsid w:val="006C316C"/>
    <w:rsid w:val="006C4E22"/>
    <w:rsid w:val="006C702D"/>
    <w:rsid w:val="006C75A5"/>
    <w:rsid w:val="006D2645"/>
    <w:rsid w:val="006D3761"/>
    <w:rsid w:val="006D4575"/>
    <w:rsid w:val="006D53C0"/>
    <w:rsid w:val="006D59C6"/>
    <w:rsid w:val="006D7047"/>
    <w:rsid w:val="006D7323"/>
    <w:rsid w:val="006E0651"/>
    <w:rsid w:val="006E4503"/>
    <w:rsid w:val="006E4B56"/>
    <w:rsid w:val="006E5724"/>
    <w:rsid w:val="006F3F5E"/>
    <w:rsid w:val="006F4421"/>
    <w:rsid w:val="006F6077"/>
    <w:rsid w:val="007030B1"/>
    <w:rsid w:val="00704266"/>
    <w:rsid w:val="00710375"/>
    <w:rsid w:val="007136E6"/>
    <w:rsid w:val="007157CA"/>
    <w:rsid w:val="007200B2"/>
    <w:rsid w:val="00721773"/>
    <w:rsid w:val="0072249D"/>
    <w:rsid w:val="00723622"/>
    <w:rsid w:val="00723988"/>
    <w:rsid w:val="0072554C"/>
    <w:rsid w:val="00725B50"/>
    <w:rsid w:val="00727271"/>
    <w:rsid w:val="007279C0"/>
    <w:rsid w:val="00731A28"/>
    <w:rsid w:val="007353D0"/>
    <w:rsid w:val="0073554F"/>
    <w:rsid w:val="00736FF5"/>
    <w:rsid w:val="00742075"/>
    <w:rsid w:val="00746E6F"/>
    <w:rsid w:val="00752A53"/>
    <w:rsid w:val="007541E0"/>
    <w:rsid w:val="007569CF"/>
    <w:rsid w:val="00756E98"/>
    <w:rsid w:val="00757286"/>
    <w:rsid w:val="00757971"/>
    <w:rsid w:val="007706A2"/>
    <w:rsid w:val="007721D3"/>
    <w:rsid w:val="00776657"/>
    <w:rsid w:val="007778BC"/>
    <w:rsid w:val="00784053"/>
    <w:rsid w:val="0078487C"/>
    <w:rsid w:val="00784B99"/>
    <w:rsid w:val="007861FE"/>
    <w:rsid w:val="00786B15"/>
    <w:rsid w:val="00786EB8"/>
    <w:rsid w:val="00787090"/>
    <w:rsid w:val="00791B7B"/>
    <w:rsid w:val="0079267F"/>
    <w:rsid w:val="0079622D"/>
    <w:rsid w:val="0079733F"/>
    <w:rsid w:val="007974BB"/>
    <w:rsid w:val="007A36B5"/>
    <w:rsid w:val="007A3BEB"/>
    <w:rsid w:val="007A43F7"/>
    <w:rsid w:val="007A5710"/>
    <w:rsid w:val="007A62BE"/>
    <w:rsid w:val="007B27A5"/>
    <w:rsid w:val="007B2DB2"/>
    <w:rsid w:val="007B3FB3"/>
    <w:rsid w:val="007B4B66"/>
    <w:rsid w:val="007B59AC"/>
    <w:rsid w:val="007C20AA"/>
    <w:rsid w:val="007C29DA"/>
    <w:rsid w:val="007C4321"/>
    <w:rsid w:val="007C7E17"/>
    <w:rsid w:val="007D1493"/>
    <w:rsid w:val="007D255D"/>
    <w:rsid w:val="007D3B50"/>
    <w:rsid w:val="007D4896"/>
    <w:rsid w:val="007E0EEB"/>
    <w:rsid w:val="007E27BF"/>
    <w:rsid w:val="007E6616"/>
    <w:rsid w:val="007F2C63"/>
    <w:rsid w:val="00800A74"/>
    <w:rsid w:val="00801183"/>
    <w:rsid w:val="00802EBB"/>
    <w:rsid w:val="00802FDB"/>
    <w:rsid w:val="00803E58"/>
    <w:rsid w:val="0080654A"/>
    <w:rsid w:val="00807F44"/>
    <w:rsid w:val="008133B8"/>
    <w:rsid w:val="00814832"/>
    <w:rsid w:val="00820B37"/>
    <w:rsid w:val="00821952"/>
    <w:rsid w:val="00823333"/>
    <w:rsid w:val="008272BC"/>
    <w:rsid w:val="008337ED"/>
    <w:rsid w:val="00833969"/>
    <w:rsid w:val="008379BD"/>
    <w:rsid w:val="0084354F"/>
    <w:rsid w:val="00844F08"/>
    <w:rsid w:val="0084675B"/>
    <w:rsid w:val="00852A46"/>
    <w:rsid w:val="008537E6"/>
    <w:rsid w:val="00855BCF"/>
    <w:rsid w:val="00860C0D"/>
    <w:rsid w:val="00865CDA"/>
    <w:rsid w:val="00866D5E"/>
    <w:rsid w:val="00871955"/>
    <w:rsid w:val="00871B58"/>
    <w:rsid w:val="0087202F"/>
    <w:rsid w:val="00874380"/>
    <w:rsid w:val="008768A7"/>
    <w:rsid w:val="00880544"/>
    <w:rsid w:val="00881083"/>
    <w:rsid w:val="00882E0F"/>
    <w:rsid w:val="008834AF"/>
    <w:rsid w:val="00885D2E"/>
    <w:rsid w:val="0089116B"/>
    <w:rsid w:val="00893901"/>
    <w:rsid w:val="00894BF2"/>
    <w:rsid w:val="00896526"/>
    <w:rsid w:val="00896D43"/>
    <w:rsid w:val="00897316"/>
    <w:rsid w:val="00897ADD"/>
    <w:rsid w:val="008A0A6E"/>
    <w:rsid w:val="008A2F35"/>
    <w:rsid w:val="008A44B8"/>
    <w:rsid w:val="008A590B"/>
    <w:rsid w:val="008C06E0"/>
    <w:rsid w:val="008C138B"/>
    <w:rsid w:val="008C25AE"/>
    <w:rsid w:val="008C31F3"/>
    <w:rsid w:val="008C5587"/>
    <w:rsid w:val="008D0D42"/>
    <w:rsid w:val="008D13E4"/>
    <w:rsid w:val="008D3104"/>
    <w:rsid w:val="008D3A08"/>
    <w:rsid w:val="008E42C3"/>
    <w:rsid w:val="008F04AB"/>
    <w:rsid w:val="008F3A8F"/>
    <w:rsid w:val="008F4944"/>
    <w:rsid w:val="008F5482"/>
    <w:rsid w:val="008F6B31"/>
    <w:rsid w:val="0090086F"/>
    <w:rsid w:val="00900C6F"/>
    <w:rsid w:val="00900F78"/>
    <w:rsid w:val="009018A3"/>
    <w:rsid w:val="009033F8"/>
    <w:rsid w:val="00903A21"/>
    <w:rsid w:val="00910908"/>
    <w:rsid w:val="009158D8"/>
    <w:rsid w:val="00925DA6"/>
    <w:rsid w:val="0092608A"/>
    <w:rsid w:val="00931AD1"/>
    <w:rsid w:val="00931B47"/>
    <w:rsid w:val="00936F48"/>
    <w:rsid w:val="009374DF"/>
    <w:rsid w:val="00945FC2"/>
    <w:rsid w:val="009462DD"/>
    <w:rsid w:val="00946B1C"/>
    <w:rsid w:val="00950D50"/>
    <w:rsid w:val="009523DA"/>
    <w:rsid w:val="00953496"/>
    <w:rsid w:val="009630D9"/>
    <w:rsid w:val="00964F38"/>
    <w:rsid w:val="00967CED"/>
    <w:rsid w:val="009708BE"/>
    <w:rsid w:val="00974A00"/>
    <w:rsid w:val="00974BA3"/>
    <w:rsid w:val="009756BA"/>
    <w:rsid w:val="009804E5"/>
    <w:rsid w:val="00981843"/>
    <w:rsid w:val="00981E94"/>
    <w:rsid w:val="00982D16"/>
    <w:rsid w:val="0099092A"/>
    <w:rsid w:val="009914A3"/>
    <w:rsid w:val="00991CCD"/>
    <w:rsid w:val="009966C5"/>
    <w:rsid w:val="009A0D47"/>
    <w:rsid w:val="009A4F40"/>
    <w:rsid w:val="009A642A"/>
    <w:rsid w:val="009A74B8"/>
    <w:rsid w:val="009B01E5"/>
    <w:rsid w:val="009B6014"/>
    <w:rsid w:val="009C0326"/>
    <w:rsid w:val="009C13F7"/>
    <w:rsid w:val="009D5B94"/>
    <w:rsid w:val="009D7644"/>
    <w:rsid w:val="009D7DDF"/>
    <w:rsid w:val="009E068A"/>
    <w:rsid w:val="009E412D"/>
    <w:rsid w:val="009E55AC"/>
    <w:rsid w:val="009E55C8"/>
    <w:rsid w:val="009E7022"/>
    <w:rsid w:val="009E7266"/>
    <w:rsid w:val="009F3081"/>
    <w:rsid w:val="00A00699"/>
    <w:rsid w:val="00A015CA"/>
    <w:rsid w:val="00A06FC2"/>
    <w:rsid w:val="00A07199"/>
    <w:rsid w:val="00A121A9"/>
    <w:rsid w:val="00A1724C"/>
    <w:rsid w:val="00A20544"/>
    <w:rsid w:val="00A2413C"/>
    <w:rsid w:val="00A24302"/>
    <w:rsid w:val="00A25A6C"/>
    <w:rsid w:val="00A31BAE"/>
    <w:rsid w:val="00A32195"/>
    <w:rsid w:val="00A36ED4"/>
    <w:rsid w:val="00A370FB"/>
    <w:rsid w:val="00A417ED"/>
    <w:rsid w:val="00A428F8"/>
    <w:rsid w:val="00A42FB5"/>
    <w:rsid w:val="00A44B84"/>
    <w:rsid w:val="00A52696"/>
    <w:rsid w:val="00A56A86"/>
    <w:rsid w:val="00A64F72"/>
    <w:rsid w:val="00A6511A"/>
    <w:rsid w:val="00A71D9D"/>
    <w:rsid w:val="00A72F59"/>
    <w:rsid w:val="00A73175"/>
    <w:rsid w:val="00A73EF5"/>
    <w:rsid w:val="00A75247"/>
    <w:rsid w:val="00A76FFC"/>
    <w:rsid w:val="00A77095"/>
    <w:rsid w:val="00A82E7F"/>
    <w:rsid w:val="00A841B3"/>
    <w:rsid w:val="00A8652D"/>
    <w:rsid w:val="00A8655A"/>
    <w:rsid w:val="00A90072"/>
    <w:rsid w:val="00A9020A"/>
    <w:rsid w:val="00A90271"/>
    <w:rsid w:val="00A926A9"/>
    <w:rsid w:val="00A945E2"/>
    <w:rsid w:val="00A94B9E"/>
    <w:rsid w:val="00A95979"/>
    <w:rsid w:val="00A9600B"/>
    <w:rsid w:val="00A963F5"/>
    <w:rsid w:val="00AA074C"/>
    <w:rsid w:val="00AA276C"/>
    <w:rsid w:val="00AA71FD"/>
    <w:rsid w:val="00AA75CF"/>
    <w:rsid w:val="00AC0028"/>
    <w:rsid w:val="00AC0F4B"/>
    <w:rsid w:val="00AC34A7"/>
    <w:rsid w:val="00AC4EFE"/>
    <w:rsid w:val="00AD1F01"/>
    <w:rsid w:val="00AD28F5"/>
    <w:rsid w:val="00AD746C"/>
    <w:rsid w:val="00AD76D3"/>
    <w:rsid w:val="00AE11B0"/>
    <w:rsid w:val="00AE50B6"/>
    <w:rsid w:val="00AE5548"/>
    <w:rsid w:val="00AE6E4C"/>
    <w:rsid w:val="00AF3E5C"/>
    <w:rsid w:val="00B03DC2"/>
    <w:rsid w:val="00B121B6"/>
    <w:rsid w:val="00B12E35"/>
    <w:rsid w:val="00B13987"/>
    <w:rsid w:val="00B15456"/>
    <w:rsid w:val="00B176A5"/>
    <w:rsid w:val="00B209E1"/>
    <w:rsid w:val="00B25808"/>
    <w:rsid w:val="00B3070F"/>
    <w:rsid w:val="00B31B8E"/>
    <w:rsid w:val="00B34423"/>
    <w:rsid w:val="00B37483"/>
    <w:rsid w:val="00B4144F"/>
    <w:rsid w:val="00B41837"/>
    <w:rsid w:val="00B437B6"/>
    <w:rsid w:val="00B50F9F"/>
    <w:rsid w:val="00B526BE"/>
    <w:rsid w:val="00B53800"/>
    <w:rsid w:val="00B5456B"/>
    <w:rsid w:val="00B560F7"/>
    <w:rsid w:val="00B5690F"/>
    <w:rsid w:val="00B60E56"/>
    <w:rsid w:val="00B65786"/>
    <w:rsid w:val="00B66CC2"/>
    <w:rsid w:val="00B70355"/>
    <w:rsid w:val="00B77ECB"/>
    <w:rsid w:val="00B805F2"/>
    <w:rsid w:val="00B8296E"/>
    <w:rsid w:val="00B86B4D"/>
    <w:rsid w:val="00B86EE1"/>
    <w:rsid w:val="00B87E92"/>
    <w:rsid w:val="00B95BE4"/>
    <w:rsid w:val="00B965D4"/>
    <w:rsid w:val="00B97245"/>
    <w:rsid w:val="00BA0706"/>
    <w:rsid w:val="00BA1453"/>
    <w:rsid w:val="00BA3A2A"/>
    <w:rsid w:val="00BA7155"/>
    <w:rsid w:val="00BA7F5F"/>
    <w:rsid w:val="00BB11D6"/>
    <w:rsid w:val="00BB249A"/>
    <w:rsid w:val="00BB3F2F"/>
    <w:rsid w:val="00BB4F5E"/>
    <w:rsid w:val="00BB6530"/>
    <w:rsid w:val="00BB67FD"/>
    <w:rsid w:val="00BB7A01"/>
    <w:rsid w:val="00BC1138"/>
    <w:rsid w:val="00BC33F7"/>
    <w:rsid w:val="00BC442B"/>
    <w:rsid w:val="00BC5A5D"/>
    <w:rsid w:val="00BC7FEE"/>
    <w:rsid w:val="00BD1310"/>
    <w:rsid w:val="00BD1686"/>
    <w:rsid w:val="00BD24AE"/>
    <w:rsid w:val="00BD7B06"/>
    <w:rsid w:val="00BE13B5"/>
    <w:rsid w:val="00BE178F"/>
    <w:rsid w:val="00BE1C88"/>
    <w:rsid w:val="00BE7DA3"/>
    <w:rsid w:val="00BF0C99"/>
    <w:rsid w:val="00BF27CB"/>
    <w:rsid w:val="00BF4DF5"/>
    <w:rsid w:val="00BF6D3A"/>
    <w:rsid w:val="00BF716F"/>
    <w:rsid w:val="00BF72D8"/>
    <w:rsid w:val="00BF7EE9"/>
    <w:rsid w:val="00C0089B"/>
    <w:rsid w:val="00C00D5B"/>
    <w:rsid w:val="00C0175C"/>
    <w:rsid w:val="00C0187A"/>
    <w:rsid w:val="00C018BC"/>
    <w:rsid w:val="00C023EC"/>
    <w:rsid w:val="00C03C4D"/>
    <w:rsid w:val="00C05CA1"/>
    <w:rsid w:val="00C06021"/>
    <w:rsid w:val="00C07532"/>
    <w:rsid w:val="00C11E45"/>
    <w:rsid w:val="00C12ED8"/>
    <w:rsid w:val="00C203EF"/>
    <w:rsid w:val="00C21DDB"/>
    <w:rsid w:val="00C25900"/>
    <w:rsid w:val="00C26349"/>
    <w:rsid w:val="00C30E49"/>
    <w:rsid w:val="00C31B54"/>
    <w:rsid w:val="00C3208E"/>
    <w:rsid w:val="00C341B7"/>
    <w:rsid w:val="00C37B54"/>
    <w:rsid w:val="00C4464A"/>
    <w:rsid w:val="00C47C44"/>
    <w:rsid w:val="00C5172D"/>
    <w:rsid w:val="00C5475D"/>
    <w:rsid w:val="00C55612"/>
    <w:rsid w:val="00C6283B"/>
    <w:rsid w:val="00C62949"/>
    <w:rsid w:val="00C64577"/>
    <w:rsid w:val="00C6536D"/>
    <w:rsid w:val="00C77966"/>
    <w:rsid w:val="00C819B5"/>
    <w:rsid w:val="00C82412"/>
    <w:rsid w:val="00C824D6"/>
    <w:rsid w:val="00C842DE"/>
    <w:rsid w:val="00C843A8"/>
    <w:rsid w:val="00C8702E"/>
    <w:rsid w:val="00C916C9"/>
    <w:rsid w:val="00C94C99"/>
    <w:rsid w:val="00C956A4"/>
    <w:rsid w:val="00C96571"/>
    <w:rsid w:val="00C96AA0"/>
    <w:rsid w:val="00C97795"/>
    <w:rsid w:val="00CA1049"/>
    <w:rsid w:val="00CA5496"/>
    <w:rsid w:val="00CA5ACC"/>
    <w:rsid w:val="00CB0CF9"/>
    <w:rsid w:val="00CB37D3"/>
    <w:rsid w:val="00CB40A5"/>
    <w:rsid w:val="00CB4292"/>
    <w:rsid w:val="00CB4997"/>
    <w:rsid w:val="00CB6F81"/>
    <w:rsid w:val="00CB6F85"/>
    <w:rsid w:val="00CC0174"/>
    <w:rsid w:val="00CC02F1"/>
    <w:rsid w:val="00CC29A7"/>
    <w:rsid w:val="00CC3455"/>
    <w:rsid w:val="00CD2019"/>
    <w:rsid w:val="00CD3F89"/>
    <w:rsid w:val="00CD4137"/>
    <w:rsid w:val="00CD446E"/>
    <w:rsid w:val="00CD59FF"/>
    <w:rsid w:val="00CE36DD"/>
    <w:rsid w:val="00CE70B0"/>
    <w:rsid w:val="00CF0077"/>
    <w:rsid w:val="00CF0F14"/>
    <w:rsid w:val="00CF3DD7"/>
    <w:rsid w:val="00CF7B46"/>
    <w:rsid w:val="00D00F5B"/>
    <w:rsid w:val="00D0123D"/>
    <w:rsid w:val="00D038FC"/>
    <w:rsid w:val="00D14533"/>
    <w:rsid w:val="00D14ADF"/>
    <w:rsid w:val="00D173E2"/>
    <w:rsid w:val="00D1765B"/>
    <w:rsid w:val="00D2305D"/>
    <w:rsid w:val="00D24ABF"/>
    <w:rsid w:val="00D2720A"/>
    <w:rsid w:val="00D27261"/>
    <w:rsid w:val="00D428EE"/>
    <w:rsid w:val="00D4375A"/>
    <w:rsid w:val="00D43EF0"/>
    <w:rsid w:val="00D44C86"/>
    <w:rsid w:val="00D46D1F"/>
    <w:rsid w:val="00D52992"/>
    <w:rsid w:val="00D5447F"/>
    <w:rsid w:val="00D54579"/>
    <w:rsid w:val="00D60C5D"/>
    <w:rsid w:val="00D60E49"/>
    <w:rsid w:val="00D61073"/>
    <w:rsid w:val="00D62A60"/>
    <w:rsid w:val="00D646E9"/>
    <w:rsid w:val="00D65653"/>
    <w:rsid w:val="00D668FE"/>
    <w:rsid w:val="00D74156"/>
    <w:rsid w:val="00D75A06"/>
    <w:rsid w:val="00D82E21"/>
    <w:rsid w:val="00D86279"/>
    <w:rsid w:val="00D9109F"/>
    <w:rsid w:val="00D92507"/>
    <w:rsid w:val="00D93680"/>
    <w:rsid w:val="00D9412A"/>
    <w:rsid w:val="00D94715"/>
    <w:rsid w:val="00D9541B"/>
    <w:rsid w:val="00D96105"/>
    <w:rsid w:val="00DA0650"/>
    <w:rsid w:val="00DA225C"/>
    <w:rsid w:val="00DA7EB6"/>
    <w:rsid w:val="00DB7EA2"/>
    <w:rsid w:val="00DC4707"/>
    <w:rsid w:val="00DC49A5"/>
    <w:rsid w:val="00DC501C"/>
    <w:rsid w:val="00DC6896"/>
    <w:rsid w:val="00DD00C2"/>
    <w:rsid w:val="00DD0580"/>
    <w:rsid w:val="00DD1B7D"/>
    <w:rsid w:val="00DD386F"/>
    <w:rsid w:val="00DD482F"/>
    <w:rsid w:val="00DD49BD"/>
    <w:rsid w:val="00DD6A5F"/>
    <w:rsid w:val="00DE2FFF"/>
    <w:rsid w:val="00DE461A"/>
    <w:rsid w:val="00DE601C"/>
    <w:rsid w:val="00DF1452"/>
    <w:rsid w:val="00DF14A5"/>
    <w:rsid w:val="00DF1C98"/>
    <w:rsid w:val="00DF2823"/>
    <w:rsid w:val="00DF317B"/>
    <w:rsid w:val="00DF33B2"/>
    <w:rsid w:val="00DF3801"/>
    <w:rsid w:val="00E00B39"/>
    <w:rsid w:val="00E0226F"/>
    <w:rsid w:val="00E04706"/>
    <w:rsid w:val="00E1082D"/>
    <w:rsid w:val="00E12769"/>
    <w:rsid w:val="00E15453"/>
    <w:rsid w:val="00E15BB3"/>
    <w:rsid w:val="00E1735D"/>
    <w:rsid w:val="00E179E1"/>
    <w:rsid w:val="00E202B5"/>
    <w:rsid w:val="00E20F59"/>
    <w:rsid w:val="00E331A6"/>
    <w:rsid w:val="00E34BE2"/>
    <w:rsid w:val="00E47415"/>
    <w:rsid w:val="00E476E8"/>
    <w:rsid w:val="00E7032D"/>
    <w:rsid w:val="00E7077F"/>
    <w:rsid w:val="00E70F3A"/>
    <w:rsid w:val="00E712A7"/>
    <w:rsid w:val="00E74720"/>
    <w:rsid w:val="00E749EB"/>
    <w:rsid w:val="00E753BB"/>
    <w:rsid w:val="00E76A29"/>
    <w:rsid w:val="00E76D97"/>
    <w:rsid w:val="00E77D10"/>
    <w:rsid w:val="00E858CA"/>
    <w:rsid w:val="00E87F87"/>
    <w:rsid w:val="00E93BA9"/>
    <w:rsid w:val="00E952C4"/>
    <w:rsid w:val="00E958B6"/>
    <w:rsid w:val="00EA063F"/>
    <w:rsid w:val="00EA06B6"/>
    <w:rsid w:val="00EA0EAC"/>
    <w:rsid w:val="00EA1DD5"/>
    <w:rsid w:val="00EA44EB"/>
    <w:rsid w:val="00EA4825"/>
    <w:rsid w:val="00EB0D3A"/>
    <w:rsid w:val="00EB1B0D"/>
    <w:rsid w:val="00EB1DEC"/>
    <w:rsid w:val="00EB31F6"/>
    <w:rsid w:val="00EC0B3E"/>
    <w:rsid w:val="00EC1C4C"/>
    <w:rsid w:val="00EC3DD2"/>
    <w:rsid w:val="00ED2B79"/>
    <w:rsid w:val="00ED2D57"/>
    <w:rsid w:val="00ED41BC"/>
    <w:rsid w:val="00EE041D"/>
    <w:rsid w:val="00EE1F3E"/>
    <w:rsid w:val="00EE2412"/>
    <w:rsid w:val="00EF0B5E"/>
    <w:rsid w:val="00EF104F"/>
    <w:rsid w:val="00EF1A0F"/>
    <w:rsid w:val="00EF4726"/>
    <w:rsid w:val="00EF59E9"/>
    <w:rsid w:val="00EF76DA"/>
    <w:rsid w:val="00EF770C"/>
    <w:rsid w:val="00F01F43"/>
    <w:rsid w:val="00F05991"/>
    <w:rsid w:val="00F10EAF"/>
    <w:rsid w:val="00F131C3"/>
    <w:rsid w:val="00F15441"/>
    <w:rsid w:val="00F16B9B"/>
    <w:rsid w:val="00F17DF2"/>
    <w:rsid w:val="00F226CA"/>
    <w:rsid w:val="00F25D31"/>
    <w:rsid w:val="00F26676"/>
    <w:rsid w:val="00F31F95"/>
    <w:rsid w:val="00F33497"/>
    <w:rsid w:val="00F373AA"/>
    <w:rsid w:val="00F4103A"/>
    <w:rsid w:val="00F4179B"/>
    <w:rsid w:val="00F4336C"/>
    <w:rsid w:val="00F437FB"/>
    <w:rsid w:val="00F43F02"/>
    <w:rsid w:val="00F463CD"/>
    <w:rsid w:val="00F51897"/>
    <w:rsid w:val="00F53D12"/>
    <w:rsid w:val="00F541F9"/>
    <w:rsid w:val="00F55BE5"/>
    <w:rsid w:val="00F60538"/>
    <w:rsid w:val="00F60A9B"/>
    <w:rsid w:val="00F639BF"/>
    <w:rsid w:val="00F6450E"/>
    <w:rsid w:val="00F64EEC"/>
    <w:rsid w:val="00F73493"/>
    <w:rsid w:val="00F74537"/>
    <w:rsid w:val="00F767E5"/>
    <w:rsid w:val="00F77A23"/>
    <w:rsid w:val="00F80B47"/>
    <w:rsid w:val="00F80C0F"/>
    <w:rsid w:val="00F82CD8"/>
    <w:rsid w:val="00F85A3E"/>
    <w:rsid w:val="00F8606C"/>
    <w:rsid w:val="00F93EEF"/>
    <w:rsid w:val="00FA0250"/>
    <w:rsid w:val="00FA043A"/>
    <w:rsid w:val="00FA5BD4"/>
    <w:rsid w:val="00FA6314"/>
    <w:rsid w:val="00FB030B"/>
    <w:rsid w:val="00FB35A0"/>
    <w:rsid w:val="00FB385D"/>
    <w:rsid w:val="00FB3E6D"/>
    <w:rsid w:val="00FC46FA"/>
    <w:rsid w:val="00FC4EF9"/>
    <w:rsid w:val="00FC5079"/>
    <w:rsid w:val="00FD107B"/>
    <w:rsid w:val="00FD18F5"/>
    <w:rsid w:val="00FD1BA9"/>
    <w:rsid w:val="00FD3758"/>
    <w:rsid w:val="00FD6CFD"/>
    <w:rsid w:val="00FE15DD"/>
    <w:rsid w:val="00FE3824"/>
    <w:rsid w:val="00FE3AB0"/>
    <w:rsid w:val="00FE5852"/>
    <w:rsid w:val="00FE5C1F"/>
    <w:rsid w:val="00FE6428"/>
    <w:rsid w:val="00FF3EBF"/>
    <w:rsid w:val="00FF5DDA"/>
    <w:rsid w:val="00FF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F49D6C"/>
  <w15:docId w15:val="{25CE03BA-28C5-4DEC-8D33-6E51A6A7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01D37"/>
    <w:rPr>
      <w:rFonts w:ascii="Calibri" w:hAnsi="Calibri"/>
      <w:sz w:val="22"/>
      <w:lang w:eastAsia="ja-JP"/>
    </w:rPr>
  </w:style>
  <w:style w:type="paragraph" w:styleId="Heading1">
    <w:name w:val="heading 1"/>
    <w:basedOn w:val="Normal"/>
    <w:next w:val="Normal"/>
    <w:qFormat/>
    <w:rsid w:val="00E958B6"/>
    <w:pPr>
      <w:keepNext/>
      <w:ind w:firstLine="360"/>
      <w:outlineLvl w:val="0"/>
    </w:pPr>
    <w:rPr>
      <w:i/>
      <w:sz w:val="24"/>
    </w:rPr>
  </w:style>
  <w:style w:type="paragraph" w:styleId="Heading2">
    <w:name w:val="heading 2"/>
    <w:basedOn w:val="Normal"/>
    <w:next w:val="Normal"/>
    <w:qFormat/>
    <w:rsid w:val="00E958B6"/>
    <w:pPr>
      <w:keepNext/>
      <w:ind w:left="36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E958B6"/>
    <w:pPr>
      <w:keepNext/>
      <w:ind w:left="708"/>
      <w:outlineLvl w:val="2"/>
    </w:pPr>
    <w:rPr>
      <w:sz w:val="24"/>
      <w:lang w:val="en-GB"/>
    </w:rPr>
  </w:style>
  <w:style w:type="paragraph" w:styleId="Heading4">
    <w:name w:val="heading 4"/>
    <w:basedOn w:val="Normal"/>
    <w:next w:val="Normal"/>
    <w:qFormat/>
    <w:rsid w:val="00E958B6"/>
    <w:pPr>
      <w:keepNext/>
      <w:outlineLvl w:val="3"/>
    </w:pPr>
    <w:rPr>
      <w:b/>
      <w:sz w:val="24"/>
      <w:lang w:val="en-GB"/>
    </w:rPr>
  </w:style>
  <w:style w:type="paragraph" w:styleId="Heading5">
    <w:name w:val="heading 5"/>
    <w:basedOn w:val="Normal"/>
    <w:next w:val="Normal"/>
    <w:qFormat/>
    <w:rsid w:val="00E958B6"/>
    <w:pPr>
      <w:keepNext/>
      <w:outlineLvl w:val="4"/>
    </w:pPr>
    <w:rPr>
      <w:b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958B6"/>
    <w:pPr>
      <w:jc w:val="center"/>
    </w:pPr>
    <w:rPr>
      <w:b/>
      <w:sz w:val="24"/>
    </w:rPr>
  </w:style>
  <w:style w:type="paragraph" w:styleId="Header">
    <w:name w:val="header"/>
    <w:basedOn w:val="Normal"/>
    <w:rsid w:val="00E958B6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link w:val="FooterChar"/>
    <w:uiPriority w:val="99"/>
    <w:rsid w:val="00E958B6"/>
    <w:pPr>
      <w:tabs>
        <w:tab w:val="center" w:pos="4703"/>
        <w:tab w:val="right" w:pos="9406"/>
      </w:tabs>
    </w:pPr>
  </w:style>
  <w:style w:type="paragraph" w:styleId="Subtitle">
    <w:name w:val="Subtitle"/>
    <w:basedOn w:val="Normal"/>
    <w:qFormat/>
    <w:rsid w:val="00E958B6"/>
    <w:pPr>
      <w:jc w:val="center"/>
    </w:pPr>
    <w:rPr>
      <w:b/>
      <w:sz w:val="24"/>
    </w:rPr>
  </w:style>
  <w:style w:type="character" w:styleId="Hyperlink">
    <w:name w:val="Hyperlink"/>
    <w:basedOn w:val="DefaultParagraphFont"/>
    <w:uiPriority w:val="99"/>
    <w:rsid w:val="00A963F5"/>
    <w:rPr>
      <w:color w:val="0000FF"/>
      <w:u w:val="single"/>
    </w:rPr>
  </w:style>
  <w:style w:type="character" w:styleId="FollowedHyperlink">
    <w:name w:val="FollowedHyperlink"/>
    <w:basedOn w:val="DefaultParagraphFont"/>
    <w:rsid w:val="00A963F5"/>
    <w:rPr>
      <w:color w:val="800080"/>
      <w:u w:val="single"/>
    </w:rPr>
  </w:style>
  <w:style w:type="table" w:styleId="TableGrid">
    <w:name w:val="Table Grid"/>
    <w:basedOn w:val="TableNormal"/>
    <w:rsid w:val="002F5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tion">
    <w:name w:val="Action"/>
    <w:basedOn w:val="Normal"/>
    <w:link w:val="ActionChar"/>
    <w:qFormat/>
    <w:rsid w:val="00201D37"/>
    <w:pPr>
      <w:numPr>
        <w:numId w:val="2"/>
      </w:numPr>
      <w:tabs>
        <w:tab w:val="left" w:pos="317"/>
      </w:tabs>
    </w:pPr>
    <w:rPr>
      <w:rFonts w:cs="Arial"/>
      <w:color w:val="0000FF"/>
      <w:szCs w:val="22"/>
    </w:rPr>
  </w:style>
  <w:style w:type="paragraph" w:customStyle="1" w:styleId="Bullet1">
    <w:name w:val="Bullet1"/>
    <w:basedOn w:val="Action"/>
    <w:link w:val="Bullet1Car"/>
    <w:rsid w:val="00382CE9"/>
    <w:pPr>
      <w:numPr>
        <w:numId w:val="1"/>
      </w:numPr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rsid w:val="00382CE9"/>
    <w:pPr>
      <w:tabs>
        <w:tab w:val="left" w:pos="480"/>
        <w:tab w:val="right" w:leader="dot" w:pos="9408"/>
      </w:tabs>
    </w:pPr>
  </w:style>
  <w:style w:type="paragraph" w:customStyle="1" w:styleId="Bullet2">
    <w:name w:val="Bullet2"/>
    <w:basedOn w:val="Action"/>
    <w:rsid w:val="00382CE9"/>
    <w:pPr>
      <w:numPr>
        <w:ilvl w:val="1"/>
        <w:numId w:val="1"/>
      </w:numPr>
    </w:pPr>
    <w:rPr>
      <w:color w:val="auto"/>
    </w:rPr>
  </w:style>
  <w:style w:type="character" w:customStyle="1" w:styleId="ActionChar">
    <w:name w:val="Action Char"/>
    <w:basedOn w:val="DefaultParagraphFont"/>
    <w:link w:val="Action"/>
    <w:rsid w:val="00201D37"/>
    <w:rPr>
      <w:rFonts w:ascii="Calibri" w:hAnsi="Calibri" w:cs="Arial"/>
      <w:color w:val="0000FF"/>
      <w:sz w:val="22"/>
      <w:szCs w:val="22"/>
      <w:lang w:eastAsia="ja-JP"/>
    </w:rPr>
  </w:style>
  <w:style w:type="character" w:customStyle="1" w:styleId="Bullet1Car">
    <w:name w:val="Bullet1 Car"/>
    <w:basedOn w:val="ActionChar"/>
    <w:link w:val="Bullet1"/>
    <w:rsid w:val="00382CE9"/>
    <w:rPr>
      <w:rFonts w:ascii="Calibri" w:hAnsi="Calibri" w:cs="Arial"/>
      <w:color w:val="0000FF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FA02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A0250"/>
    <w:rPr>
      <w:rFonts w:ascii="Tahom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EA44EB"/>
    <w:pPr>
      <w:ind w:left="720"/>
      <w:contextualSpacing/>
    </w:pPr>
  </w:style>
  <w:style w:type="paragraph" w:customStyle="1" w:styleId="BulletStyle2">
    <w:name w:val="Bullet Style2"/>
    <w:basedOn w:val="ListParagraph"/>
    <w:link w:val="BulletStyle2Char"/>
    <w:autoRedefine/>
    <w:qFormat/>
    <w:rsid w:val="00A9020A"/>
    <w:pPr>
      <w:numPr>
        <w:ilvl w:val="1"/>
        <w:numId w:val="4"/>
      </w:numPr>
      <w:ind w:left="884" w:hanging="283"/>
      <w:jc w:val="both"/>
    </w:pPr>
    <w:rPr>
      <w:szCs w:val="22"/>
    </w:rPr>
  </w:style>
  <w:style w:type="paragraph" w:customStyle="1" w:styleId="BulletStyle1">
    <w:name w:val="Bullet Style1"/>
    <w:basedOn w:val="ListParagraph"/>
    <w:link w:val="BulletStyle1Char"/>
    <w:qFormat/>
    <w:rsid w:val="00555149"/>
    <w:pPr>
      <w:numPr>
        <w:numId w:val="3"/>
      </w:numPr>
      <w:jc w:val="both"/>
    </w:pPr>
    <w:rPr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A44EB"/>
    <w:rPr>
      <w:rFonts w:ascii="Arial" w:hAnsi="Arial"/>
      <w:sz w:val="22"/>
      <w:lang w:eastAsia="ja-JP"/>
    </w:rPr>
  </w:style>
  <w:style w:type="character" w:customStyle="1" w:styleId="BulletStyle2Char">
    <w:name w:val="Bullet Style2 Char"/>
    <w:basedOn w:val="ListParagraphChar"/>
    <w:link w:val="BulletStyle2"/>
    <w:rsid w:val="00A9020A"/>
    <w:rPr>
      <w:rFonts w:ascii="Calibri" w:hAnsi="Calibri"/>
      <w:sz w:val="22"/>
      <w:szCs w:val="22"/>
      <w:lang w:eastAsia="ja-JP"/>
    </w:rPr>
  </w:style>
  <w:style w:type="character" w:customStyle="1" w:styleId="BulletStyle1Char">
    <w:name w:val="Bullet Style1 Char"/>
    <w:basedOn w:val="ListParagraphChar"/>
    <w:link w:val="BulletStyle1"/>
    <w:rsid w:val="00555149"/>
    <w:rPr>
      <w:rFonts w:ascii="Calibri" w:hAnsi="Calibri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F60538"/>
    <w:rPr>
      <w:rFonts w:ascii="Calibri" w:hAnsi="Calibri"/>
      <w:sz w:val="22"/>
      <w:lang w:eastAsia="ja-JP"/>
    </w:rPr>
  </w:style>
  <w:style w:type="paragraph" w:styleId="NoSpacing">
    <w:name w:val="No Spacing"/>
    <w:link w:val="NoSpacingChar"/>
    <w:uiPriority w:val="1"/>
    <w:qFormat/>
    <w:rsid w:val="00865CD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65CD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71D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ATorres\My%20Documents\Templates\Meeting%20%20Minute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30FFC-EEA1-4524-9EFD-B91C0C0CF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 Minutes template</Template>
  <TotalTime>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Meeting Minutes</vt:lpstr>
    </vt:vector>
  </TitlesOfParts>
  <Company>Schneider Electric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Meeting Minutes</dc:title>
  <dc:subject>Multi-Cluster</dc:subject>
  <dc:creator>Young Choi</dc:creator>
  <cp:keywords/>
  <dc:description/>
  <cp:lastModifiedBy>Girishkumar Dhotarkar</cp:lastModifiedBy>
  <cp:revision>2</cp:revision>
  <cp:lastPrinted>2010-08-10T01:56:00Z</cp:lastPrinted>
  <dcterms:created xsi:type="dcterms:W3CDTF">2017-09-18T13:27:00Z</dcterms:created>
  <dcterms:modified xsi:type="dcterms:W3CDTF">2017-09-18T13:27:00Z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0x01010058DDEB47312E4967BFC1576B96E8C3D400F20E72AB7A81B741BECBABB3EE1D640E</vt:lpwstr>
  </property>
  <property fmtid="{D5CDD505-2E9C-101B-9397-08002B2CF9AE}" pid="3" name="ReportCreatedBy">
    <vt:lpwstr/>
  </property>
  <property fmtid="{D5CDD505-2E9C-101B-9397-08002B2CF9AE}" pid="4" name="ReportCategory">
    <vt:lpwstr>Minutes</vt:lpwstr>
  </property>
  <property fmtid="{D5CDD505-2E9C-101B-9397-08002B2CF9AE}" pid="5" name="ReportCreated">
    <vt:lpwstr/>
  </property>
  <property fmtid="{D5CDD505-2E9C-101B-9397-08002B2CF9AE}" pid="6" name="ReportStatus">
    <vt:lpwstr>Period To Date</vt:lpwstr>
  </property>
  <property fmtid="{D5CDD505-2E9C-101B-9397-08002B2CF9AE}" pid="7" name="SaveToReportHistory">
    <vt:lpwstr>0</vt:lpwstr>
  </property>
  <property fmtid="{D5CDD505-2E9C-101B-9397-08002B2CF9AE}" pid="8" name="ParentId">
    <vt:lpwstr/>
  </property>
  <property fmtid="{D5CDD505-2E9C-101B-9397-08002B2CF9AE}" pid="9" name="ReportDescription">
    <vt:lpwstr/>
  </property>
  <property fmtid="{D5CDD505-2E9C-101B-9397-08002B2CF9AE}" pid="10" name="ReportModified">
    <vt:lpwstr/>
  </property>
  <property fmtid="{D5CDD505-2E9C-101B-9397-08002B2CF9AE}" pid="11" name="ReportOwner">
    <vt:lpwstr>1164;#Amélie TORRES - SESA76758</vt:lpwstr>
  </property>
  <property fmtid="{D5CDD505-2E9C-101B-9397-08002B2CF9AE}" pid="12" name="ReportModifiedBy">
    <vt:lpwstr/>
  </property>
</Properties>
</file>