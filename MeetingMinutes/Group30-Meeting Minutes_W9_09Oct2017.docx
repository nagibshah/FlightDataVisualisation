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A75630" w:rsidP="00A75630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9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October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 w:rsidP="006A7916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Pr="006A7916" w:rsidRDefault="00A75630" w:rsidP="00A75630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Practice and review the presentation part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863555" w:rsidRPr="00E75EB2" w:rsidRDefault="00A75630" w:rsidP="00E75EB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Practice&amp;Review</w:t>
            </w:r>
            <w:proofErr w:type="spellEnd"/>
            <w:r w:rsidR="00553C72"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863555" w:rsidRPr="00A75630" w:rsidRDefault="00A75630" w:rsidP="00EE6844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Practice the presentation</w:t>
            </w:r>
          </w:p>
          <w:p w:rsidR="00A75630" w:rsidRDefault="00A75630" w:rsidP="00EE6844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Review the slides</w:t>
            </w:r>
            <w:bookmarkStart w:id="1" w:name="_GoBack"/>
            <w:bookmarkEnd w:id="1"/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863555" w:rsidRPr="00A75630" w:rsidRDefault="006A7916" w:rsidP="006A7916">
            <w:pPr>
              <w:pStyle w:val="ListParagraph1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F</w:t>
            </w:r>
            <w:r w:rsidR="008B6605">
              <w:rPr>
                <w:rFonts w:ascii="Times New Roman" w:eastAsia="SimSun" w:hAnsi="Times New Roman"/>
                <w:lang w:val="en-US" w:eastAsia="zh-CN"/>
              </w:rPr>
              <w:t>inal review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of</w:t>
            </w:r>
            <w:r w:rsidR="00A75630">
              <w:rPr>
                <w:rFonts w:ascii="Times New Roman" w:eastAsia="SimSun" w:hAnsi="Times New Roman"/>
                <w:lang w:val="en-US" w:eastAsia="zh-CN"/>
              </w:rPr>
              <w:t xml:space="preserve"> Presentation Slides</w:t>
            </w:r>
          </w:p>
          <w:p w:rsidR="00A75630" w:rsidRDefault="00A75630" w:rsidP="006A7916">
            <w:pPr>
              <w:pStyle w:val="ListParagraph1"/>
              <w:numPr>
                <w:ilvl w:val="0"/>
                <w:numId w:val="12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Practice the presentation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Nagib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Girishkumar</w:t>
            </w:r>
            <w:proofErr w:type="spellEnd"/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 w:rsidR="00863555" w:rsidRDefault="00553C72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6A7916" w:rsidRDefault="006A7916" w:rsidP="006A7916">
            <w:pPr>
              <w:pStyle w:val="ListParagraph1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Submission of </w:t>
            </w:r>
            <w:r w:rsidR="00A75630">
              <w:rPr>
                <w:rFonts w:ascii="Times New Roman" w:hAnsi="Times New Roman"/>
              </w:rPr>
              <w:t>Slides</w:t>
            </w:r>
          </w:p>
          <w:p w:rsidR="00863555" w:rsidRPr="00EE6844" w:rsidRDefault="006A7916" w:rsidP="00EE6844">
            <w:pPr>
              <w:pStyle w:val="ListParagraph1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Conclusion(s)</w:t>
            </w:r>
          </w:p>
        </w:tc>
        <w:tc>
          <w:tcPr>
            <w:tcW w:w="7796" w:type="dxa"/>
          </w:tcPr>
          <w:p w:rsidR="00663F74" w:rsidRDefault="00A75630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Presentation part </w:t>
            </w:r>
            <w:r w:rsidR="006A7916">
              <w:rPr>
                <w:rFonts w:ascii="Times New Roman" w:hAnsi="Times New Roman"/>
              </w:rPr>
              <w:t>now completed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default" r:id="rId9"/>
      <w:footerReference w:type="default" r:id="rId10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69" w:rsidRDefault="00562A69">
      <w:pPr>
        <w:spacing w:after="0" w:line="240" w:lineRule="auto"/>
      </w:pPr>
      <w:r>
        <w:separator/>
      </w:r>
    </w:p>
  </w:endnote>
  <w:endnote w:type="continuationSeparator" w:id="0">
    <w:p w:rsidR="00562A69" w:rsidRDefault="0056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A75630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A75630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 w:rsidR="00A75630">
      <w:rPr>
        <w:rFonts w:ascii="Times New Roman" w:eastAsia="SimSun" w:hAnsi="Times New Roman"/>
        <w:szCs w:val="22"/>
        <w:lang w:val="en-US" w:eastAsia="zh-CN"/>
      </w:rPr>
      <w:t>9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</w:t>
    </w:r>
    <w:r w:rsidR="00A75630">
      <w:rPr>
        <w:rFonts w:ascii="Times New Roman" w:hAnsi="Times New Roman"/>
        <w:szCs w:val="22"/>
      </w:rPr>
      <w:t>October</w:t>
    </w:r>
    <w:r>
      <w:rPr>
        <w:rFonts w:ascii="Times New Roman" w:hAnsi="Times New Roman"/>
        <w:szCs w:val="22"/>
      </w:rPr>
      <w:t xml:space="preserve"> 2017</w:t>
    </w:r>
    <w:r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69" w:rsidRDefault="00562A69">
      <w:pPr>
        <w:spacing w:after="0" w:line="240" w:lineRule="auto"/>
      </w:pPr>
      <w:r>
        <w:separator/>
      </w:r>
    </w:p>
  </w:footnote>
  <w:footnote w:type="continuationSeparator" w:id="0">
    <w:p w:rsidR="00562A69" w:rsidRDefault="0056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val="en-US" w:eastAsia="en-US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2A69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5630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09A9B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0CE412-DC57-4E8C-AF45-6924B82A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yshe3624</cp:lastModifiedBy>
  <cp:revision>6</cp:revision>
  <cp:lastPrinted>2010-08-10T01:56:00Z</cp:lastPrinted>
  <dcterms:created xsi:type="dcterms:W3CDTF">2017-09-27T06:47:00Z</dcterms:created>
  <dcterms:modified xsi:type="dcterms:W3CDTF">2017-10-20T00:12:00Z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